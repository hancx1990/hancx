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D548" w14:textId="35094375" w:rsidR="00C874D7" w:rsidRPr="00AF4BCF" w:rsidRDefault="00AF4BCF" w:rsidP="00AF4BCF">
      <w:pPr>
        <w:spacing w:beforeLines="1000" w:before="3120" w:afterLines="1000" w:after="3120"/>
        <w:jc w:val="center"/>
        <w:rPr>
          <w:rFonts w:ascii="微软雅黑" w:hAnsi="微软雅黑" w:cs="Arial"/>
          <w:b/>
          <w:sz w:val="52"/>
        </w:rPr>
      </w:pPr>
      <w:bookmarkStart w:id="0" w:name="_GoBack"/>
      <w:bookmarkEnd w:id="0"/>
      <w:r w:rsidRPr="00AF4BCF">
        <w:rPr>
          <w:rFonts w:ascii="微软雅黑" w:hAnsi="微软雅黑" w:cs="Arial" w:hint="eastAsia"/>
          <w:b/>
          <w:sz w:val="52"/>
        </w:rPr>
        <w:t>编程规范</w:t>
      </w:r>
    </w:p>
    <w:p w14:paraId="0730F2C2" w14:textId="5434EE99" w:rsidR="00C874D7" w:rsidRPr="00AF4BCF" w:rsidRDefault="00AF4BCF" w:rsidP="00AF4BCF">
      <w:pPr>
        <w:spacing w:before="240" w:after="240"/>
        <w:jc w:val="center"/>
        <w:rPr>
          <w:rFonts w:ascii="微软雅黑" w:hAnsi="微软雅黑" w:cs="Arial"/>
          <w:b/>
          <w:sz w:val="40"/>
        </w:rPr>
      </w:pPr>
      <w:r w:rsidRPr="00AF4BCF">
        <w:rPr>
          <w:rFonts w:ascii="微软雅黑" w:hAnsi="微软雅黑" w:cs="Arial" w:hint="eastAsia"/>
          <w:b/>
          <w:sz w:val="40"/>
        </w:rPr>
        <w:t>2018年7月</w:t>
      </w:r>
    </w:p>
    <w:p w14:paraId="62B86290" w14:textId="77777777" w:rsidR="00D255AB" w:rsidRPr="004A3781" w:rsidRDefault="00D255AB" w:rsidP="00D54B7D">
      <w:pPr>
        <w:pageBreakBefore/>
        <w:jc w:val="center"/>
        <w:outlineLvl w:val="0"/>
        <w:rPr>
          <w:rFonts w:ascii="微软雅黑" w:hAnsi="微软雅黑"/>
          <w:b/>
          <w:sz w:val="32"/>
          <w:szCs w:val="21"/>
        </w:rPr>
      </w:pPr>
      <w:bookmarkStart w:id="1" w:name="_Toc518578274"/>
      <w:bookmarkStart w:id="2" w:name="_Toc54161076"/>
      <w:bookmarkStart w:id="3" w:name="_Toc54161215"/>
      <w:r w:rsidRPr="004A3781">
        <w:rPr>
          <w:rFonts w:ascii="微软雅黑" w:hAnsi="微软雅黑" w:hint="eastAsia"/>
          <w:b/>
          <w:sz w:val="32"/>
          <w:szCs w:val="21"/>
        </w:rPr>
        <w:lastRenderedPageBreak/>
        <w:t>目   录</w:t>
      </w:r>
      <w:bookmarkEnd w:id="1"/>
    </w:p>
    <w:p w14:paraId="2C48A442" w14:textId="77777777" w:rsidR="00AF4BCF" w:rsidRDefault="004A3781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Fonts w:ascii="微软雅黑" w:hAnsi="微软雅黑"/>
          <w:b w:val="0"/>
          <w:bCs w:val="0"/>
          <w:caps/>
          <w:szCs w:val="21"/>
        </w:rPr>
        <w:fldChar w:fldCharType="begin"/>
      </w:r>
      <w:r>
        <w:rPr>
          <w:rFonts w:ascii="微软雅黑" w:hAnsi="微软雅黑"/>
          <w:b w:val="0"/>
          <w:bCs w:val="0"/>
          <w:caps/>
          <w:szCs w:val="21"/>
        </w:rPr>
        <w:instrText xml:space="preserve"> TOC \o "1-3" \h \z \u </w:instrText>
      </w:r>
      <w:r>
        <w:rPr>
          <w:rFonts w:ascii="微软雅黑" w:hAnsi="微软雅黑"/>
          <w:b w:val="0"/>
          <w:bCs w:val="0"/>
          <w:caps/>
          <w:szCs w:val="21"/>
        </w:rPr>
        <w:fldChar w:fldCharType="separate"/>
      </w:r>
      <w:hyperlink w:anchor="_Toc518578274" w:history="1">
        <w:r w:rsidR="00AF4BCF" w:rsidRPr="00357BD7">
          <w:rPr>
            <w:rStyle w:val="a6"/>
            <w:rFonts w:ascii="微软雅黑" w:hAnsi="微软雅黑" w:hint="eastAsia"/>
            <w:noProof/>
          </w:rPr>
          <w:t>目</w:t>
        </w:r>
        <w:r w:rsidR="00AF4BCF" w:rsidRPr="00357BD7">
          <w:rPr>
            <w:rStyle w:val="a6"/>
            <w:rFonts w:ascii="微软雅黑" w:hAnsi="微软雅黑"/>
            <w:noProof/>
          </w:rPr>
          <w:t xml:space="preserve">   </w:t>
        </w:r>
        <w:r w:rsidR="00AF4BCF" w:rsidRPr="00357BD7">
          <w:rPr>
            <w:rStyle w:val="a6"/>
            <w:rFonts w:ascii="微软雅黑" w:hAnsi="微软雅黑" w:hint="eastAsia"/>
            <w:noProof/>
          </w:rPr>
          <w:t>录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_Toc518578274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2</w:t>
        </w:r>
        <w:r w:rsidR="00AF4BCF">
          <w:rPr>
            <w:noProof/>
            <w:webHidden/>
          </w:rPr>
          <w:fldChar w:fldCharType="end"/>
        </w:r>
      </w:hyperlink>
    </w:p>
    <w:p w14:paraId="79D254F6" w14:textId="77777777" w:rsidR="00AF4BCF" w:rsidRDefault="005F7C07">
      <w:pPr>
        <w:pStyle w:val="1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18578275" w:history="1">
        <w:r w:rsidR="00AF4BCF" w:rsidRPr="00357BD7">
          <w:rPr>
            <w:rStyle w:val="a6"/>
            <w:rFonts w:ascii="微软雅黑" w:hAnsi="微软雅黑"/>
            <w:noProof/>
          </w:rPr>
          <w:t>1.</w:t>
        </w:r>
        <w:r w:rsidR="00AF4BCF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基本规范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_Toc518578275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4</w:t>
        </w:r>
        <w:r w:rsidR="00AF4BCF">
          <w:rPr>
            <w:noProof/>
            <w:webHidden/>
          </w:rPr>
          <w:fldChar w:fldCharType="end"/>
        </w:r>
      </w:hyperlink>
    </w:p>
    <w:p w14:paraId="15124B2B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76" w:history="1">
        <w:r w:rsidR="00AF4BCF" w:rsidRPr="00357BD7">
          <w:rPr>
            <w:rStyle w:val="a6"/>
            <w:rFonts w:ascii="微软雅黑" w:hAnsi="微软雅黑"/>
            <w:noProof/>
          </w:rPr>
          <w:t>1.1.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分号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_Toc518578276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4</w:t>
        </w:r>
        <w:r w:rsidR="00AF4BCF">
          <w:rPr>
            <w:noProof/>
            <w:webHidden/>
          </w:rPr>
          <w:fldChar w:fldCharType="end"/>
        </w:r>
      </w:hyperlink>
    </w:p>
    <w:p w14:paraId="79DA7660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77" w:history="1">
        <w:r w:rsidR="00AF4BCF" w:rsidRPr="00357BD7">
          <w:rPr>
            <w:rStyle w:val="a6"/>
            <w:rFonts w:ascii="微软雅黑" w:hAnsi="微软雅黑"/>
            <w:noProof/>
          </w:rPr>
          <w:t>1.2.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括号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_Toc518578277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4</w:t>
        </w:r>
        <w:r w:rsidR="00AF4BCF">
          <w:rPr>
            <w:noProof/>
            <w:webHidden/>
          </w:rPr>
          <w:fldChar w:fldCharType="end"/>
        </w:r>
      </w:hyperlink>
    </w:p>
    <w:p w14:paraId="4CFC4533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78" w:history="1">
        <w:r w:rsidR="00AF4BCF" w:rsidRPr="00357BD7">
          <w:rPr>
            <w:rStyle w:val="a6"/>
            <w:rFonts w:ascii="微软雅黑" w:hAnsi="微软雅黑"/>
            <w:noProof/>
          </w:rPr>
          <w:t>1.3.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缩进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_Toc518578278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4</w:t>
        </w:r>
        <w:r w:rsidR="00AF4BCF">
          <w:rPr>
            <w:noProof/>
            <w:webHidden/>
          </w:rPr>
          <w:fldChar w:fldCharType="end"/>
        </w:r>
      </w:hyperlink>
    </w:p>
    <w:p w14:paraId="04F786D4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79" w:history="1">
        <w:r w:rsidR="00AF4BCF" w:rsidRPr="00357BD7">
          <w:rPr>
            <w:rStyle w:val="a6"/>
            <w:rFonts w:ascii="微软雅黑" w:hAnsi="微软雅黑"/>
            <w:noProof/>
          </w:rPr>
          <w:t>1.4.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空格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_Toc518578279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5</w:t>
        </w:r>
        <w:r w:rsidR="00AF4BCF">
          <w:rPr>
            <w:noProof/>
            <w:webHidden/>
          </w:rPr>
          <w:fldChar w:fldCharType="end"/>
        </w:r>
      </w:hyperlink>
    </w:p>
    <w:p w14:paraId="26FC2991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80" w:history="1">
        <w:r w:rsidR="00AF4BCF" w:rsidRPr="00357BD7">
          <w:rPr>
            <w:rStyle w:val="a6"/>
            <w:rFonts w:ascii="微软雅黑" w:hAnsi="微软雅黑"/>
            <w:noProof/>
          </w:rPr>
          <w:t>1.5.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空行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_Toc518578280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7</w:t>
        </w:r>
        <w:r w:rsidR="00AF4BCF">
          <w:rPr>
            <w:noProof/>
            <w:webHidden/>
          </w:rPr>
          <w:fldChar w:fldCharType="end"/>
        </w:r>
      </w:hyperlink>
    </w:p>
    <w:p w14:paraId="32D35C25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81" w:history="1">
        <w:r w:rsidR="00AF4BCF" w:rsidRPr="00357BD7">
          <w:rPr>
            <w:rStyle w:val="a6"/>
            <w:rFonts w:ascii="微软雅黑" w:hAnsi="微软雅黑"/>
            <w:noProof/>
          </w:rPr>
          <w:t>1.6.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行长度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_Toc518578281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7</w:t>
        </w:r>
        <w:r w:rsidR="00AF4BCF">
          <w:rPr>
            <w:noProof/>
            <w:webHidden/>
          </w:rPr>
          <w:fldChar w:fldCharType="end"/>
        </w:r>
      </w:hyperlink>
    </w:p>
    <w:p w14:paraId="7182C151" w14:textId="77777777" w:rsidR="00AF4BCF" w:rsidRDefault="005F7C07">
      <w:pPr>
        <w:pStyle w:val="1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18578282" w:history="1">
        <w:r w:rsidR="00AF4BCF" w:rsidRPr="00357BD7">
          <w:rPr>
            <w:rStyle w:val="a6"/>
            <w:rFonts w:ascii="微软雅黑" w:hAnsi="微软雅黑"/>
            <w:noProof/>
          </w:rPr>
          <w:t>2.</w:t>
        </w:r>
        <w:r w:rsidR="00AF4BCF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命名规范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_Toc518578282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8</w:t>
        </w:r>
        <w:r w:rsidR="00AF4BCF">
          <w:rPr>
            <w:noProof/>
            <w:webHidden/>
          </w:rPr>
          <w:fldChar w:fldCharType="end"/>
        </w:r>
      </w:hyperlink>
    </w:p>
    <w:p w14:paraId="403F4460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83" w:history="1">
        <w:r w:rsidR="00AF4BCF" w:rsidRPr="00357BD7">
          <w:rPr>
            <w:rStyle w:val="a6"/>
            <w:rFonts w:ascii="微软雅黑" w:hAnsi="微软雅黑"/>
            <w:noProof/>
          </w:rPr>
          <w:t>2.1.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命名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_Toc518578283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8</w:t>
        </w:r>
        <w:r w:rsidR="00AF4BCF">
          <w:rPr>
            <w:noProof/>
            <w:webHidden/>
          </w:rPr>
          <w:fldChar w:fldCharType="end"/>
        </w:r>
      </w:hyperlink>
    </w:p>
    <w:p w14:paraId="562EEBC5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84" w:history="1">
        <w:r w:rsidR="00AF4BCF" w:rsidRPr="00357BD7">
          <w:rPr>
            <w:rStyle w:val="a6"/>
            <w:noProof/>
          </w:rPr>
          <w:t>2.1.1.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应该避免的名称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_Toc518578284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8</w:t>
        </w:r>
        <w:r w:rsidR="00AF4BCF">
          <w:rPr>
            <w:noProof/>
            <w:webHidden/>
          </w:rPr>
          <w:fldChar w:fldCharType="end"/>
        </w:r>
      </w:hyperlink>
    </w:p>
    <w:p w14:paraId="6117B6B0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85" w:history="1">
        <w:r w:rsidR="00AF4BCF" w:rsidRPr="00357BD7">
          <w:rPr>
            <w:rStyle w:val="a6"/>
            <w:noProof/>
          </w:rPr>
          <w:t>2.1.2.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命名约定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_Toc518578285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9</w:t>
        </w:r>
        <w:r w:rsidR="00AF4BCF">
          <w:rPr>
            <w:noProof/>
            <w:webHidden/>
          </w:rPr>
          <w:fldChar w:fldCharType="end"/>
        </w:r>
      </w:hyperlink>
    </w:p>
    <w:p w14:paraId="65C85AC6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86" w:history="1">
        <w:r w:rsidR="00AF4BCF" w:rsidRPr="00357BD7">
          <w:rPr>
            <w:rStyle w:val="a6"/>
            <w:noProof/>
          </w:rPr>
          <w:t>2.1.3.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noProof/>
          </w:rPr>
          <w:t>Python</w:t>
        </w:r>
        <w:r w:rsidR="00AF4BCF" w:rsidRPr="00357BD7">
          <w:rPr>
            <w:rStyle w:val="a6"/>
            <w:rFonts w:hint="eastAsia"/>
            <w:noProof/>
          </w:rPr>
          <w:t>之父</w:t>
        </w:r>
        <w:r w:rsidR="00AF4BCF" w:rsidRPr="00357BD7">
          <w:rPr>
            <w:rStyle w:val="a6"/>
            <w:noProof/>
          </w:rPr>
          <w:t>Guido</w:t>
        </w:r>
        <w:r w:rsidR="00AF4BCF" w:rsidRPr="00357BD7">
          <w:rPr>
            <w:rStyle w:val="a6"/>
            <w:rFonts w:hint="eastAsia"/>
            <w:noProof/>
          </w:rPr>
          <w:t>推荐的规范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_Toc518578286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9</w:t>
        </w:r>
        <w:r w:rsidR="00AF4BCF">
          <w:rPr>
            <w:noProof/>
            <w:webHidden/>
          </w:rPr>
          <w:fldChar w:fldCharType="end"/>
        </w:r>
      </w:hyperlink>
    </w:p>
    <w:p w14:paraId="524F39CA" w14:textId="77777777" w:rsidR="00AF4BCF" w:rsidRDefault="005F7C07">
      <w:pPr>
        <w:pStyle w:val="1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18578287" w:history="1">
        <w:r w:rsidR="00AF4BCF" w:rsidRPr="00357BD7">
          <w:rPr>
            <w:rStyle w:val="a6"/>
            <w:rFonts w:ascii="微软雅黑" w:hAnsi="微软雅黑"/>
            <w:noProof/>
          </w:rPr>
          <w:t>3.</w:t>
        </w:r>
        <w:r w:rsidR="00AF4BCF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语法规范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_Toc518578287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10</w:t>
        </w:r>
        <w:r w:rsidR="00AF4BCF">
          <w:rPr>
            <w:noProof/>
            <w:webHidden/>
          </w:rPr>
          <w:fldChar w:fldCharType="end"/>
        </w:r>
      </w:hyperlink>
    </w:p>
    <w:p w14:paraId="4468EEBF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88" w:history="1">
        <w:r w:rsidR="00AF4BCF" w:rsidRPr="00357BD7">
          <w:rPr>
            <w:rStyle w:val="a6"/>
            <w:rFonts w:ascii="微软雅黑" w:hAnsi="微软雅黑"/>
            <w:noProof/>
          </w:rPr>
          <w:t>3.1.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语句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_Toc518578288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10</w:t>
        </w:r>
        <w:r w:rsidR="00AF4BCF">
          <w:rPr>
            <w:noProof/>
            <w:webHidden/>
          </w:rPr>
          <w:fldChar w:fldCharType="end"/>
        </w:r>
      </w:hyperlink>
    </w:p>
    <w:p w14:paraId="089BF29A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89" w:history="1">
        <w:r w:rsidR="00AF4BCF" w:rsidRPr="00357BD7">
          <w:rPr>
            <w:rStyle w:val="a6"/>
            <w:rFonts w:ascii="微软雅黑" w:hAnsi="微软雅黑"/>
            <w:noProof/>
          </w:rPr>
          <w:t>3.2.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/>
            <w:noProof/>
          </w:rPr>
          <w:t>Shebang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_Toc518578289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11</w:t>
        </w:r>
        <w:r w:rsidR="00AF4BCF">
          <w:rPr>
            <w:noProof/>
            <w:webHidden/>
          </w:rPr>
          <w:fldChar w:fldCharType="end"/>
        </w:r>
      </w:hyperlink>
    </w:p>
    <w:p w14:paraId="61B6AFEC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0" w:history="1">
        <w:r w:rsidR="00AF4BCF" w:rsidRPr="00357BD7">
          <w:rPr>
            <w:rStyle w:val="a6"/>
            <w:rFonts w:ascii="微软雅黑" w:hAnsi="微软雅黑"/>
            <w:noProof/>
          </w:rPr>
          <w:t>3.3.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类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_Toc518578290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11</w:t>
        </w:r>
        <w:r w:rsidR="00AF4BCF">
          <w:rPr>
            <w:noProof/>
            <w:webHidden/>
          </w:rPr>
          <w:fldChar w:fldCharType="end"/>
        </w:r>
      </w:hyperlink>
    </w:p>
    <w:p w14:paraId="3887D07E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1" w:history="1">
        <w:r w:rsidR="00AF4BCF" w:rsidRPr="00357BD7">
          <w:rPr>
            <w:rStyle w:val="a6"/>
            <w:rFonts w:ascii="微软雅黑" w:hAnsi="微软雅黑"/>
            <w:noProof/>
          </w:rPr>
          <w:t>3.4.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字符串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_Toc518578291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12</w:t>
        </w:r>
        <w:r w:rsidR="00AF4BCF">
          <w:rPr>
            <w:noProof/>
            <w:webHidden/>
          </w:rPr>
          <w:fldChar w:fldCharType="end"/>
        </w:r>
      </w:hyperlink>
    </w:p>
    <w:p w14:paraId="4D5650DB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2" w:history="1">
        <w:r w:rsidR="00AF4BCF" w:rsidRPr="00357BD7">
          <w:rPr>
            <w:rStyle w:val="a6"/>
            <w:rFonts w:ascii="微软雅黑" w:hAnsi="微软雅黑"/>
            <w:noProof/>
          </w:rPr>
          <w:t>3.5.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文件和</w:t>
        </w:r>
        <w:r w:rsidR="00AF4BCF" w:rsidRPr="00357BD7">
          <w:rPr>
            <w:rStyle w:val="a6"/>
            <w:rFonts w:ascii="微软雅黑" w:hAnsi="微软雅黑"/>
            <w:noProof/>
          </w:rPr>
          <w:t>sockets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_Toc518578292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14</w:t>
        </w:r>
        <w:r w:rsidR="00AF4BCF">
          <w:rPr>
            <w:noProof/>
            <w:webHidden/>
          </w:rPr>
          <w:fldChar w:fldCharType="end"/>
        </w:r>
      </w:hyperlink>
    </w:p>
    <w:p w14:paraId="0368CEA9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3" w:history="1">
        <w:r w:rsidR="00AF4BCF" w:rsidRPr="00357BD7">
          <w:rPr>
            <w:rStyle w:val="a6"/>
            <w:rFonts w:ascii="微软雅黑" w:hAnsi="微软雅黑"/>
            <w:noProof/>
          </w:rPr>
          <w:t>3.6.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访问控制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_Toc518578293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15</w:t>
        </w:r>
        <w:r w:rsidR="00AF4BCF">
          <w:rPr>
            <w:noProof/>
            <w:webHidden/>
          </w:rPr>
          <w:fldChar w:fldCharType="end"/>
        </w:r>
      </w:hyperlink>
    </w:p>
    <w:p w14:paraId="66CCC87D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4" w:history="1">
        <w:r w:rsidR="00AF4BCF" w:rsidRPr="00357BD7">
          <w:rPr>
            <w:rStyle w:val="a6"/>
            <w:rFonts w:ascii="微软雅黑" w:hAnsi="微软雅黑"/>
            <w:noProof/>
          </w:rPr>
          <w:t>3.7.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/>
            <w:noProof/>
          </w:rPr>
          <w:t>Main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_Toc518578294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15</w:t>
        </w:r>
        <w:r w:rsidR="00AF4BCF">
          <w:rPr>
            <w:noProof/>
            <w:webHidden/>
          </w:rPr>
          <w:fldChar w:fldCharType="end"/>
        </w:r>
      </w:hyperlink>
    </w:p>
    <w:p w14:paraId="59344BDC" w14:textId="77777777" w:rsidR="00AF4BCF" w:rsidRDefault="005F7C07">
      <w:pPr>
        <w:pStyle w:val="1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18578295" w:history="1">
        <w:r w:rsidR="00AF4BCF" w:rsidRPr="00357BD7">
          <w:rPr>
            <w:rStyle w:val="a6"/>
            <w:rFonts w:ascii="微软雅黑" w:hAnsi="微软雅黑"/>
            <w:noProof/>
          </w:rPr>
          <w:t>4.</w:t>
        </w:r>
        <w:r w:rsidR="00AF4BCF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注释规范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_Toc518578295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16</w:t>
        </w:r>
        <w:r w:rsidR="00AF4BCF">
          <w:rPr>
            <w:noProof/>
            <w:webHidden/>
          </w:rPr>
          <w:fldChar w:fldCharType="end"/>
        </w:r>
      </w:hyperlink>
    </w:p>
    <w:p w14:paraId="464F18B4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296" w:history="1">
        <w:r w:rsidR="00AF4BCF" w:rsidRPr="00357BD7">
          <w:rPr>
            <w:rStyle w:val="a6"/>
            <w:rFonts w:ascii="微软雅黑" w:hAnsi="微软雅黑"/>
            <w:noProof/>
          </w:rPr>
          <w:t>4.1.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注释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_Toc518578296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16</w:t>
        </w:r>
        <w:r w:rsidR="00AF4BCF">
          <w:rPr>
            <w:noProof/>
            <w:webHidden/>
          </w:rPr>
          <w:fldChar w:fldCharType="end"/>
        </w:r>
      </w:hyperlink>
    </w:p>
    <w:p w14:paraId="63738CCD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97" w:history="1">
        <w:r w:rsidR="00AF4BCF" w:rsidRPr="00357BD7">
          <w:rPr>
            <w:rStyle w:val="a6"/>
            <w:noProof/>
          </w:rPr>
          <w:t>4.1.1.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文档字符串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_Toc518578297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16</w:t>
        </w:r>
        <w:r w:rsidR="00AF4BCF">
          <w:rPr>
            <w:noProof/>
            <w:webHidden/>
          </w:rPr>
          <w:fldChar w:fldCharType="end"/>
        </w:r>
      </w:hyperlink>
    </w:p>
    <w:p w14:paraId="62ED8563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98" w:history="1">
        <w:r w:rsidR="00AF4BCF" w:rsidRPr="00357BD7">
          <w:rPr>
            <w:rStyle w:val="a6"/>
            <w:noProof/>
          </w:rPr>
          <w:t>4.1.2.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模块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_Toc518578298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17</w:t>
        </w:r>
        <w:r w:rsidR="00AF4BCF">
          <w:rPr>
            <w:noProof/>
            <w:webHidden/>
          </w:rPr>
          <w:fldChar w:fldCharType="end"/>
        </w:r>
      </w:hyperlink>
    </w:p>
    <w:p w14:paraId="4D231CE7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299" w:history="1">
        <w:r w:rsidR="00AF4BCF" w:rsidRPr="00357BD7">
          <w:rPr>
            <w:rStyle w:val="a6"/>
            <w:noProof/>
          </w:rPr>
          <w:t>4.1.3.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函数和方法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_Toc518578299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17</w:t>
        </w:r>
        <w:r w:rsidR="00AF4BCF">
          <w:rPr>
            <w:noProof/>
            <w:webHidden/>
          </w:rPr>
          <w:fldChar w:fldCharType="end"/>
        </w:r>
      </w:hyperlink>
    </w:p>
    <w:p w14:paraId="5718A002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300" w:history="1">
        <w:r w:rsidR="00AF4BCF" w:rsidRPr="00357BD7">
          <w:rPr>
            <w:rStyle w:val="a6"/>
            <w:noProof/>
          </w:rPr>
          <w:t>4.1.4.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类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_Toc518578300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18</w:t>
        </w:r>
        <w:r w:rsidR="00AF4BCF">
          <w:rPr>
            <w:noProof/>
            <w:webHidden/>
          </w:rPr>
          <w:fldChar w:fldCharType="end"/>
        </w:r>
      </w:hyperlink>
    </w:p>
    <w:p w14:paraId="66BF619D" w14:textId="77777777" w:rsidR="00AF4BCF" w:rsidRDefault="005F7C07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18578301" w:history="1">
        <w:r w:rsidR="00AF4BCF" w:rsidRPr="00357BD7">
          <w:rPr>
            <w:rStyle w:val="a6"/>
            <w:noProof/>
          </w:rPr>
          <w:t>4.1.5.</w:t>
        </w:r>
        <w:r w:rsidR="00AF4BC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hint="eastAsia"/>
            <w:noProof/>
          </w:rPr>
          <w:t>块注释和行注释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_Toc518578301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19</w:t>
        </w:r>
        <w:r w:rsidR="00AF4BCF">
          <w:rPr>
            <w:noProof/>
            <w:webHidden/>
          </w:rPr>
          <w:fldChar w:fldCharType="end"/>
        </w:r>
      </w:hyperlink>
    </w:p>
    <w:p w14:paraId="5710ABA9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302" w:history="1">
        <w:r w:rsidR="00AF4BCF" w:rsidRPr="00357BD7">
          <w:rPr>
            <w:rStyle w:val="a6"/>
            <w:rFonts w:ascii="微软雅黑" w:hAnsi="微软雅黑"/>
            <w:noProof/>
          </w:rPr>
          <w:t>4.2.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/>
            <w:noProof/>
          </w:rPr>
          <w:t>TODO</w:t>
        </w:r>
        <w:r w:rsidR="00AF4BCF" w:rsidRPr="00357BD7">
          <w:rPr>
            <w:rStyle w:val="a6"/>
            <w:rFonts w:ascii="微软雅黑" w:hAnsi="微软雅黑" w:hint="eastAsia"/>
            <w:noProof/>
          </w:rPr>
          <w:t>注释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_Toc518578302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20</w:t>
        </w:r>
        <w:r w:rsidR="00AF4BCF">
          <w:rPr>
            <w:noProof/>
            <w:webHidden/>
          </w:rPr>
          <w:fldChar w:fldCharType="end"/>
        </w:r>
      </w:hyperlink>
    </w:p>
    <w:p w14:paraId="35965440" w14:textId="77777777" w:rsidR="00AF4BCF" w:rsidRDefault="005F7C07">
      <w:pPr>
        <w:pStyle w:val="1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18578303" w:history="1">
        <w:r w:rsidR="00AF4BCF" w:rsidRPr="00357BD7">
          <w:rPr>
            <w:rStyle w:val="a6"/>
            <w:rFonts w:ascii="微软雅黑" w:hAnsi="微软雅黑"/>
            <w:noProof/>
          </w:rPr>
          <w:t>5.</w:t>
        </w:r>
        <w:r w:rsidR="00AF4BCF"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其他规范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_Toc518578303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20</w:t>
        </w:r>
        <w:r w:rsidR="00AF4BCF">
          <w:rPr>
            <w:noProof/>
            <w:webHidden/>
          </w:rPr>
          <w:fldChar w:fldCharType="end"/>
        </w:r>
      </w:hyperlink>
    </w:p>
    <w:p w14:paraId="632AFDA1" w14:textId="77777777" w:rsidR="00AF4BCF" w:rsidRDefault="005F7C07">
      <w:pPr>
        <w:pStyle w:val="2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8578304" w:history="1">
        <w:r w:rsidR="00AF4BCF" w:rsidRPr="00357BD7">
          <w:rPr>
            <w:rStyle w:val="a6"/>
            <w:rFonts w:ascii="微软雅黑" w:hAnsi="微软雅黑"/>
            <w:noProof/>
          </w:rPr>
          <w:t>5.1.</w:t>
        </w:r>
        <w:r w:rsidR="00AF4BC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AF4BCF" w:rsidRPr="00357BD7">
          <w:rPr>
            <w:rStyle w:val="a6"/>
            <w:rFonts w:ascii="微软雅黑" w:hAnsi="微软雅黑" w:hint="eastAsia"/>
            <w:noProof/>
          </w:rPr>
          <w:t>导入格式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_Toc518578304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20</w:t>
        </w:r>
        <w:r w:rsidR="00AF4BCF">
          <w:rPr>
            <w:noProof/>
            <w:webHidden/>
          </w:rPr>
          <w:fldChar w:fldCharType="end"/>
        </w:r>
      </w:hyperlink>
    </w:p>
    <w:p w14:paraId="10D37CD1" w14:textId="2902A68C" w:rsidR="001007BB" w:rsidRPr="00AF4BCF" w:rsidRDefault="004A3781" w:rsidP="00AF4BCF"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b/>
          <w:bCs/>
          <w:caps/>
          <w:szCs w:val="21"/>
        </w:rPr>
        <w:fldChar w:fldCharType="end"/>
      </w:r>
      <w:bookmarkStart w:id="4" w:name="_Toc41191421"/>
    </w:p>
    <w:p w14:paraId="2D380E39" w14:textId="77777777" w:rsidR="00AF4BCF" w:rsidRDefault="00AF4BCF" w:rsidP="00AF4BCF">
      <w:pPr>
        <w:pStyle w:val="1"/>
        <w:keepNext/>
        <w:keepLines/>
        <w:pageBreakBefore/>
        <w:widowControl w:val="0"/>
        <w:numPr>
          <w:ilvl w:val="0"/>
          <w:numId w:val="10"/>
        </w:numPr>
        <w:spacing w:before="340" w:beforeAutospacing="0" w:after="330" w:afterAutospacing="0" w:line="578" w:lineRule="auto"/>
        <w:ind w:left="566" w:hangingChars="177" w:hanging="566"/>
        <w:jc w:val="both"/>
        <w:rPr>
          <w:rFonts w:ascii="微软雅黑" w:hAnsi="微软雅黑"/>
          <w:sz w:val="32"/>
          <w:szCs w:val="32"/>
        </w:rPr>
      </w:pPr>
      <w:bookmarkStart w:id="5" w:name="_Toc518578275"/>
      <w:bookmarkEnd w:id="2"/>
      <w:bookmarkEnd w:id="3"/>
      <w:bookmarkEnd w:id="4"/>
      <w:r>
        <w:rPr>
          <w:rFonts w:ascii="微软雅黑" w:hAnsi="微软雅黑" w:hint="eastAsia"/>
          <w:sz w:val="32"/>
          <w:szCs w:val="32"/>
        </w:rPr>
        <w:lastRenderedPageBreak/>
        <w:t>基本规范</w:t>
      </w:r>
      <w:bookmarkEnd w:id="5"/>
    </w:p>
    <w:p w14:paraId="5A8667D0" w14:textId="77777777" w:rsidR="00AF4BCF" w:rsidRPr="00CC26FB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6" w:name="_Toc518578276"/>
      <w:r w:rsidRPr="00CC26FB">
        <w:rPr>
          <w:rFonts w:ascii="微软雅黑" w:hAnsi="微软雅黑"/>
        </w:rPr>
        <w:t>分号</w:t>
      </w:r>
      <w:bookmarkEnd w:id="6"/>
    </w:p>
    <w:p w14:paraId="71497EDC" w14:textId="77777777" w:rsidR="00AF4BCF" w:rsidRPr="00CC26FB" w:rsidRDefault="00AF4BCF" w:rsidP="00AF4BCF">
      <w:pPr>
        <w:ind w:firstLineChars="200" w:firstLine="480"/>
        <w:rPr>
          <w:rFonts w:ascii="微软雅黑" w:hAnsi="微软雅黑"/>
        </w:rPr>
      </w:pPr>
      <w:r w:rsidRPr="00CC26FB">
        <w:rPr>
          <w:rFonts w:ascii="微软雅黑" w:hAnsi="微软雅黑"/>
        </w:rPr>
        <w:t>不要在行尾加分号, 也不要用分号将两条命令放在同一行。</w:t>
      </w:r>
    </w:p>
    <w:p w14:paraId="2B94B822" w14:textId="77777777" w:rsidR="00AF4BCF" w:rsidRPr="00144FA9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7" w:name="_Toc518578277"/>
      <w:r w:rsidRPr="00144FA9">
        <w:rPr>
          <w:rFonts w:ascii="微软雅黑" w:hAnsi="微软雅黑"/>
        </w:rPr>
        <w:t>括号</w:t>
      </w:r>
      <w:bookmarkEnd w:id="7"/>
    </w:p>
    <w:p w14:paraId="0368ADB9" w14:textId="77777777" w:rsidR="00AF4BCF" w:rsidRPr="00144FA9" w:rsidRDefault="00AF4BCF" w:rsidP="00AF4BCF">
      <w:pPr>
        <w:ind w:firstLineChars="200" w:firstLine="480"/>
        <w:rPr>
          <w:rFonts w:ascii="微软雅黑" w:hAnsi="微软雅黑"/>
        </w:rPr>
      </w:pPr>
      <w:r w:rsidRPr="00144FA9">
        <w:rPr>
          <w:rFonts w:ascii="微软雅黑" w:hAnsi="微软雅黑"/>
        </w:rPr>
        <w:t>宁缺毋滥的使用括号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除非是用于实现行连接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否则不要在返回语句或条件语句中使用括号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不过在元组两边使用括号是可以的</w:t>
      </w:r>
      <w:r>
        <w:rPr>
          <w:rFonts w:ascii="微软雅黑" w:hAnsi="微软雅黑" w:hint="eastAsia"/>
        </w:rPr>
        <w:t>。</w:t>
      </w:r>
    </w:p>
    <w:p w14:paraId="61DD3C9D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7F6B4BE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524B698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321B67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605DCF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09FE5C5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7E2933A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0DAF2A1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13EDA20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14:paraId="1E6D7D7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14:paraId="697354C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0887937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5430C87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6E86883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3A23A44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46227F7" w14:textId="77777777" w:rsidR="00AF4BCF" w:rsidRPr="00144FA9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8" w:name="_Toc518578278"/>
      <w:r w:rsidRPr="00144FA9">
        <w:rPr>
          <w:rFonts w:ascii="微软雅黑" w:hAnsi="微软雅黑"/>
        </w:rPr>
        <w:t>缩进</w:t>
      </w:r>
      <w:bookmarkEnd w:id="8"/>
    </w:p>
    <w:p w14:paraId="44A3DEFC" w14:textId="77777777" w:rsidR="00AF4BCF" w:rsidRPr="00144FA9" w:rsidRDefault="00AF4BCF" w:rsidP="00AF4BCF">
      <w:pPr>
        <w:ind w:firstLineChars="200" w:firstLine="480"/>
        <w:rPr>
          <w:rFonts w:ascii="微软雅黑" w:hAnsi="微软雅黑"/>
        </w:rPr>
      </w:pPr>
      <w:r w:rsidRPr="00144FA9">
        <w:rPr>
          <w:rFonts w:ascii="微软雅黑" w:hAnsi="微软雅黑"/>
        </w:rPr>
        <w:t>用4个空格来缩进代码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绝对不要用tab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也不要tab和空格混用</w:t>
      </w:r>
      <w:r>
        <w:rPr>
          <w:rFonts w:ascii="微软雅黑" w:hAnsi="微软雅黑" w:hint="eastAsia"/>
        </w:rPr>
        <w:t>。</w:t>
      </w:r>
      <w:r w:rsidRPr="00144FA9">
        <w:rPr>
          <w:rFonts w:ascii="微软雅黑" w:hAnsi="微软雅黑"/>
        </w:rPr>
        <w:t>对于行连接的情况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你应该要么垂直对齐换行的元素(见 :ref:`行长度 &lt;</w:t>
      </w:r>
      <w:proofErr w:type="spellStart"/>
      <w:r w:rsidRPr="00144FA9">
        <w:rPr>
          <w:rFonts w:ascii="微软雅黑" w:hAnsi="微软雅黑"/>
        </w:rPr>
        <w:t>line_length</w:t>
      </w:r>
      <w:proofErr w:type="spellEnd"/>
      <w:r w:rsidRPr="00144FA9">
        <w:rPr>
          <w:rFonts w:ascii="微软雅黑" w:hAnsi="微软雅黑"/>
        </w:rPr>
        <w:t>&gt;` 部分的示例)</w:t>
      </w:r>
      <w:r>
        <w:rPr>
          <w:rFonts w:ascii="微软雅黑" w:hAnsi="微软雅黑" w:hint="eastAsia"/>
        </w:rPr>
        <w:t>，</w:t>
      </w:r>
      <w:r w:rsidRPr="00144FA9">
        <w:rPr>
          <w:rFonts w:ascii="微软雅黑" w:hAnsi="微软雅黑"/>
        </w:rPr>
        <w:t>或者使用4空格的悬挂式缩进(这时第一行不应该有参数)</w:t>
      </w:r>
      <w:r>
        <w:rPr>
          <w:rFonts w:ascii="微软雅黑" w:hAnsi="微软雅黑" w:hint="eastAsia"/>
        </w:rPr>
        <w:t>：</w:t>
      </w:r>
    </w:p>
    <w:p w14:paraId="5DAE42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lastRenderedPageBreak/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与起始变量对齐</w:t>
      </w:r>
    </w:p>
    <w:p w14:paraId="0139803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long_function_name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var_one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var_two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var_three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var_four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15F795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字典中与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起始值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对齐</w:t>
      </w:r>
    </w:p>
    <w:p w14:paraId="563F221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14:paraId="4F0C1A9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long_dictionary_key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value1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</w:p>
    <w:p w14:paraId="1E6524F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value2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2947F93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14:paraId="4930728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14:paraId="62A6335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1D0CF82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4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空格缩进，第一行不需要</w:t>
      </w:r>
    </w:p>
    <w:p w14:paraId="1598148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long_function_name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 w:cs="Consolas" w:hint="eastAsia"/>
          <w:color w:val="6666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var_one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var_two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var_three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var_four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65879A1" w14:textId="77777777" w:rsidR="00AF4BCF" w:rsidRPr="00144FA9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B3ECF4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字典中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4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空格缩进</w:t>
      </w:r>
    </w:p>
    <w:p w14:paraId="03A1F28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14:paraId="76E2709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long_dictionary_key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6807717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long_dictionary_value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00986C5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14:paraId="728159D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14:paraId="675F655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第一行有空格是禁止的</w:t>
      </w:r>
    </w:p>
    <w:p w14:paraId="51BFABA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long_function_name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var_one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var_two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4129C2F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var_three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var_four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7A2A7E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B4350A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2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个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空格是禁止的</w:t>
      </w:r>
    </w:p>
    <w:p w14:paraId="707B2A2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long_function_name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</w:p>
    <w:p w14:paraId="400D1F8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var_one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var_two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var_three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527FD74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var_four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D71EEE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6E7957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字典中没有处理缩进</w:t>
      </w:r>
    </w:p>
    <w:p w14:paraId="5D5D1BB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14:paraId="57FD2B7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long_dictionary_key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267A962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long_dictionary_value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47E043E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14:paraId="0199723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14:paraId="76BFB9DD" w14:textId="77777777" w:rsidR="00AF4BCF" w:rsidRPr="00144FA9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9" w:name="_Toc518578279"/>
      <w:r w:rsidRPr="00144FA9">
        <w:rPr>
          <w:rFonts w:ascii="微软雅黑" w:hAnsi="微软雅黑"/>
        </w:rPr>
        <w:t>空格</w:t>
      </w:r>
      <w:bookmarkEnd w:id="9"/>
    </w:p>
    <w:p w14:paraId="344A463A" w14:textId="77777777" w:rsidR="00AF4BCF" w:rsidRPr="00144FA9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按照标准的排版规范来使用标点两边的空格</w:t>
      </w:r>
    </w:p>
    <w:p w14:paraId="2074F684" w14:textId="77777777" w:rsidR="00AF4BCF" w:rsidRPr="00144FA9" w:rsidRDefault="00AF4BCF" w:rsidP="00AF4BCF">
      <w:pPr>
        <w:pStyle w:val="af4"/>
        <w:numPr>
          <w:ilvl w:val="1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括号内不要有空格.</w:t>
      </w:r>
    </w:p>
    <w:p w14:paraId="4221D874" w14:textId="77777777" w:rsidR="00AF4BCF" w:rsidRPr="00144FA9" w:rsidRDefault="00AF4BCF" w:rsidP="00AF4BCF">
      <w:pPr>
        <w:pStyle w:val="af4"/>
        <w:numPr>
          <w:ilvl w:val="1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lastRenderedPageBreak/>
        <w:t>按照标准的排版规范来使用标点两边的空格</w:t>
      </w:r>
    </w:p>
    <w:p w14:paraId="2779C45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spam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eggs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[])</w:t>
      </w:r>
    </w:p>
    <w:p w14:paraId="056D19A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spam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ham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eggs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57E581D" w14:textId="77777777" w:rsidR="00AF4BCF" w:rsidRPr="00144FA9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不要在逗号, 分号, 冒号前面加空格, 但应该在它们后面加(除了在行尾).</w:t>
      </w:r>
    </w:p>
    <w:p w14:paraId="1B0723B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7BF1A20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</w:p>
    <w:p w14:paraId="7FE2E1F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14:paraId="3E042D6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</w:p>
    <w:p w14:paraId="414FA74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</w:t>
      </w:r>
    </w:p>
    <w:p w14:paraId="27D24D1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14:paraId="49E3C7C4" w14:textId="77777777" w:rsidR="00AF4BCF" w:rsidRPr="00144FA9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参数列表, 索引或切片的左括号前不应加空格.</w:t>
      </w:r>
    </w:p>
    <w:p w14:paraId="4273795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spam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63025E2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spam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6CE3322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'key'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63079AD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'key'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list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35CB3AFD" w14:textId="77777777" w:rsidR="00AF4BCF" w:rsidRPr="00144FA9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在二元操作符两边都加上一个空格, 比如赋值(=)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比较(==, &lt;, &gt;, !=, &lt;&gt;, &lt;=, &gt;=, in, not in, is, is not), 布尔(and, or, not)</w:t>
      </w:r>
      <w:r>
        <w:rPr>
          <w:rFonts w:ascii="微软雅黑" w:eastAsia="微软雅黑" w:hAnsi="微软雅黑" w:hint="eastAsia"/>
          <w:sz w:val="24"/>
        </w:rPr>
        <w:t>。</w:t>
      </w:r>
      <w:r w:rsidRPr="00144FA9">
        <w:rPr>
          <w:rFonts w:ascii="微软雅黑" w:eastAsia="微软雅黑" w:hAnsi="微软雅黑"/>
          <w:sz w:val="24"/>
        </w:rPr>
        <w:t>至于算术操作符两边的空格该如何使用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需要你自己好好判断</w:t>
      </w:r>
      <w:r>
        <w:rPr>
          <w:rFonts w:ascii="微软雅黑" w:eastAsia="微软雅黑" w:hAnsi="微软雅黑" w:hint="eastAsia"/>
          <w:sz w:val="24"/>
        </w:rPr>
        <w:t>。</w:t>
      </w:r>
      <w:r w:rsidRPr="00144FA9">
        <w:rPr>
          <w:rFonts w:ascii="微软雅黑" w:eastAsia="微软雅黑" w:hAnsi="微软雅黑"/>
          <w:sz w:val="24"/>
        </w:rPr>
        <w:t>不过两侧务必要保持一致</w:t>
      </w:r>
      <w:r>
        <w:rPr>
          <w:rFonts w:ascii="微软雅黑" w:eastAsia="微软雅黑" w:hAnsi="微软雅黑" w:hint="eastAsia"/>
          <w:sz w:val="24"/>
        </w:rPr>
        <w:t>。</w:t>
      </w:r>
    </w:p>
    <w:p w14:paraId="50A2C77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14:paraId="0FC9F12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</w:p>
    <w:p w14:paraId="51341F82" w14:textId="77777777" w:rsidR="00AF4BCF" w:rsidRPr="00144FA9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当'='用于指示关键字参数或默认参数值时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不要在其两侧使用空格</w:t>
      </w:r>
      <w:r>
        <w:rPr>
          <w:rFonts w:ascii="微软雅黑" w:eastAsia="微软雅黑" w:hAnsi="微软雅黑" w:hint="eastAsia"/>
          <w:sz w:val="24"/>
        </w:rPr>
        <w:t>。</w:t>
      </w:r>
    </w:p>
    <w:p w14:paraId="57A9919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magic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1F4460F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complex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0.0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magic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r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real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imag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1D48ECA0" w14:textId="77777777" w:rsidR="00AF4BCF" w:rsidRPr="0007637E" w:rsidRDefault="00AF4BCF" w:rsidP="00AF4BCF">
      <w:pPr>
        <w:pStyle w:val="af4"/>
        <w:numPr>
          <w:ilvl w:val="0"/>
          <w:numId w:val="34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不要用空格来垂直对齐多行间的标记</w:t>
      </w:r>
      <w:r>
        <w:rPr>
          <w:rFonts w:ascii="微软雅黑" w:eastAsia="微软雅黑" w:hAnsi="微软雅黑" w:hint="eastAsia"/>
          <w:sz w:val="24"/>
        </w:rPr>
        <w:t>，</w:t>
      </w:r>
      <w:r w:rsidRPr="0007637E">
        <w:rPr>
          <w:rFonts w:ascii="微软雅黑" w:eastAsia="微软雅黑" w:hAnsi="微软雅黑"/>
          <w:sz w:val="24"/>
        </w:rPr>
        <w:t>因为这会成为维护的负担(适用于:, #, =等):</w:t>
      </w:r>
    </w:p>
    <w:p w14:paraId="11AA8A7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568FF1D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foo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注释</w:t>
      </w:r>
    </w:p>
    <w:p w14:paraId="6B3DBEC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long_name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注释不需要对齐</w:t>
      </w:r>
    </w:p>
    <w:p w14:paraId="3ACD24A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02CE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dictionary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14:paraId="65B86C5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6F2265F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long_name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15AF367D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14:paraId="7DCA06E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4A773C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foo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注释</w:t>
      </w:r>
    </w:p>
    <w:p w14:paraId="5B582AD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long_name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注释不需要对齐</w:t>
      </w:r>
    </w:p>
    <w:p w14:paraId="6070C3D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114DB8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dictionary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14:paraId="7835AEA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foo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3E79AE0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long_name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5D173F4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14:paraId="5FE2773B" w14:textId="77777777" w:rsidR="00AF4BCF" w:rsidRPr="00144FA9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10" w:name="_Toc518578280"/>
      <w:r w:rsidRPr="00144FA9">
        <w:rPr>
          <w:rFonts w:ascii="微软雅黑" w:hAnsi="微软雅黑"/>
        </w:rPr>
        <w:t>空行</w:t>
      </w:r>
      <w:bookmarkEnd w:id="10"/>
    </w:p>
    <w:p w14:paraId="0E04EB60" w14:textId="77777777" w:rsidR="00AF4BCF" w:rsidRDefault="00AF4BCF" w:rsidP="00AF4BCF">
      <w:pPr>
        <w:pStyle w:val="af4"/>
        <w:numPr>
          <w:ilvl w:val="0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顶级定义之间空两行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方法定义之间空一行</w:t>
      </w:r>
      <w:r>
        <w:rPr>
          <w:rFonts w:ascii="微软雅黑" w:eastAsia="微软雅黑" w:hAnsi="微软雅黑" w:hint="eastAsia"/>
          <w:sz w:val="24"/>
        </w:rPr>
        <w:t>。</w:t>
      </w:r>
    </w:p>
    <w:p w14:paraId="6DC68CA7" w14:textId="77777777" w:rsidR="00AF4BCF" w:rsidRDefault="00AF4BCF" w:rsidP="00AF4BCF">
      <w:pPr>
        <w:pStyle w:val="af4"/>
        <w:numPr>
          <w:ilvl w:val="1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顶级定义之间空两行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比如函数或者类定义</w:t>
      </w:r>
      <w:r>
        <w:rPr>
          <w:rFonts w:ascii="微软雅黑" w:eastAsia="微软雅黑" w:hAnsi="微软雅黑" w:hint="eastAsia"/>
          <w:sz w:val="24"/>
        </w:rPr>
        <w:t>。</w:t>
      </w:r>
    </w:p>
    <w:p w14:paraId="750EC725" w14:textId="77777777" w:rsidR="00AF4BCF" w:rsidRDefault="00AF4BCF" w:rsidP="00AF4BCF">
      <w:pPr>
        <w:pStyle w:val="af4"/>
        <w:numPr>
          <w:ilvl w:val="1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方法定义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类定义与第一个方法之间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都应该空一行</w:t>
      </w:r>
      <w:r>
        <w:rPr>
          <w:rFonts w:ascii="微软雅黑" w:eastAsia="微软雅黑" w:hAnsi="微软雅黑" w:hint="eastAsia"/>
          <w:sz w:val="24"/>
        </w:rPr>
        <w:t>。</w:t>
      </w:r>
    </w:p>
    <w:p w14:paraId="52FAC69C" w14:textId="77777777" w:rsidR="00AF4BCF" w:rsidRPr="00144FA9" w:rsidRDefault="00AF4BCF" w:rsidP="00AF4BCF">
      <w:pPr>
        <w:pStyle w:val="af4"/>
        <w:numPr>
          <w:ilvl w:val="1"/>
          <w:numId w:val="33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函数或方法中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某些地方要是你觉得合适</w:t>
      </w:r>
      <w:r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就空一行</w:t>
      </w:r>
      <w:r>
        <w:rPr>
          <w:rFonts w:ascii="微软雅黑" w:eastAsia="微软雅黑" w:hAnsi="微软雅黑" w:hint="eastAsia"/>
          <w:sz w:val="24"/>
        </w:rPr>
        <w:t>。</w:t>
      </w:r>
    </w:p>
    <w:p w14:paraId="79A2255C" w14:textId="77777777" w:rsidR="00AF4BCF" w:rsidRPr="00CC26FB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11" w:name="_Toc518578281"/>
      <w:r w:rsidRPr="00CC26FB">
        <w:rPr>
          <w:rFonts w:ascii="微软雅黑" w:hAnsi="微软雅黑"/>
        </w:rPr>
        <w:t>行长度</w:t>
      </w:r>
      <w:bookmarkEnd w:id="11"/>
    </w:p>
    <w:p w14:paraId="5C8040B1" w14:textId="77777777" w:rsidR="00AF4BCF" w:rsidRDefault="00AF4BCF" w:rsidP="00AF4BCF">
      <w:pPr>
        <w:pStyle w:val="af4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</w:rPr>
      </w:pPr>
      <w:r w:rsidRPr="00CC26FB">
        <w:rPr>
          <w:rFonts w:ascii="微软雅黑" w:eastAsia="微软雅黑" w:hAnsi="微软雅黑"/>
          <w:sz w:val="24"/>
        </w:rPr>
        <w:t>每行不超过80个字符</w:t>
      </w:r>
      <w:r w:rsidRPr="00CC26FB">
        <w:rPr>
          <w:rFonts w:ascii="微软雅黑" w:eastAsia="微软雅黑" w:hAnsi="微软雅黑" w:hint="eastAsia"/>
          <w:sz w:val="24"/>
        </w:rPr>
        <w:t>，</w:t>
      </w:r>
      <w:r w:rsidRPr="00CC26FB">
        <w:rPr>
          <w:rFonts w:ascii="微软雅黑" w:eastAsia="微软雅黑" w:hAnsi="微软雅黑"/>
          <w:sz w:val="24"/>
        </w:rPr>
        <w:t>以下情况除外：</w:t>
      </w:r>
    </w:p>
    <w:p w14:paraId="3F3EB352" w14:textId="77777777" w:rsidR="00AF4BCF" w:rsidRPr="00CC26FB" w:rsidRDefault="00AF4BCF" w:rsidP="00AF4BCF">
      <w:pPr>
        <w:pStyle w:val="af4"/>
        <w:numPr>
          <w:ilvl w:val="1"/>
          <w:numId w:val="3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长</w:t>
      </w:r>
      <w:r w:rsidRPr="00CC26FB">
        <w:rPr>
          <w:rFonts w:ascii="微软雅黑" w:eastAsia="微软雅黑" w:hAnsi="微软雅黑"/>
          <w:sz w:val="24"/>
        </w:rPr>
        <w:t>的导入模块语句</w:t>
      </w:r>
    </w:p>
    <w:p w14:paraId="637235A4" w14:textId="77777777" w:rsidR="00AF4BCF" w:rsidRPr="00CC26FB" w:rsidRDefault="00AF4BCF" w:rsidP="00AF4BCF">
      <w:pPr>
        <w:pStyle w:val="af4"/>
        <w:numPr>
          <w:ilvl w:val="1"/>
          <w:numId w:val="32"/>
        </w:numPr>
        <w:ind w:firstLineChars="0"/>
        <w:rPr>
          <w:rFonts w:ascii="微软雅黑" w:eastAsia="微软雅黑" w:hAnsi="微软雅黑"/>
          <w:sz w:val="24"/>
        </w:rPr>
      </w:pPr>
      <w:r w:rsidRPr="00CC26FB">
        <w:rPr>
          <w:rFonts w:ascii="微软雅黑" w:eastAsia="微软雅黑" w:hAnsi="微软雅黑"/>
          <w:sz w:val="24"/>
        </w:rPr>
        <w:t>注释里的URL</w:t>
      </w:r>
    </w:p>
    <w:p w14:paraId="2F80C127" w14:textId="77777777" w:rsidR="00AF4BCF" w:rsidRPr="00144FA9" w:rsidRDefault="00AF4BCF" w:rsidP="00AF4BCF">
      <w:pPr>
        <w:pStyle w:val="af4"/>
        <w:numPr>
          <w:ilvl w:val="0"/>
          <w:numId w:val="32"/>
        </w:numPr>
        <w:ind w:firstLineChars="0"/>
        <w:rPr>
          <w:rFonts w:ascii="微软雅黑" w:eastAsia="微软雅黑" w:hAnsi="微软雅黑"/>
          <w:sz w:val="24"/>
        </w:rPr>
      </w:pPr>
      <w:r w:rsidRPr="00CC26FB">
        <w:rPr>
          <w:rFonts w:ascii="微软雅黑" w:eastAsia="微软雅黑" w:hAnsi="微软雅黑"/>
          <w:sz w:val="24"/>
        </w:rPr>
        <w:t>不要使用反斜杠连接行。</w:t>
      </w:r>
      <w:r w:rsidRPr="00144FA9">
        <w:rPr>
          <w:rFonts w:ascii="微软雅黑" w:eastAsia="微软雅黑" w:hAnsi="微软雅黑"/>
          <w:sz w:val="24"/>
        </w:rPr>
        <w:t>Python会将</w:t>
      </w:r>
      <w:r>
        <w:fldChar w:fldCharType="begin"/>
      </w:r>
      <w:r>
        <w:instrText xml:space="preserve"> HYPERLINK "http://docs.python.org/2/reference/lexical_analysis.html" \l "implicit-line-joining" </w:instrText>
      </w:r>
      <w:r>
        <w:fldChar w:fldCharType="separate"/>
      </w:r>
      <w:r w:rsidRPr="00144FA9">
        <w:rPr>
          <w:rFonts w:ascii="微软雅黑" w:eastAsia="微软雅黑" w:hAnsi="微软雅黑"/>
          <w:sz w:val="24"/>
        </w:rPr>
        <w:t>圆括号</w:t>
      </w:r>
      <w:r w:rsidRPr="00144FA9"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中括号和花括号中的行隐式的连接起来</w:t>
      </w:r>
      <w:r>
        <w:rPr>
          <w:rFonts w:ascii="微软雅黑" w:eastAsia="微软雅黑" w:hAnsi="微软雅黑"/>
          <w:sz w:val="24"/>
        </w:rPr>
        <w:fldChar w:fldCharType="end"/>
      </w:r>
      <w:r w:rsidRPr="00144FA9">
        <w:rPr>
          <w:rFonts w:ascii="微软雅黑" w:eastAsia="微软雅黑" w:hAnsi="微软雅黑"/>
          <w:sz w:val="24"/>
        </w:rPr>
        <w:t> , 你可以利用这个特点</w:t>
      </w:r>
      <w:r>
        <w:rPr>
          <w:rFonts w:ascii="微软雅黑" w:eastAsia="微软雅黑" w:hAnsi="微软雅黑" w:hint="eastAsia"/>
          <w:sz w:val="24"/>
        </w:rPr>
        <w:t>。</w:t>
      </w:r>
      <w:r w:rsidRPr="00144FA9">
        <w:rPr>
          <w:rFonts w:ascii="微软雅黑" w:eastAsia="微软雅黑" w:hAnsi="微软雅黑"/>
          <w:sz w:val="24"/>
        </w:rPr>
        <w:t>如果需要</w:t>
      </w:r>
      <w:r w:rsidRPr="00144FA9">
        <w:rPr>
          <w:rFonts w:ascii="微软雅黑" w:eastAsia="微软雅黑" w:hAnsi="微软雅黑" w:hint="eastAsia"/>
          <w:sz w:val="24"/>
        </w:rPr>
        <w:t>，</w:t>
      </w:r>
      <w:r w:rsidRPr="00144FA9">
        <w:rPr>
          <w:rFonts w:ascii="微软雅黑" w:eastAsia="微软雅黑" w:hAnsi="微软雅黑"/>
          <w:sz w:val="24"/>
        </w:rPr>
        <w:t>你可以在表达式外围增加一对额外的圆括号。</w:t>
      </w:r>
    </w:p>
    <w:p w14:paraId="797EB03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推荐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foo_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width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height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'black'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design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'foo'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</w:p>
    <w:p w14:paraId="0C3AE68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emphasis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highlight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AAB8E7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width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height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and</w:t>
      </w:r>
    </w:p>
    <w:p w14:paraId="3284F32D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'red'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and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emphasis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'strong'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3171C291" w14:textId="77777777" w:rsidR="00AF4BCF" w:rsidRPr="00144FA9" w:rsidRDefault="00AF4BCF" w:rsidP="00AF4BCF">
      <w:pPr>
        <w:pStyle w:val="af4"/>
        <w:numPr>
          <w:ilvl w:val="1"/>
          <w:numId w:val="32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lastRenderedPageBreak/>
        <w:t>如果一个文本字符串在一行放不下, 可以使用圆括号来实现隐式行连接:</w:t>
      </w:r>
    </w:p>
    <w:p w14:paraId="7441F78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这是一个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非常长非常长非常长非常长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'</w:t>
      </w:r>
    </w:p>
    <w:p w14:paraId="21C1375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非常长非常长非常长非常长非常长非常长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的字符串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C746A29" w14:textId="77777777" w:rsidR="00AF4BCF" w:rsidRPr="00144FA9" w:rsidRDefault="00AF4BCF" w:rsidP="00AF4BCF">
      <w:pPr>
        <w:pStyle w:val="af4"/>
        <w:numPr>
          <w:ilvl w:val="1"/>
          <w:numId w:val="32"/>
        </w:numPr>
        <w:ind w:firstLineChars="0"/>
        <w:rPr>
          <w:rFonts w:ascii="微软雅黑" w:eastAsia="微软雅黑" w:hAnsi="微软雅黑"/>
          <w:sz w:val="24"/>
        </w:rPr>
      </w:pPr>
      <w:r w:rsidRPr="00144FA9">
        <w:rPr>
          <w:rFonts w:ascii="微软雅黑" w:eastAsia="微软雅黑" w:hAnsi="微软雅黑"/>
          <w:sz w:val="24"/>
        </w:rPr>
        <w:t>在注释中，如果必要，将长的URL放在一行上。</w:t>
      </w:r>
    </w:p>
    <w:p w14:paraId="691955C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See details at</w:t>
      </w:r>
    </w:p>
    <w:p w14:paraId="0BFD681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http://www.example.com/us/developer/documentation/api/content/v2.0/csv_file_name_extension_full_specification.html</w:t>
      </w:r>
    </w:p>
    <w:p w14:paraId="138E692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See details at</w:t>
      </w:r>
    </w:p>
    <w:p w14:paraId="59641B1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http://www.example.com/us/developer/documentation/api/content/\</w:t>
      </w:r>
    </w:p>
    <w:p w14:paraId="706FFDB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v2.0/csv_file_name_extension_full_specification.html</w:t>
      </w:r>
    </w:p>
    <w:p w14:paraId="136671AA" w14:textId="77777777" w:rsidR="00AF4BCF" w:rsidRPr="00144FA9" w:rsidRDefault="00AF4BCF" w:rsidP="00AF4BCF">
      <w:pPr>
        <w:ind w:firstLineChars="200" w:firstLine="480"/>
        <w:rPr>
          <w:rFonts w:ascii="微软雅黑" w:hAnsi="微软雅黑"/>
        </w:rPr>
      </w:pPr>
      <w:r w:rsidRPr="00144FA9">
        <w:rPr>
          <w:rFonts w:ascii="微软雅黑" w:hAnsi="微软雅黑"/>
        </w:rPr>
        <w:t>注意上面例子中的元素缩进</w:t>
      </w:r>
      <w:r>
        <w:rPr>
          <w:rFonts w:ascii="微软雅黑" w:hAnsi="微软雅黑" w:hint="eastAsia"/>
        </w:rPr>
        <w:t>；</w:t>
      </w:r>
      <w:r w:rsidRPr="00144FA9">
        <w:rPr>
          <w:rFonts w:ascii="微软雅黑" w:hAnsi="微软雅黑"/>
        </w:rPr>
        <w:t>你可以在本文的:ref:`缩进 &lt;indentation&gt;`部分找到解释</w:t>
      </w:r>
      <w:r>
        <w:rPr>
          <w:rFonts w:ascii="微软雅黑" w:hAnsi="微软雅黑" w:hint="eastAsia"/>
        </w:rPr>
        <w:t>。</w:t>
      </w:r>
    </w:p>
    <w:p w14:paraId="5C23422D" w14:textId="77777777" w:rsidR="00AF4BCF" w:rsidRPr="00352B7D" w:rsidRDefault="00AF4BCF" w:rsidP="00AF4BCF">
      <w:pPr>
        <w:pStyle w:val="1"/>
        <w:keepNext/>
        <w:keepLines/>
        <w:widowControl w:val="0"/>
        <w:numPr>
          <w:ilvl w:val="0"/>
          <w:numId w:val="10"/>
        </w:numPr>
        <w:spacing w:before="340" w:beforeAutospacing="0" w:after="330" w:afterAutospacing="0" w:line="578" w:lineRule="auto"/>
        <w:jc w:val="both"/>
        <w:rPr>
          <w:rFonts w:ascii="微软雅黑" w:hAnsi="微软雅黑"/>
          <w:sz w:val="32"/>
          <w:szCs w:val="32"/>
        </w:rPr>
      </w:pPr>
      <w:bookmarkStart w:id="12" w:name="_Toc518578282"/>
      <w:r>
        <w:rPr>
          <w:rFonts w:ascii="微软雅黑" w:hAnsi="微软雅黑" w:hint="eastAsia"/>
          <w:sz w:val="32"/>
          <w:szCs w:val="32"/>
        </w:rPr>
        <w:t>命名规范</w:t>
      </w:r>
      <w:bookmarkEnd w:id="12"/>
    </w:p>
    <w:p w14:paraId="4FAE93C2" w14:textId="77777777" w:rsidR="00AF4BCF" w:rsidRPr="00611F94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13" w:name="_Toc518578283"/>
      <w:r w:rsidRPr="00611F94">
        <w:rPr>
          <w:rFonts w:ascii="微软雅黑" w:hAnsi="微软雅黑"/>
        </w:rPr>
        <w:t>命名</w:t>
      </w:r>
      <w:bookmarkEnd w:id="13"/>
    </w:p>
    <w:p w14:paraId="77676A64" w14:textId="77777777" w:rsidR="00AF4BCF" w:rsidRPr="00D868C2" w:rsidRDefault="00AF4BCF" w:rsidP="00AF4BCF">
      <w:pPr>
        <w:ind w:firstLineChars="200" w:firstLine="480"/>
        <w:rPr>
          <w:rFonts w:ascii="微软雅黑" w:hAnsi="微软雅黑"/>
        </w:rPr>
      </w:pPr>
      <w:proofErr w:type="spellStart"/>
      <w:proofErr w:type="gramStart"/>
      <w:r w:rsidRPr="00D868C2">
        <w:rPr>
          <w:rFonts w:ascii="微软雅黑" w:hAnsi="微软雅黑"/>
        </w:rPr>
        <w:t>module_name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package_name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ClassName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method_name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ExceptionName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function_name</w:t>
      </w:r>
      <w:proofErr w:type="spellEnd"/>
      <w:r w:rsidRPr="00D868C2">
        <w:rPr>
          <w:rFonts w:ascii="微软雅黑" w:hAnsi="微软雅黑"/>
        </w:rPr>
        <w:t xml:space="preserve">, GLOBAL_VAR_NAME, </w:t>
      </w:r>
      <w:proofErr w:type="spellStart"/>
      <w:r w:rsidRPr="00D868C2">
        <w:rPr>
          <w:rFonts w:ascii="微软雅黑" w:hAnsi="微软雅黑"/>
        </w:rPr>
        <w:t>instance_var_name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function_parameter_name</w:t>
      </w:r>
      <w:proofErr w:type="spellEnd"/>
      <w:r w:rsidRPr="00D868C2">
        <w:rPr>
          <w:rFonts w:ascii="微软雅黑" w:hAnsi="微软雅黑"/>
        </w:rPr>
        <w:t xml:space="preserve">, </w:t>
      </w:r>
      <w:proofErr w:type="spellStart"/>
      <w:r w:rsidRPr="00D868C2">
        <w:rPr>
          <w:rFonts w:ascii="微软雅黑" w:hAnsi="微软雅黑"/>
        </w:rPr>
        <w:t>local_var_name</w:t>
      </w:r>
      <w:proofErr w:type="spellEnd"/>
      <w:r w:rsidRPr="00D868C2">
        <w:rPr>
          <w:rFonts w:ascii="微软雅黑" w:hAnsi="微软雅黑"/>
        </w:rPr>
        <w:t>.</w:t>
      </w:r>
      <w:proofErr w:type="gramEnd"/>
    </w:p>
    <w:p w14:paraId="55697444" w14:textId="77777777" w:rsidR="00AF4BCF" w:rsidRPr="00D868C2" w:rsidRDefault="00AF4BCF" w:rsidP="00AF4BCF">
      <w:pPr>
        <w:pStyle w:val="3"/>
        <w:numPr>
          <w:ilvl w:val="2"/>
          <w:numId w:val="12"/>
        </w:numPr>
        <w:rPr>
          <w:rStyle w:val="ac"/>
          <w:b/>
          <w:bCs/>
        </w:rPr>
      </w:pPr>
      <w:bookmarkStart w:id="14" w:name="_Toc518578284"/>
      <w:r w:rsidRPr="00D868C2">
        <w:rPr>
          <w:rStyle w:val="ac"/>
        </w:rPr>
        <w:t>应该避免的名称</w:t>
      </w:r>
      <w:bookmarkEnd w:id="14"/>
    </w:p>
    <w:p w14:paraId="499E2ACC" w14:textId="77777777" w:rsidR="00AF4BCF" w:rsidRPr="00D868C2" w:rsidRDefault="00AF4BCF" w:rsidP="00AF4BCF">
      <w:pPr>
        <w:pStyle w:val="af4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单字符名称, 除了计数器和迭代器.</w:t>
      </w:r>
    </w:p>
    <w:p w14:paraId="53DCA2A2" w14:textId="77777777" w:rsidR="00AF4BCF" w:rsidRPr="00D868C2" w:rsidRDefault="00AF4BCF" w:rsidP="00AF4BCF">
      <w:pPr>
        <w:pStyle w:val="af4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包/模块名中的连字符(-)</w:t>
      </w:r>
    </w:p>
    <w:p w14:paraId="5258087A" w14:textId="77777777" w:rsidR="00AF4BCF" w:rsidRPr="00D868C2" w:rsidRDefault="00AF4BCF" w:rsidP="00AF4BCF">
      <w:pPr>
        <w:pStyle w:val="af4"/>
        <w:numPr>
          <w:ilvl w:val="0"/>
          <w:numId w:val="41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双下划线开头并结尾的名称(Python保留, 例如__</w:t>
      </w:r>
      <w:proofErr w:type="spellStart"/>
      <w:r w:rsidRPr="00D868C2">
        <w:rPr>
          <w:rFonts w:ascii="微软雅黑" w:eastAsia="微软雅黑" w:hAnsi="微软雅黑"/>
          <w:sz w:val="24"/>
        </w:rPr>
        <w:t>init</w:t>
      </w:r>
      <w:proofErr w:type="spellEnd"/>
      <w:r w:rsidRPr="00D868C2">
        <w:rPr>
          <w:rFonts w:ascii="微软雅黑" w:eastAsia="微软雅黑" w:hAnsi="微软雅黑"/>
          <w:sz w:val="24"/>
        </w:rPr>
        <w:t>__)</w:t>
      </w:r>
    </w:p>
    <w:p w14:paraId="164A122E" w14:textId="77777777" w:rsidR="00AF4BCF" w:rsidRPr="00D868C2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15" w:name="_Toc518578285"/>
      <w:r w:rsidRPr="00D868C2">
        <w:rPr>
          <w:rStyle w:val="ac"/>
        </w:rPr>
        <w:lastRenderedPageBreak/>
        <w:t>命名约定</w:t>
      </w:r>
      <w:bookmarkEnd w:id="15"/>
    </w:p>
    <w:p w14:paraId="32A82ABB" w14:textId="77777777" w:rsidR="00AF4BCF" w:rsidRPr="00D868C2" w:rsidRDefault="00AF4BCF" w:rsidP="00AF4BCF">
      <w:pPr>
        <w:pStyle w:val="af4"/>
        <w:numPr>
          <w:ilvl w:val="0"/>
          <w:numId w:val="42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所谓"内部(Internal)"表示仅模块内可用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或者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在类内是保护或私有的</w:t>
      </w:r>
      <w:r>
        <w:rPr>
          <w:rFonts w:ascii="微软雅黑" w:eastAsia="微软雅黑" w:hAnsi="微软雅黑" w:hint="eastAsia"/>
          <w:sz w:val="24"/>
        </w:rPr>
        <w:t>。</w:t>
      </w:r>
    </w:p>
    <w:p w14:paraId="787C0E5D" w14:textId="77777777" w:rsidR="00AF4BCF" w:rsidRPr="00D868C2" w:rsidRDefault="00AF4BCF" w:rsidP="00AF4BCF">
      <w:pPr>
        <w:pStyle w:val="af4"/>
        <w:numPr>
          <w:ilvl w:val="0"/>
          <w:numId w:val="42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用单下划线(_)开头表示模块变量或函数是protected的(使用import * from时不会包含)</w:t>
      </w:r>
      <w:r>
        <w:rPr>
          <w:rFonts w:ascii="微软雅黑" w:eastAsia="微软雅黑" w:hAnsi="微软雅黑" w:hint="eastAsia"/>
          <w:sz w:val="24"/>
        </w:rPr>
        <w:t>。</w:t>
      </w:r>
    </w:p>
    <w:p w14:paraId="4A3FFC19" w14:textId="77777777" w:rsidR="00AF4BCF" w:rsidRPr="00D868C2" w:rsidRDefault="00AF4BCF" w:rsidP="00AF4BCF">
      <w:pPr>
        <w:pStyle w:val="af4"/>
        <w:numPr>
          <w:ilvl w:val="0"/>
          <w:numId w:val="42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用双下划线(__)开头的实例变量或方法表示类内私有</w:t>
      </w:r>
      <w:r>
        <w:rPr>
          <w:rFonts w:ascii="微软雅黑" w:eastAsia="微软雅黑" w:hAnsi="微软雅黑" w:hint="eastAsia"/>
          <w:sz w:val="24"/>
        </w:rPr>
        <w:t>。</w:t>
      </w:r>
    </w:p>
    <w:p w14:paraId="13B71DBB" w14:textId="77777777" w:rsidR="00AF4BCF" w:rsidRPr="00D868C2" w:rsidRDefault="00AF4BCF" w:rsidP="00AF4BCF">
      <w:pPr>
        <w:pStyle w:val="af4"/>
        <w:numPr>
          <w:ilvl w:val="0"/>
          <w:numId w:val="42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将相关的类和顶级函数放在同一个模块里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不像Java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没必要限制一个类一个模块</w:t>
      </w:r>
      <w:r>
        <w:rPr>
          <w:rFonts w:ascii="微软雅黑" w:eastAsia="微软雅黑" w:hAnsi="微软雅黑" w:hint="eastAsia"/>
          <w:sz w:val="24"/>
        </w:rPr>
        <w:t>。</w:t>
      </w:r>
    </w:p>
    <w:p w14:paraId="72FC4FD2" w14:textId="77777777" w:rsidR="00AF4BCF" w:rsidRPr="00D868C2" w:rsidRDefault="00AF4BCF" w:rsidP="00AF4BCF">
      <w:pPr>
        <w:pStyle w:val="af4"/>
        <w:numPr>
          <w:ilvl w:val="0"/>
          <w:numId w:val="42"/>
        </w:numPr>
        <w:ind w:firstLineChars="0"/>
        <w:rPr>
          <w:rFonts w:ascii="微软雅黑" w:eastAsia="微软雅黑" w:hAnsi="微软雅黑"/>
          <w:sz w:val="24"/>
        </w:rPr>
      </w:pPr>
      <w:r w:rsidRPr="00D868C2">
        <w:rPr>
          <w:rFonts w:ascii="微软雅黑" w:eastAsia="微软雅黑" w:hAnsi="微软雅黑"/>
          <w:sz w:val="24"/>
        </w:rPr>
        <w:t>对类名使用大写字母开头的单词(如</w:t>
      </w:r>
      <w:proofErr w:type="spellStart"/>
      <w:r w:rsidRPr="00D868C2">
        <w:rPr>
          <w:rFonts w:ascii="微软雅黑" w:eastAsia="微软雅黑" w:hAnsi="微软雅黑"/>
          <w:sz w:val="24"/>
        </w:rPr>
        <w:t>CapWords</w:t>
      </w:r>
      <w:proofErr w:type="spellEnd"/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即Pascal风格)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但是模块名应该用小写加下划线的方式(如lower_with_under.py)</w:t>
      </w:r>
      <w:r>
        <w:rPr>
          <w:rFonts w:ascii="微软雅黑" w:eastAsia="微软雅黑" w:hAnsi="微软雅黑" w:hint="eastAsia"/>
          <w:sz w:val="24"/>
        </w:rPr>
        <w:t>。</w:t>
      </w:r>
      <w:r w:rsidRPr="00D868C2">
        <w:rPr>
          <w:rFonts w:ascii="微软雅黑" w:eastAsia="微软雅黑" w:hAnsi="微软雅黑"/>
          <w:sz w:val="24"/>
        </w:rPr>
        <w:t>尽管已经有很多现存的模块使用类似于CapWords.py这样的命名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 xml:space="preserve"> 但现在已经不鼓励这样做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因为如果模块名碰巧和类名一致</w:t>
      </w:r>
      <w:r>
        <w:rPr>
          <w:rFonts w:ascii="微软雅黑" w:eastAsia="微软雅黑" w:hAnsi="微软雅黑" w:hint="eastAsia"/>
          <w:sz w:val="24"/>
        </w:rPr>
        <w:t>，</w:t>
      </w:r>
      <w:r w:rsidRPr="00D868C2">
        <w:rPr>
          <w:rFonts w:ascii="微软雅黑" w:eastAsia="微软雅黑" w:hAnsi="微软雅黑"/>
          <w:sz w:val="24"/>
        </w:rPr>
        <w:t>这会让人困扰</w:t>
      </w:r>
      <w:r>
        <w:rPr>
          <w:rFonts w:ascii="微软雅黑" w:eastAsia="微软雅黑" w:hAnsi="微软雅黑" w:hint="eastAsia"/>
          <w:sz w:val="24"/>
        </w:rPr>
        <w:t>。</w:t>
      </w:r>
    </w:p>
    <w:p w14:paraId="548F10AB" w14:textId="77777777" w:rsidR="00AF4BCF" w:rsidRPr="00D868C2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16" w:name="_Toc518578286"/>
      <w:r w:rsidRPr="00D868C2">
        <w:rPr>
          <w:rStyle w:val="ac"/>
        </w:rPr>
        <w:t>Python之父Guido推荐的规范</w:t>
      </w:r>
      <w:bookmarkEnd w:id="16"/>
    </w:p>
    <w:tbl>
      <w:tblPr>
        <w:tblW w:w="9639" w:type="dxa"/>
        <w:tblInd w:w="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7"/>
        <w:gridCol w:w="2157"/>
        <w:gridCol w:w="4775"/>
      </w:tblGrid>
      <w:tr w:rsidR="00AF4BCF" w14:paraId="00D5A4AC" w14:textId="77777777" w:rsidTr="00A512AF">
        <w:trPr>
          <w:tblHeader/>
        </w:trPr>
        <w:tc>
          <w:tcPr>
            <w:tcW w:w="27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7F40D2" w14:textId="77777777" w:rsidR="00AF4BCF" w:rsidRDefault="00AF4BCF" w:rsidP="00A512A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E683D2" w14:textId="77777777" w:rsidR="00AF4BCF" w:rsidRDefault="00AF4BCF" w:rsidP="00A512A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Public</w:t>
            </w:r>
          </w:p>
        </w:tc>
        <w:tc>
          <w:tcPr>
            <w:tcW w:w="47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5BC65C" w14:textId="77777777" w:rsidR="00AF4BCF" w:rsidRDefault="00AF4BCF" w:rsidP="00A512A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Internal</w:t>
            </w:r>
          </w:p>
        </w:tc>
      </w:tr>
      <w:tr w:rsidR="00AF4BCF" w14:paraId="0474FC15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1B0785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FC3329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4399ED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</w:tr>
      <w:tr w:rsidR="00AF4BCF" w14:paraId="5033D7A7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F76316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Packages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0F1F9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6FB306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AF4BCF" w14:paraId="0A4A7092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E4FFC6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Classes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355487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CapWords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F893C9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CapWords</w:t>
            </w:r>
            <w:proofErr w:type="spellEnd"/>
          </w:p>
        </w:tc>
      </w:tr>
      <w:tr w:rsidR="00AF4BCF" w14:paraId="4339B098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CD4FC1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797A3A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CapWords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52D81D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AF4BCF" w14:paraId="581ADAC6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88BD1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58872C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46904E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</w:tr>
      <w:tr w:rsidR="00AF4BCF" w14:paraId="252F4364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47C0FD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Global/Class Constants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C36254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CAPS_WITH_UNDER</w:t>
            </w:r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A0281B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_CAPS_WITH_UNDER</w:t>
            </w:r>
          </w:p>
        </w:tc>
      </w:tr>
      <w:tr w:rsidR="00AF4BCF" w14:paraId="0E90211C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913EB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Global/Class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DE7E1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755D7C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</w:tr>
      <w:tr w:rsidR="00AF4BCF" w14:paraId="00A87201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52F874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Instance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1251D8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DAA995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(protected) or __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(private)</w:t>
            </w:r>
          </w:p>
        </w:tc>
      </w:tr>
      <w:tr w:rsidR="00AF4BCF" w14:paraId="355BB506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2A3EAB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Method Names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B309B4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</w:t>
            </w:r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880CB1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 (protected) or __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() (private)</w:t>
            </w:r>
          </w:p>
        </w:tc>
      </w:tr>
      <w:tr w:rsidR="00AF4BCF" w14:paraId="19BB7809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3C6F0A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Function/Method Parameters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7C8D87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4E450B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AF4BCF" w14:paraId="1D853046" w14:textId="77777777" w:rsidTr="00A512AF">
        <w:tc>
          <w:tcPr>
            <w:tcW w:w="27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F8BE39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Local Variables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A65917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lower_with_under</w:t>
            </w:r>
            <w:proofErr w:type="spellEnd"/>
          </w:p>
        </w:tc>
        <w:tc>
          <w:tcPr>
            <w:tcW w:w="47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B48CAB" w14:textId="77777777" w:rsidR="00AF4BCF" w:rsidRDefault="00AF4BCF" w:rsidP="00A512A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14:paraId="1999B118" w14:textId="77777777" w:rsidR="00AF4BCF" w:rsidRPr="00352B7D" w:rsidRDefault="00AF4BCF" w:rsidP="00AF4BCF">
      <w:pPr>
        <w:pStyle w:val="1"/>
        <w:keepNext/>
        <w:keepLines/>
        <w:widowControl w:val="0"/>
        <w:numPr>
          <w:ilvl w:val="0"/>
          <w:numId w:val="10"/>
        </w:numPr>
        <w:spacing w:before="340" w:beforeAutospacing="0" w:after="330" w:afterAutospacing="0" w:line="578" w:lineRule="auto"/>
        <w:jc w:val="both"/>
        <w:rPr>
          <w:rFonts w:ascii="微软雅黑" w:hAnsi="微软雅黑"/>
          <w:sz w:val="32"/>
          <w:szCs w:val="32"/>
        </w:rPr>
      </w:pPr>
      <w:bookmarkStart w:id="17" w:name="_Toc518578287"/>
      <w:r>
        <w:rPr>
          <w:rFonts w:ascii="微软雅黑" w:hAnsi="微软雅黑" w:hint="eastAsia"/>
          <w:sz w:val="32"/>
          <w:szCs w:val="32"/>
        </w:rPr>
        <w:t>语法规范</w:t>
      </w:r>
      <w:bookmarkEnd w:id="17"/>
    </w:p>
    <w:p w14:paraId="382B9A05" w14:textId="77777777" w:rsidR="00AF4BCF" w:rsidRPr="00611F94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18" w:name="_Toc518578288"/>
      <w:r w:rsidRPr="00611F94">
        <w:rPr>
          <w:rFonts w:ascii="微软雅黑" w:hAnsi="微软雅黑"/>
        </w:rPr>
        <w:t>语句</w:t>
      </w:r>
      <w:bookmarkEnd w:id="18"/>
    </w:p>
    <w:p w14:paraId="7BC08369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通常每个语句应该独占一行</w:t>
      </w:r>
      <w:r>
        <w:rPr>
          <w:rFonts w:ascii="微软雅黑" w:hAnsi="微软雅黑" w:hint="eastAsia"/>
        </w:rPr>
        <w:t>。</w:t>
      </w:r>
    </w:p>
    <w:p w14:paraId="237E4BEE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不过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如果测试结果与测试语句在一行放得下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你也可以将它们放在同一行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如果是if语句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只有在没有else时才能这样做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特别地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绝不要对 try/except 这样做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因为try和except不能放在同一行</w:t>
      </w:r>
      <w:r>
        <w:rPr>
          <w:rFonts w:ascii="微软雅黑" w:hAnsi="微软雅黑" w:hint="eastAsia"/>
        </w:rPr>
        <w:t>。</w:t>
      </w:r>
    </w:p>
    <w:p w14:paraId="3F33BBC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3EB8BF9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09A604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D6BDFD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3E769AA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7182CA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25759B5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2BD4696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EDCCC1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78D89B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except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ValueError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1BE9B7C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03D30C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76842A8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761B70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except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ValueError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baz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AB80E05" w14:textId="77777777" w:rsidR="00AF4BCF" w:rsidRPr="0007637E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19" w:name="_Toc518578289"/>
      <w:r w:rsidRPr="0007637E">
        <w:rPr>
          <w:rFonts w:ascii="微软雅黑" w:hAnsi="微软雅黑"/>
        </w:rPr>
        <w:t>Shebang</w:t>
      </w:r>
      <w:bookmarkEnd w:id="19"/>
    </w:p>
    <w:p w14:paraId="51FE944E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大部分.</w:t>
      </w:r>
      <w:proofErr w:type="spellStart"/>
      <w:r w:rsidRPr="0007637E">
        <w:rPr>
          <w:rFonts w:ascii="微软雅黑" w:hAnsi="微软雅黑"/>
        </w:rPr>
        <w:t>py</w:t>
      </w:r>
      <w:proofErr w:type="spellEnd"/>
      <w:r w:rsidRPr="0007637E">
        <w:rPr>
          <w:rFonts w:ascii="微软雅黑" w:hAnsi="微软雅黑"/>
        </w:rPr>
        <w:t>文件不必以#!作为文件的开始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根据 </w:t>
      </w:r>
      <w:hyperlink r:id="rId9" w:history="1">
        <w:r w:rsidRPr="0007637E">
          <w:rPr>
            <w:rFonts w:ascii="微软雅黑" w:hAnsi="微软雅黑"/>
          </w:rPr>
          <w:t>PEP-394</w:t>
        </w:r>
      </w:hyperlink>
      <w:r w:rsidRPr="0007637E">
        <w:rPr>
          <w:rFonts w:ascii="微软雅黑" w:hAnsi="微软雅黑"/>
        </w:rPr>
        <w:t> 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程序的main文件应该以 #!/</w:t>
      </w:r>
      <w:proofErr w:type="spellStart"/>
      <w:r w:rsidRPr="0007637E">
        <w:rPr>
          <w:rFonts w:ascii="微软雅黑" w:hAnsi="微软雅黑"/>
        </w:rPr>
        <w:t>usr</w:t>
      </w:r>
      <w:proofErr w:type="spellEnd"/>
      <w:r w:rsidRPr="0007637E">
        <w:rPr>
          <w:rFonts w:ascii="微软雅黑" w:hAnsi="微软雅黑"/>
        </w:rPr>
        <w:t>/bin/python2或者 #!/</w:t>
      </w:r>
      <w:proofErr w:type="spellStart"/>
      <w:r w:rsidRPr="0007637E">
        <w:rPr>
          <w:rFonts w:ascii="微软雅黑" w:hAnsi="微软雅黑"/>
        </w:rPr>
        <w:t>usr</w:t>
      </w:r>
      <w:proofErr w:type="spellEnd"/>
      <w:r w:rsidRPr="0007637E">
        <w:rPr>
          <w:rFonts w:ascii="微软雅黑" w:hAnsi="微软雅黑"/>
        </w:rPr>
        <w:t>/bin/python3开始</w:t>
      </w:r>
      <w:r>
        <w:rPr>
          <w:rFonts w:ascii="微软雅黑" w:hAnsi="微软雅黑" w:hint="eastAsia"/>
        </w:rPr>
        <w:t>。</w:t>
      </w:r>
    </w:p>
    <w:p w14:paraId="2E8C60E9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(译者注: 在计算机科学中</w:t>
      </w:r>
      <w:r>
        <w:rPr>
          <w:rFonts w:ascii="微软雅黑" w:hAnsi="微软雅黑" w:hint="eastAsia"/>
        </w:rPr>
        <w:t>，</w:t>
      </w:r>
      <w:hyperlink r:id="rId10" w:history="1">
        <w:r w:rsidRPr="0007637E">
          <w:rPr>
            <w:rFonts w:ascii="微软雅黑" w:hAnsi="微软雅黑"/>
          </w:rPr>
          <w:t>Shebang</w:t>
        </w:r>
      </w:hyperlink>
      <w:r w:rsidRPr="0007637E">
        <w:rPr>
          <w:rFonts w:ascii="微软雅黑" w:hAnsi="微软雅黑"/>
        </w:rPr>
        <w:t> (也称为</w:t>
      </w:r>
      <w:proofErr w:type="spellStart"/>
      <w:r w:rsidRPr="0007637E">
        <w:rPr>
          <w:rFonts w:ascii="微软雅黑" w:hAnsi="微软雅黑"/>
        </w:rPr>
        <w:t>Hashbang</w:t>
      </w:r>
      <w:proofErr w:type="spellEnd"/>
      <w:r w:rsidRPr="0007637E">
        <w:rPr>
          <w:rFonts w:ascii="微软雅黑" w:hAnsi="微软雅黑"/>
        </w:rPr>
        <w:t>)是一个</w:t>
      </w:r>
      <w:proofErr w:type="gramStart"/>
      <w:r w:rsidRPr="0007637E">
        <w:rPr>
          <w:rFonts w:ascii="微软雅黑" w:hAnsi="微软雅黑"/>
        </w:rPr>
        <w:t>由井号</w:t>
      </w:r>
      <w:proofErr w:type="gramEnd"/>
      <w:r w:rsidRPr="0007637E">
        <w:rPr>
          <w:rFonts w:ascii="微软雅黑" w:hAnsi="微软雅黑"/>
        </w:rPr>
        <w:t>和叹号构成的字符串行(#!)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其出现在文本文件的第一行的前两个字符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在文件中存在Shebang的情况下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类Unix操作系统的程序载入器会分析Shebang后的内容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将这些内容作为解释器指令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并调用该指令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并将载有Shebang的文件路径作为该解释器的参数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例如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以指令#!/bin/</w:t>
      </w:r>
      <w:proofErr w:type="spellStart"/>
      <w:r w:rsidRPr="0007637E">
        <w:rPr>
          <w:rFonts w:ascii="微软雅黑" w:hAnsi="微软雅黑"/>
        </w:rPr>
        <w:t>sh</w:t>
      </w:r>
      <w:proofErr w:type="spellEnd"/>
      <w:r w:rsidRPr="0007637E">
        <w:rPr>
          <w:rFonts w:ascii="微软雅黑" w:hAnsi="微软雅黑"/>
        </w:rPr>
        <w:t>开头的文件在执行时会实际调用/bin/</w:t>
      </w:r>
      <w:proofErr w:type="spellStart"/>
      <w:r w:rsidRPr="0007637E">
        <w:rPr>
          <w:rFonts w:ascii="微软雅黑" w:hAnsi="微软雅黑"/>
        </w:rPr>
        <w:t>sh</w:t>
      </w:r>
      <w:proofErr w:type="spellEnd"/>
      <w:r w:rsidRPr="0007637E">
        <w:rPr>
          <w:rFonts w:ascii="微软雅黑" w:hAnsi="微软雅黑"/>
        </w:rPr>
        <w:t>程序.)</w:t>
      </w:r>
    </w:p>
    <w:p w14:paraId="5A6E85B0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proofErr w:type="gramStart"/>
      <w:r w:rsidRPr="0007637E">
        <w:rPr>
          <w:rFonts w:ascii="微软雅黑" w:hAnsi="微软雅黑"/>
        </w:rPr>
        <w:t>#!先用于帮助内核找到Python解释器</w:t>
      </w:r>
      <w:proofErr w:type="gramEnd"/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但是在导入模块时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将会被忽略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因此只有被直接执行的文件中才有必要加入#!</w:t>
      </w:r>
      <w:r>
        <w:rPr>
          <w:rFonts w:ascii="微软雅黑" w:hAnsi="微软雅黑" w:hint="eastAsia"/>
        </w:rPr>
        <w:t>。</w:t>
      </w:r>
    </w:p>
    <w:p w14:paraId="5D0B8FDF" w14:textId="77777777" w:rsidR="00AF4BCF" w:rsidRDefault="00AF4BCF" w:rsidP="00AF4BCF">
      <w:pPr>
        <w:widowControl/>
        <w:jc w:val="left"/>
      </w:pPr>
    </w:p>
    <w:p w14:paraId="1F9B3D2C" w14:textId="77777777" w:rsidR="00AF4BCF" w:rsidRPr="009E4BA0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0" w:name="_Toc518578290"/>
      <w:r w:rsidRPr="009E4BA0">
        <w:rPr>
          <w:rFonts w:ascii="微软雅黑" w:hAnsi="微软雅黑"/>
        </w:rPr>
        <w:t>类</w:t>
      </w:r>
      <w:bookmarkEnd w:id="20"/>
    </w:p>
    <w:p w14:paraId="21868EB0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r w:rsidRPr="009E4BA0">
        <w:rPr>
          <w:rFonts w:ascii="微软雅黑" w:hAnsi="微软雅黑"/>
        </w:rPr>
        <w:t>如果一个类不继承自其它类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就显式的从object继承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嵌套类也一样</w:t>
      </w:r>
      <w:r>
        <w:rPr>
          <w:rFonts w:ascii="微软雅黑" w:hAnsi="微软雅黑" w:hint="eastAsia"/>
        </w:rPr>
        <w:t>。</w:t>
      </w:r>
    </w:p>
    <w:p w14:paraId="421CB74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SampleClass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62AFE14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14:paraId="106158E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19B503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OuterClass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3E5FE78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040FDD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InnerClass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58569BA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14:paraId="0D9D8C1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014285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ChildClass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ParentClass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505C979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"""Explicitly inherits from another class already."""</w:t>
      </w:r>
    </w:p>
    <w:p w14:paraId="0B2FD9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SampleClass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45C7B4F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14:paraId="1976EC4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252691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OuterClass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2E97157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51E415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InnerClass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24BE1E7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14:paraId="2CA3B657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r w:rsidRPr="009E4BA0">
        <w:rPr>
          <w:rFonts w:ascii="微软雅黑" w:hAnsi="微软雅黑"/>
        </w:rPr>
        <w:t>继承自 object 是为了使属性(properties)正常工作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并且这样可以保护你的代码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使其不受Python 3000的一个特殊的潜在</w:t>
      </w:r>
      <w:proofErr w:type="gramStart"/>
      <w:r w:rsidRPr="009E4BA0">
        <w:rPr>
          <w:rFonts w:ascii="微软雅黑" w:hAnsi="微软雅黑"/>
        </w:rPr>
        <w:t>不</w:t>
      </w:r>
      <w:proofErr w:type="gramEnd"/>
      <w:r w:rsidRPr="009E4BA0">
        <w:rPr>
          <w:rFonts w:ascii="微软雅黑" w:hAnsi="微软雅黑"/>
        </w:rPr>
        <w:t>兼容性影响</w:t>
      </w:r>
      <w:r w:rsidRPr="009E4BA0"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这样做也定义了一些特殊的方法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这些方法实现了对象的默认语义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包括 __new__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</w:t>
      </w:r>
      <w:proofErr w:type="spellStart"/>
      <w:r w:rsidRPr="009E4BA0">
        <w:rPr>
          <w:rFonts w:ascii="微软雅黑" w:hAnsi="微软雅黑"/>
        </w:rPr>
        <w:t>init</w:t>
      </w:r>
      <w:proofErr w:type="spellEnd"/>
      <w:r w:rsidRPr="009E4BA0">
        <w:rPr>
          <w:rFonts w:ascii="微软雅黑" w:hAnsi="微软雅黑"/>
        </w:rPr>
        <w:t>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</w:t>
      </w:r>
      <w:proofErr w:type="spellStart"/>
      <w:r w:rsidRPr="009E4BA0">
        <w:rPr>
          <w:rFonts w:ascii="微软雅黑" w:hAnsi="微软雅黑"/>
        </w:rPr>
        <w:t>delattr</w:t>
      </w:r>
      <w:proofErr w:type="spellEnd"/>
      <w:r w:rsidRPr="009E4BA0">
        <w:rPr>
          <w:rFonts w:ascii="微软雅黑" w:hAnsi="微软雅黑"/>
        </w:rPr>
        <w:t>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</w:t>
      </w:r>
      <w:proofErr w:type="spellStart"/>
      <w:r w:rsidRPr="009E4BA0">
        <w:rPr>
          <w:rFonts w:ascii="微软雅黑" w:hAnsi="微软雅黑"/>
        </w:rPr>
        <w:t>getattribute</w:t>
      </w:r>
      <w:proofErr w:type="spellEnd"/>
      <w:r w:rsidRPr="009E4BA0">
        <w:rPr>
          <w:rFonts w:ascii="微软雅黑" w:hAnsi="微软雅黑"/>
        </w:rPr>
        <w:t>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</w:t>
      </w:r>
      <w:proofErr w:type="spellStart"/>
      <w:r w:rsidRPr="009E4BA0">
        <w:rPr>
          <w:rFonts w:ascii="微软雅黑" w:hAnsi="微软雅黑"/>
        </w:rPr>
        <w:t>setattr</w:t>
      </w:r>
      <w:proofErr w:type="spellEnd"/>
      <w:r w:rsidRPr="009E4BA0">
        <w:rPr>
          <w:rFonts w:ascii="微软雅黑" w:hAnsi="微软雅黑"/>
        </w:rPr>
        <w:t>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__hash__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__</w:t>
      </w:r>
      <w:proofErr w:type="spellStart"/>
      <w:r w:rsidRPr="009E4BA0">
        <w:rPr>
          <w:rFonts w:ascii="微软雅黑" w:hAnsi="微软雅黑"/>
        </w:rPr>
        <w:t>repr</w:t>
      </w:r>
      <w:proofErr w:type="spellEnd"/>
      <w:r w:rsidRPr="009E4BA0">
        <w:rPr>
          <w:rFonts w:ascii="微软雅黑" w:hAnsi="微软雅黑"/>
        </w:rPr>
        <w:t>__</w:t>
      </w:r>
      <w:r w:rsidRPr="009E4BA0"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and __</w:t>
      </w:r>
      <w:proofErr w:type="spellStart"/>
      <w:r w:rsidRPr="009E4BA0">
        <w:rPr>
          <w:rFonts w:ascii="微软雅黑" w:hAnsi="微软雅黑"/>
        </w:rPr>
        <w:t>str</w:t>
      </w:r>
      <w:proofErr w:type="spellEnd"/>
      <w:r w:rsidRPr="009E4BA0">
        <w:rPr>
          <w:rFonts w:ascii="微软雅黑" w:hAnsi="微软雅黑"/>
        </w:rPr>
        <w:t>__ </w:t>
      </w:r>
      <w:r w:rsidRPr="009E4BA0">
        <w:rPr>
          <w:rFonts w:ascii="微软雅黑" w:hAnsi="微软雅黑" w:hint="eastAsia"/>
        </w:rPr>
        <w:t>。</w:t>
      </w:r>
    </w:p>
    <w:p w14:paraId="1F96EBCB" w14:textId="77777777" w:rsidR="00AF4BCF" w:rsidRPr="009E4BA0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1" w:name="_Toc518578291"/>
      <w:r w:rsidRPr="009E4BA0">
        <w:rPr>
          <w:rFonts w:ascii="微软雅黑" w:hAnsi="微软雅黑"/>
        </w:rPr>
        <w:t>字符串</w:t>
      </w:r>
      <w:bookmarkEnd w:id="21"/>
    </w:p>
    <w:p w14:paraId="7BE0897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</w:p>
    <w:p w14:paraId="70064EF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'%s, %s!'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imperative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expletive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3D10C83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'{}, {}!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imperative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expletive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7DE393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'name: %s; score: %d'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33455B7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'name: {}; score: {}'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06D249A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'%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s%s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use + in this case</w:t>
      </w:r>
    </w:p>
    <w:p w14:paraId="4C5F932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'{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}{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}'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use + in this case</w:t>
      </w:r>
    </w:p>
    <w:p w14:paraId="099E48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imperative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', 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expletive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'!'</w:t>
      </w:r>
    </w:p>
    <w:p w14:paraId="186026D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x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'name: 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'; score: 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3BBF5DF9" w14:textId="77777777" w:rsidR="00AF4BCF" w:rsidRPr="001B6833" w:rsidRDefault="00AF4BCF" w:rsidP="00AF4BCF">
      <w:pPr>
        <w:ind w:firstLineChars="200" w:firstLine="480"/>
        <w:rPr>
          <w:rFonts w:ascii="微软雅黑" w:hAnsi="微软雅黑"/>
        </w:rPr>
      </w:pPr>
      <w:r w:rsidRPr="001B6833">
        <w:rPr>
          <w:rFonts w:ascii="微软雅黑" w:hAnsi="微软雅黑"/>
        </w:rPr>
        <w:t>避免在循环中用+和+=操作符来累加字符串</w:t>
      </w:r>
      <w:r w:rsidRPr="001B6833"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由于字符串是不可变的</w:t>
      </w:r>
      <w:r w:rsidRPr="001B6833"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这样做会创建不必要的临时对象</w:t>
      </w:r>
      <w:r w:rsidRPr="001B6833"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并且导致二次方而不是线性的运行时间</w:t>
      </w:r>
      <w:r w:rsidRPr="001B6833"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作为替代方案</w:t>
      </w:r>
      <w:r w:rsidRPr="001B6833"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你可以将每个子</w:t>
      </w:r>
      <w:proofErr w:type="gramStart"/>
      <w:r w:rsidRPr="001B6833">
        <w:rPr>
          <w:rFonts w:ascii="微软雅黑" w:hAnsi="微软雅黑"/>
        </w:rPr>
        <w:t>串加入</w:t>
      </w:r>
      <w:proofErr w:type="gramEnd"/>
      <w:r w:rsidRPr="001B6833">
        <w:rPr>
          <w:rFonts w:ascii="微软雅黑" w:hAnsi="微软雅黑"/>
        </w:rPr>
        <w:t>列表</w:t>
      </w:r>
      <w:r w:rsidRPr="001B6833"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然后在循环结束后用</w:t>
      </w:r>
      <w:r w:rsidRPr="001B6833"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join 连接列表(也可以将每个子串写入一个 </w:t>
      </w:r>
      <w:proofErr w:type="spellStart"/>
      <w:r w:rsidRPr="001B6833">
        <w:rPr>
          <w:rFonts w:ascii="微软雅黑" w:hAnsi="微软雅黑"/>
        </w:rPr>
        <w:t>cStringIO.StringIO</w:t>
      </w:r>
      <w:proofErr w:type="spellEnd"/>
      <w:r w:rsidRPr="001B6833">
        <w:rPr>
          <w:rFonts w:ascii="微软雅黑" w:hAnsi="微软雅黑"/>
        </w:rPr>
        <w:t> 缓存中)</w:t>
      </w:r>
      <w:r w:rsidRPr="001B6833">
        <w:rPr>
          <w:rFonts w:ascii="微软雅黑" w:hAnsi="微软雅黑" w:hint="eastAsia"/>
        </w:rPr>
        <w:t>。</w:t>
      </w:r>
    </w:p>
    <w:p w14:paraId="3784FF1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items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'&lt;table&gt;'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0439C7F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37B9A06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append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tr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&gt;&lt;td&gt;%s, %s&lt;/td&gt;&lt;/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tr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&gt;'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</w:t>
      </w:r>
    </w:p>
    <w:p w14:paraId="674A8B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append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'&lt;/table&gt;'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31E698A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employee_table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items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767C0AA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employee_table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'&lt;table&gt;'</w:t>
      </w:r>
    </w:p>
    <w:p w14:paraId="0FB262E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4989A39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employee_table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&gt;&lt;td&gt;%s, %s&lt;/td&gt;&lt;/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tr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&gt;'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first_name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054D57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employee_table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+=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'&lt;/table&gt;'</w:t>
      </w:r>
    </w:p>
    <w:p w14:paraId="118EA76E" w14:textId="77777777" w:rsidR="00AF4BCF" w:rsidRPr="001B6833" w:rsidRDefault="00AF4BCF" w:rsidP="00AF4BCF">
      <w:pPr>
        <w:ind w:firstLineChars="200" w:firstLine="480"/>
        <w:rPr>
          <w:rFonts w:ascii="微软雅黑" w:hAnsi="微软雅黑"/>
        </w:rPr>
      </w:pPr>
      <w:r w:rsidRPr="001B6833">
        <w:rPr>
          <w:rFonts w:ascii="微软雅黑" w:hAnsi="微软雅黑"/>
        </w:rPr>
        <w:t>在同一个文件中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保持使用字符串引号的一致性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使用单引号'或者双引号"之一用以引用字符串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并在同一文件中沿用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在字符串内可以使用另外一种引号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以避免在字符串中使用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 xml:space="preserve"> </w:t>
      </w:r>
      <w:proofErr w:type="spellStart"/>
      <w:r w:rsidRPr="001B6833">
        <w:rPr>
          <w:rFonts w:ascii="微软雅黑" w:hAnsi="微软雅黑"/>
        </w:rPr>
        <w:t>PyLint</w:t>
      </w:r>
      <w:proofErr w:type="spellEnd"/>
      <w:r w:rsidRPr="001B6833">
        <w:rPr>
          <w:rFonts w:ascii="微软雅黑" w:hAnsi="微软雅黑"/>
        </w:rPr>
        <w:t>已经加入了这一检查</w:t>
      </w:r>
      <w:r>
        <w:rPr>
          <w:rFonts w:ascii="微软雅黑" w:hAnsi="微软雅黑" w:hint="eastAsia"/>
        </w:rPr>
        <w:t>。</w:t>
      </w:r>
    </w:p>
    <w:p w14:paraId="28B9CEF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7B46002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Python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'Why are you hiding your eyes?'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780758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"I'm scared of lint errors."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262A10C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Narrator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'"Good!" thought a happy Python reviewer.'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36D1FCA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30D7720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Python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"Why are you hiding your eyes?"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543D858D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'The lint. It burns. It burns us.'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57394F5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Gollum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"Always the great lint.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Watching.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Watching."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4CA64DCB" w14:textId="77777777" w:rsidR="00AF4BCF" w:rsidRPr="001B6833" w:rsidRDefault="00AF4BCF" w:rsidP="00AF4BCF">
      <w:pPr>
        <w:ind w:firstLineChars="200" w:firstLine="480"/>
        <w:rPr>
          <w:rFonts w:ascii="微软雅黑" w:hAnsi="微软雅黑"/>
        </w:rPr>
      </w:pPr>
      <w:r w:rsidRPr="001B6833">
        <w:rPr>
          <w:rFonts w:ascii="微软雅黑" w:hAnsi="微软雅黑"/>
        </w:rPr>
        <w:t>为多行字符串使用三重双引号"""而非三重单引号'''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当且仅当项目中使用单引号'来引用字符串时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才可能会使用三重'''为非文档字符串的多行字符串来标识引用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文档字符串必须使用三重双引号"""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不过要注意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通常用隐式行连接更清晰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因为多行字符串与程序其他部分的缩进方式不一致</w:t>
      </w:r>
      <w:r>
        <w:rPr>
          <w:rFonts w:ascii="微软雅黑" w:hAnsi="微软雅黑" w:hint="eastAsia"/>
        </w:rPr>
        <w:t>。</w:t>
      </w:r>
    </w:p>
    <w:p w14:paraId="230348A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500600D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"This is much nicer.\n"</w:t>
      </w:r>
    </w:p>
    <w:p w14:paraId="115ADC0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"Do it this way.\n"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</w:p>
    <w:p w14:paraId="65B69FB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2A197C9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"""This is pretty ugly.</w:t>
      </w:r>
    </w:p>
    <w:p w14:paraId="2ECE135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Don't do this.</w:t>
      </w:r>
    </w:p>
    <w:p w14:paraId="32C8999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"""</w:t>
      </w:r>
    </w:p>
    <w:p w14:paraId="54B91D68" w14:textId="77777777" w:rsidR="00AF4BCF" w:rsidRPr="001B6833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2" w:name="_Toc518578292"/>
      <w:r w:rsidRPr="001B6833">
        <w:rPr>
          <w:rFonts w:ascii="微软雅黑" w:hAnsi="微软雅黑"/>
        </w:rPr>
        <w:lastRenderedPageBreak/>
        <w:t>文件和sockets</w:t>
      </w:r>
      <w:bookmarkEnd w:id="22"/>
    </w:p>
    <w:p w14:paraId="5CA9F9AB" w14:textId="77777777" w:rsidR="00AF4BCF" w:rsidRPr="001B6833" w:rsidRDefault="00AF4BCF" w:rsidP="00AF4BCF">
      <w:pPr>
        <w:ind w:firstLineChars="200" w:firstLine="480"/>
        <w:rPr>
          <w:rFonts w:ascii="微软雅黑" w:hAnsi="微软雅黑"/>
        </w:rPr>
      </w:pPr>
      <w:r w:rsidRPr="001B6833">
        <w:rPr>
          <w:rFonts w:ascii="微软雅黑" w:hAnsi="微软雅黑"/>
        </w:rPr>
        <w:t>在文件和sockets结束时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显式的关闭它</w:t>
      </w:r>
      <w:r>
        <w:rPr>
          <w:rFonts w:ascii="微软雅黑" w:hAnsi="微软雅黑" w:hint="eastAsia"/>
        </w:rPr>
        <w:t>。</w:t>
      </w:r>
      <w:r w:rsidRPr="001B6833">
        <w:rPr>
          <w:rFonts w:ascii="微软雅黑" w:hAnsi="微软雅黑"/>
        </w:rPr>
        <w:t>除文件外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sockets或其他类似文件的对象在没有必要的情况下打开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会有许多副作用</w:t>
      </w:r>
      <w:r>
        <w:rPr>
          <w:rFonts w:ascii="微软雅黑" w:hAnsi="微软雅黑" w:hint="eastAsia"/>
        </w:rPr>
        <w:t>，</w:t>
      </w:r>
      <w:r w:rsidRPr="001B6833">
        <w:rPr>
          <w:rFonts w:ascii="微软雅黑" w:hAnsi="微软雅黑"/>
        </w:rPr>
        <w:t>例如</w:t>
      </w:r>
      <w:r>
        <w:rPr>
          <w:rFonts w:ascii="微软雅黑" w:hAnsi="微软雅黑" w:hint="eastAsia"/>
        </w:rPr>
        <w:t>：</w:t>
      </w:r>
    </w:p>
    <w:p w14:paraId="7FDBFB9F" w14:textId="77777777" w:rsidR="00AF4BCF" w:rsidRPr="001B6833" w:rsidRDefault="00AF4BCF" w:rsidP="00AF4BCF">
      <w:pPr>
        <w:pStyle w:val="af4"/>
        <w:numPr>
          <w:ilvl w:val="0"/>
          <w:numId w:val="38"/>
        </w:numPr>
        <w:ind w:firstLineChars="0"/>
        <w:rPr>
          <w:rFonts w:ascii="微软雅黑" w:eastAsia="微软雅黑" w:hAnsi="微软雅黑"/>
          <w:sz w:val="24"/>
        </w:rPr>
      </w:pPr>
      <w:r w:rsidRPr="001B6833">
        <w:rPr>
          <w:rFonts w:ascii="微软雅黑" w:eastAsia="微软雅黑" w:hAnsi="微软雅黑"/>
          <w:sz w:val="24"/>
        </w:rPr>
        <w:t>它们可能会消耗有限的系统资源</w:t>
      </w:r>
      <w:r>
        <w:rPr>
          <w:rFonts w:ascii="微软雅黑" w:eastAsia="微软雅黑" w:hAnsi="微软雅黑" w:hint="eastAsia"/>
          <w:sz w:val="24"/>
        </w:rPr>
        <w:t>，</w:t>
      </w:r>
      <w:r w:rsidRPr="001B6833">
        <w:rPr>
          <w:rFonts w:ascii="微软雅黑" w:eastAsia="微软雅黑" w:hAnsi="微软雅黑"/>
          <w:sz w:val="24"/>
        </w:rPr>
        <w:t>如文件描述符</w:t>
      </w:r>
      <w:r>
        <w:rPr>
          <w:rFonts w:ascii="微软雅黑" w:eastAsia="微软雅黑" w:hAnsi="微软雅黑" w:hint="eastAsia"/>
          <w:sz w:val="24"/>
        </w:rPr>
        <w:t>。</w:t>
      </w:r>
      <w:r w:rsidRPr="001B6833">
        <w:rPr>
          <w:rFonts w:ascii="微软雅黑" w:eastAsia="微软雅黑" w:hAnsi="微软雅黑"/>
          <w:sz w:val="24"/>
        </w:rPr>
        <w:t>如果这些资源在使用后没有及时归还系统</w:t>
      </w:r>
      <w:r>
        <w:rPr>
          <w:rFonts w:ascii="微软雅黑" w:eastAsia="微软雅黑" w:hAnsi="微软雅黑" w:hint="eastAsia"/>
          <w:sz w:val="24"/>
        </w:rPr>
        <w:t>，</w:t>
      </w:r>
      <w:r w:rsidRPr="001B6833">
        <w:rPr>
          <w:rFonts w:ascii="微软雅黑" w:eastAsia="微软雅黑" w:hAnsi="微软雅黑"/>
          <w:sz w:val="24"/>
        </w:rPr>
        <w:t>那么用于处理这些对象的代码会将资源消耗殆尽</w:t>
      </w:r>
      <w:r>
        <w:rPr>
          <w:rFonts w:ascii="微软雅黑" w:eastAsia="微软雅黑" w:hAnsi="微软雅黑" w:hint="eastAsia"/>
          <w:sz w:val="24"/>
        </w:rPr>
        <w:t>。</w:t>
      </w:r>
    </w:p>
    <w:p w14:paraId="3550EF2F" w14:textId="77777777" w:rsidR="00AF4BCF" w:rsidRPr="001B6833" w:rsidRDefault="00AF4BCF" w:rsidP="00AF4BCF">
      <w:pPr>
        <w:pStyle w:val="af4"/>
        <w:numPr>
          <w:ilvl w:val="0"/>
          <w:numId w:val="38"/>
        </w:numPr>
        <w:ind w:firstLineChars="0"/>
        <w:rPr>
          <w:rFonts w:ascii="微软雅黑" w:eastAsia="微软雅黑" w:hAnsi="微软雅黑"/>
          <w:sz w:val="24"/>
        </w:rPr>
      </w:pPr>
      <w:r w:rsidRPr="001B6833">
        <w:rPr>
          <w:rFonts w:ascii="微软雅黑" w:eastAsia="微软雅黑" w:hAnsi="微软雅黑"/>
          <w:sz w:val="24"/>
        </w:rPr>
        <w:t>持有文件将会阻止对于文件的其他诸如移动、删除之类的操作</w:t>
      </w:r>
      <w:r>
        <w:rPr>
          <w:rFonts w:ascii="微软雅黑" w:eastAsia="微软雅黑" w:hAnsi="微软雅黑" w:hint="eastAsia"/>
          <w:sz w:val="24"/>
        </w:rPr>
        <w:t>。</w:t>
      </w:r>
    </w:p>
    <w:p w14:paraId="7CF4B19E" w14:textId="77777777" w:rsidR="00AF4BCF" w:rsidRPr="001B6833" w:rsidRDefault="00AF4BCF" w:rsidP="00AF4BCF">
      <w:pPr>
        <w:pStyle w:val="af4"/>
        <w:numPr>
          <w:ilvl w:val="0"/>
          <w:numId w:val="38"/>
        </w:numPr>
        <w:ind w:firstLineChars="0"/>
        <w:rPr>
          <w:rFonts w:ascii="微软雅黑" w:eastAsia="微软雅黑" w:hAnsi="微软雅黑"/>
          <w:sz w:val="24"/>
        </w:rPr>
      </w:pPr>
      <w:r w:rsidRPr="001B6833">
        <w:rPr>
          <w:rFonts w:ascii="微软雅黑" w:eastAsia="微软雅黑" w:hAnsi="微软雅黑"/>
          <w:sz w:val="24"/>
        </w:rPr>
        <w:t>仅仅是从逻辑上关闭文件和sockets</w:t>
      </w:r>
      <w:r>
        <w:rPr>
          <w:rFonts w:ascii="微软雅黑" w:eastAsia="微软雅黑" w:hAnsi="微软雅黑" w:hint="eastAsia"/>
          <w:sz w:val="24"/>
        </w:rPr>
        <w:t>，</w:t>
      </w:r>
      <w:r w:rsidRPr="001B6833">
        <w:rPr>
          <w:rFonts w:ascii="微软雅黑" w:eastAsia="微软雅黑" w:hAnsi="微软雅黑"/>
          <w:sz w:val="24"/>
        </w:rPr>
        <w:t>那么它们仍然可能会被其共享的程序在无意中进行读或者写操作</w:t>
      </w:r>
      <w:r>
        <w:rPr>
          <w:rFonts w:ascii="微软雅黑" w:eastAsia="微软雅黑" w:hAnsi="微软雅黑" w:hint="eastAsia"/>
          <w:sz w:val="24"/>
        </w:rPr>
        <w:t>。</w:t>
      </w:r>
      <w:r w:rsidRPr="001B6833">
        <w:rPr>
          <w:rFonts w:ascii="微软雅黑" w:eastAsia="微软雅黑" w:hAnsi="微软雅黑"/>
          <w:sz w:val="24"/>
        </w:rPr>
        <w:t>只有当它们真正被关闭后</w:t>
      </w:r>
      <w:r>
        <w:rPr>
          <w:rFonts w:ascii="微软雅黑" w:eastAsia="微软雅黑" w:hAnsi="微软雅黑" w:hint="eastAsia"/>
          <w:sz w:val="24"/>
        </w:rPr>
        <w:t>，</w:t>
      </w:r>
      <w:r w:rsidRPr="001B6833">
        <w:rPr>
          <w:rFonts w:ascii="微软雅黑" w:eastAsia="微软雅黑" w:hAnsi="微软雅黑"/>
          <w:sz w:val="24"/>
        </w:rPr>
        <w:t>对于它们尝试进行读或者写操作将会跑出异常</w:t>
      </w:r>
      <w:r>
        <w:rPr>
          <w:rFonts w:ascii="微软雅黑" w:eastAsia="微软雅黑" w:hAnsi="微软雅黑" w:hint="eastAsia"/>
          <w:sz w:val="24"/>
        </w:rPr>
        <w:t>，</w:t>
      </w:r>
      <w:r w:rsidRPr="001B6833">
        <w:rPr>
          <w:rFonts w:ascii="微软雅黑" w:eastAsia="微软雅黑" w:hAnsi="微软雅黑"/>
          <w:sz w:val="24"/>
        </w:rPr>
        <w:t>并使得问题快速显现出来</w:t>
      </w:r>
      <w:r>
        <w:rPr>
          <w:rFonts w:ascii="微软雅黑" w:eastAsia="微软雅黑" w:hAnsi="微软雅黑" w:hint="eastAsia"/>
          <w:sz w:val="24"/>
        </w:rPr>
        <w:t>。</w:t>
      </w:r>
    </w:p>
    <w:p w14:paraId="524EE88B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而且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幻想当文件对象</w:t>
      </w:r>
      <w:proofErr w:type="gramStart"/>
      <w:r w:rsidRPr="00611F94">
        <w:rPr>
          <w:rFonts w:ascii="微软雅黑" w:hAnsi="微软雅黑"/>
        </w:rPr>
        <w:t>析构时</w:t>
      </w:r>
      <w:proofErr w:type="gramEnd"/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文件和sockets会自动关闭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试图将文件对象的生命周期和文件的状态绑定在一起的想法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都是不现实的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因为有如下原因</w:t>
      </w:r>
      <w:r>
        <w:rPr>
          <w:rFonts w:ascii="微软雅黑" w:hAnsi="微软雅黑" w:hint="eastAsia"/>
        </w:rPr>
        <w:t>：</w:t>
      </w:r>
    </w:p>
    <w:p w14:paraId="383BF6C9" w14:textId="77777777" w:rsidR="00AF4BCF" w:rsidRPr="00611F94" w:rsidRDefault="00AF4BCF" w:rsidP="00AF4BCF">
      <w:pPr>
        <w:pStyle w:val="af4"/>
        <w:numPr>
          <w:ilvl w:val="0"/>
          <w:numId w:val="39"/>
        </w:numPr>
        <w:ind w:firstLineChars="0"/>
        <w:rPr>
          <w:rFonts w:ascii="微软雅黑" w:eastAsia="微软雅黑" w:hAnsi="微软雅黑"/>
          <w:sz w:val="24"/>
        </w:rPr>
      </w:pPr>
      <w:r w:rsidRPr="00611F94">
        <w:rPr>
          <w:rFonts w:ascii="微软雅黑" w:eastAsia="微软雅黑" w:hAnsi="微软雅黑"/>
          <w:sz w:val="24"/>
        </w:rPr>
        <w:t>没有任何方法可以确保运行环境会真正的执行文件的析构</w:t>
      </w:r>
      <w:r>
        <w:rPr>
          <w:rFonts w:ascii="微软雅黑" w:eastAsia="微软雅黑" w:hAnsi="微软雅黑" w:hint="eastAsia"/>
          <w:sz w:val="24"/>
        </w:rPr>
        <w:t>。</w:t>
      </w:r>
      <w:r w:rsidRPr="00611F94">
        <w:rPr>
          <w:rFonts w:ascii="微软雅黑" w:eastAsia="微软雅黑" w:hAnsi="微软雅黑"/>
          <w:sz w:val="24"/>
        </w:rPr>
        <w:t>不同的Python实现采用不同的内存管理技术</w:t>
      </w:r>
      <w:r>
        <w:rPr>
          <w:rFonts w:ascii="微软雅黑" w:eastAsia="微软雅黑" w:hAnsi="微软雅黑" w:hint="eastAsia"/>
          <w:sz w:val="24"/>
        </w:rPr>
        <w:t>，</w:t>
      </w:r>
      <w:r w:rsidRPr="00611F94">
        <w:rPr>
          <w:rFonts w:ascii="微软雅黑" w:eastAsia="微软雅黑" w:hAnsi="微软雅黑"/>
          <w:sz w:val="24"/>
        </w:rPr>
        <w:t>比如延时垃圾处理机制</w:t>
      </w:r>
      <w:r>
        <w:rPr>
          <w:rFonts w:ascii="微软雅黑" w:eastAsia="微软雅黑" w:hAnsi="微软雅黑" w:hint="eastAsia"/>
          <w:sz w:val="24"/>
        </w:rPr>
        <w:t>。</w:t>
      </w:r>
      <w:r w:rsidRPr="00611F94">
        <w:rPr>
          <w:rFonts w:ascii="微软雅黑" w:eastAsia="微软雅黑" w:hAnsi="微软雅黑"/>
          <w:sz w:val="24"/>
        </w:rPr>
        <w:t>延时垃圾处理机制可能会导致对象生命周期被任意无限制的延长</w:t>
      </w:r>
      <w:r>
        <w:rPr>
          <w:rFonts w:ascii="微软雅黑" w:eastAsia="微软雅黑" w:hAnsi="微软雅黑" w:hint="eastAsia"/>
          <w:sz w:val="24"/>
        </w:rPr>
        <w:t>。</w:t>
      </w:r>
    </w:p>
    <w:p w14:paraId="6F775223" w14:textId="77777777" w:rsidR="00AF4BCF" w:rsidRPr="00611F94" w:rsidRDefault="00AF4BCF" w:rsidP="00AF4BCF">
      <w:pPr>
        <w:pStyle w:val="af4"/>
        <w:numPr>
          <w:ilvl w:val="0"/>
          <w:numId w:val="39"/>
        </w:numPr>
        <w:ind w:firstLineChars="0"/>
        <w:rPr>
          <w:rFonts w:ascii="微软雅黑" w:eastAsia="微软雅黑" w:hAnsi="微软雅黑"/>
          <w:sz w:val="24"/>
        </w:rPr>
      </w:pPr>
      <w:r w:rsidRPr="00611F94">
        <w:rPr>
          <w:rFonts w:ascii="微软雅黑" w:eastAsia="微软雅黑" w:hAnsi="微软雅黑"/>
          <w:sz w:val="24"/>
        </w:rPr>
        <w:t>对于文件意外的引用,会导致对于文件的持有时间超出预期(比如对于异常的跟踪</w:t>
      </w:r>
      <w:r>
        <w:rPr>
          <w:rFonts w:ascii="微软雅黑" w:eastAsia="微软雅黑" w:hAnsi="微软雅黑" w:hint="eastAsia"/>
          <w:sz w:val="24"/>
        </w:rPr>
        <w:t>，</w:t>
      </w:r>
      <w:r w:rsidRPr="00611F94">
        <w:rPr>
          <w:rFonts w:ascii="微软雅黑" w:eastAsia="微软雅黑" w:hAnsi="微软雅黑"/>
          <w:sz w:val="24"/>
        </w:rPr>
        <w:t>包含有全局变量等)</w:t>
      </w:r>
      <w:r>
        <w:rPr>
          <w:rFonts w:ascii="微软雅黑" w:eastAsia="微软雅黑" w:hAnsi="微软雅黑" w:hint="eastAsia"/>
          <w:sz w:val="24"/>
        </w:rPr>
        <w:t>。</w:t>
      </w:r>
    </w:p>
    <w:p w14:paraId="4F96EFBE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推荐使用 </w:t>
      </w:r>
      <w:hyperlink r:id="rId11" w:anchor="the-with-statement" w:history="1">
        <w:r w:rsidRPr="00611F94">
          <w:rPr>
            <w:rFonts w:ascii="微软雅黑" w:hAnsi="微软雅黑"/>
          </w:rPr>
          <w:t>"with"语句</w:t>
        </w:r>
      </w:hyperlink>
      <w:r w:rsidRPr="00611F94">
        <w:rPr>
          <w:rFonts w:ascii="微软雅黑" w:hAnsi="微软雅黑"/>
        </w:rPr>
        <w:t>以管理文件</w:t>
      </w:r>
      <w:r>
        <w:rPr>
          <w:rFonts w:ascii="微软雅黑" w:hAnsi="微软雅黑" w:hint="eastAsia"/>
        </w:rPr>
        <w:t>：</w:t>
      </w:r>
    </w:p>
    <w:p w14:paraId="6C781C9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open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"hello.txt"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hello_file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56ECF0F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hello_file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5AE625F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</w:p>
    <w:p w14:paraId="4A4AC7C6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对于不支持使用"with"语句的类似文件的对象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 xml:space="preserve">使用 </w:t>
      </w:r>
      <w:proofErr w:type="spellStart"/>
      <w:r w:rsidRPr="00611F94">
        <w:rPr>
          <w:rFonts w:ascii="微软雅黑" w:hAnsi="微软雅黑"/>
        </w:rPr>
        <w:t>contextlib.closing</w:t>
      </w:r>
      <w:proofErr w:type="spellEnd"/>
      <w:r w:rsidRPr="00611F94">
        <w:rPr>
          <w:rFonts w:ascii="微软雅黑" w:hAnsi="微软雅黑"/>
        </w:rPr>
        <w:t>()</w:t>
      </w:r>
      <w:r>
        <w:rPr>
          <w:rFonts w:ascii="微软雅黑" w:hAnsi="微软雅黑" w:hint="eastAsia"/>
        </w:rPr>
        <w:t>：</w:t>
      </w:r>
    </w:p>
    <w:p w14:paraId="31DED15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contextlib</w:t>
      </w:r>
      <w:proofErr w:type="spellEnd"/>
    </w:p>
    <w:p w14:paraId="4C12E63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1637A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contextlib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closing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urllib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urlopen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"http://www.python.org/"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front_page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4B62B91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front_page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2562BD7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print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line</w:t>
      </w:r>
    </w:p>
    <w:p w14:paraId="580BFEA2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 xml:space="preserve">Legacy </w:t>
      </w:r>
      <w:proofErr w:type="spellStart"/>
      <w:r w:rsidRPr="00611F94">
        <w:rPr>
          <w:rFonts w:ascii="微软雅黑" w:hAnsi="微软雅黑"/>
        </w:rPr>
        <w:t>AppEngine</w:t>
      </w:r>
      <w:proofErr w:type="spellEnd"/>
      <w:r w:rsidRPr="00611F94">
        <w:rPr>
          <w:rFonts w:ascii="微软雅黑" w:hAnsi="微软雅黑"/>
        </w:rPr>
        <w:t xml:space="preserve"> 中Python 2.5的代码如使用"with"语句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 xml:space="preserve">需要添加 "from __future__ import </w:t>
      </w:r>
      <w:proofErr w:type="spellStart"/>
      <w:r w:rsidRPr="00611F94">
        <w:rPr>
          <w:rFonts w:ascii="微软雅黑" w:hAnsi="微软雅黑"/>
        </w:rPr>
        <w:t>with_statement</w:t>
      </w:r>
      <w:proofErr w:type="spellEnd"/>
      <w:r w:rsidRPr="00611F94"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>。</w:t>
      </w:r>
    </w:p>
    <w:p w14:paraId="5F347CB8" w14:textId="77777777" w:rsidR="00AF4BCF" w:rsidRPr="00611F94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3" w:name="_Toc518578293"/>
      <w:r w:rsidRPr="00611F94">
        <w:rPr>
          <w:rFonts w:ascii="微软雅黑" w:hAnsi="微软雅黑"/>
        </w:rPr>
        <w:t>访问控制</w:t>
      </w:r>
      <w:bookmarkEnd w:id="23"/>
    </w:p>
    <w:p w14:paraId="7BA17FF3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在Python中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对于琐碎又不太重要的访问函数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你应该直接使用公有变量来取代它们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这样可以避免额外的函数调用开销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当添加更多功能时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你可以用属性(property)来保持语法的一致性</w:t>
      </w:r>
      <w:r>
        <w:rPr>
          <w:rFonts w:ascii="微软雅黑" w:hAnsi="微软雅黑" w:hint="eastAsia"/>
        </w:rPr>
        <w:t>。</w:t>
      </w:r>
    </w:p>
    <w:p w14:paraId="7DB676B3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(译者注</w:t>
      </w:r>
      <w:r>
        <w:rPr>
          <w:rFonts w:ascii="微软雅黑" w:hAnsi="微软雅黑" w:hint="eastAsia"/>
        </w:rPr>
        <w:t>：</w:t>
      </w:r>
      <w:r w:rsidRPr="00611F94">
        <w:rPr>
          <w:rFonts w:ascii="微软雅黑" w:hAnsi="微软雅黑"/>
        </w:rPr>
        <w:t>重视封装的面向对象程序员看到这个可能会很反感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因为他们一直被教育</w:t>
      </w:r>
      <w:r>
        <w:rPr>
          <w:rFonts w:ascii="微软雅黑" w:hAnsi="微软雅黑" w:hint="eastAsia"/>
        </w:rPr>
        <w:t>：</w:t>
      </w:r>
      <w:r w:rsidRPr="00611F94">
        <w:rPr>
          <w:rFonts w:ascii="微软雅黑" w:hAnsi="微软雅黑"/>
        </w:rPr>
        <w:t>所有成员变量都必须是私有的</w:t>
      </w:r>
      <w:r>
        <w:rPr>
          <w:rFonts w:ascii="微软雅黑" w:hAnsi="微软雅黑" w:hint="eastAsia"/>
        </w:rPr>
        <w:t>！</w:t>
      </w:r>
      <w:r w:rsidRPr="00611F94">
        <w:rPr>
          <w:rFonts w:ascii="微软雅黑" w:hAnsi="微软雅黑"/>
        </w:rPr>
        <w:t xml:space="preserve"> 其实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那真的是有点麻烦啊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试着去接受</w:t>
      </w:r>
      <w:proofErr w:type="spellStart"/>
      <w:r w:rsidRPr="00611F94">
        <w:rPr>
          <w:rFonts w:ascii="微软雅黑" w:hAnsi="微软雅黑"/>
        </w:rPr>
        <w:t>Pythonic</w:t>
      </w:r>
      <w:proofErr w:type="spellEnd"/>
      <w:r w:rsidRPr="00611F94">
        <w:rPr>
          <w:rFonts w:ascii="微软雅黑" w:hAnsi="微软雅黑"/>
        </w:rPr>
        <w:t>哲学吧)</w:t>
      </w:r>
    </w:p>
    <w:p w14:paraId="5BF4A0BE" w14:textId="77777777" w:rsidR="00AF4BCF" w:rsidRPr="00D868C2" w:rsidRDefault="00AF4BCF" w:rsidP="00AF4BCF">
      <w:pPr>
        <w:ind w:firstLineChars="200" w:firstLine="480"/>
        <w:rPr>
          <w:rFonts w:ascii="微软雅黑" w:hAnsi="微软雅黑"/>
        </w:rPr>
      </w:pPr>
      <w:r w:rsidRPr="00D868C2">
        <w:rPr>
          <w:rFonts w:ascii="微软雅黑" w:hAnsi="微软雅黑"/>
        </w:rPr>
        <w:t>另一方面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如果访问更复杂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或者变量的访问开销很显著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那么你应该使用像 </w:t>
      </w:r>
      <w:proofErr w:type="spellStart"/>
      <w:r w:rsidRPr="00D868C2">
        <w:rPr>
          <w:rFonts w:ascii="微软雅黑" w:hAnsi="微软雅黑"/>
        </w:rPr>
        <w:t>get_foo</w:t>
      </w:r>
      <w:proofErr w:type="spellEnd"/>
      <w:r w:rsidRPr="00D868C2">
        <w:rPr>
          <w:rFonts w:ascii="微软雅黑" w:hAnsi="微软雅黑"/>
        </w:rPr>
        <w:t>() 和 </w:t>
      </w:r>
      <w:proofErr w:type="spellStart"/>
      <w:r w:rsidRPr="00D868C2">
        <w:rPr>
          <w:rFonts w:ascii="微软雅黑" w:hAnsi="微软雅黑"/>
        </w:rPr>
        <w:t>set_foo</w:t>
      </w:r>
      <w:proofErr w:type="spellEnd"/>
      <w:r w:rsidRPr="00D868C2">
        <w:rPr>
          <w:rFonts w:ascii="微软雅黑" w:hAnsi="微软雅黑"/>
        </w:rPr>
        <w:t>() 这样的函数调用</w:t>
      </w:r>
      <w:r w:rsidRPr="00D868C2">
        <w:rPr>
          <w:rFonts w:ascii="微软雅黑" w:hAnsi="微软雅黑" w:hint="eastAsia"/>
        </w:rPr>
        <w:t>。</w:t>
      </w:r>
      <w:r w:rsidRPr="00D868C2">
        <w:rPr>
          <w:rFonts w:ascii="微软雅黑" w:hAnsi="微软雅黑"/>
        </w:rPr>
        <w:t>如果之前的代码行为允许通过属性(property)访问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那么就不要将新的访问函数与属性绑定</w:t>
      </w:r>
      <w:r w:rsidRPr="00D868C2">
        <w:rPr>
          <w:rFonts w:ascii="微软雅黑" w:hAnsi="微软雅黑" w:hint="eastAsia"/>
        </w:rPr>
        <w:t>。</w:t>
      </w:r>
      <w:r w:rsidRPr="00D868C2">
        <w:rPr>
          <w:rFonts w:ascii="微软雅黑" w:hAnsi="微软雅黑"/>
        </w:rPr>
        <w:t>这样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任何试图通过老方法访问变量的代码就没法运行</w:t>
      </w:r>
      <w:r w:rsidRPr="00D868C2">
        <w:rPr>
          <w:rFonts w:ascii="微软雅黑" w:hAnsi="微软雅黑" w:hint="eastAsia"/>
        </w:rPr>
        <w:t>，</w:t>
      </w:r>
      <w:r w:rsidRPr="00D868C2">
        <w:rPr>
          <w:rFonts w:ascii="微软雅黑" w:hAnsi="微软雅黑"/>
        </w:rPr>
        <w:t>使用者也就会意识到复杂性发生了变化</w:t>
      </w:r>
      <w:r w:rsidRPr="00D868C2">
        <w:rPr>
          <w:rFonts w:ascii="微软雅黑" w:hAnsi="微软雅黑" w:hint="eastAsia"/>
        </w:rPr>
        <w:t>。</w:t>
      </w:r>
    </w:p>
    <w:p w14:paraId="52C792A2" w14:textId="77777777" w:rsidR="00AF4BCF" w:rsidRPr="00093AB0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4" w:name="_Toc518578294"/>
      <w:r w:rsidRPr="00093AB0">
        <w:rPr>
          <w:rFonts w:ascii="微软雅黑" w:hAnsi="微软雅黑"/>
        </w:rPr>
        <w:t>Main</w:t>
      </w:r>
      <w:bookmarkEnd w:id="24"/>
    </w:p>
    <w:p w14:paraId="4D51231F" w14:textId="77777777" w:rsidR="00AF4BCF" w:rsidRPr="00093AB0" w:rsidRDefault="00AF4BCF" w:rsidP="00AF4BCF">
      <w:pPr>
        <w:ind w:firstLineChars="200" w:firstLine="480"/>
        <w:rPr>
          <w:rFonts w:ascii="微软雅黑" w:hAnsi="微软雅黑"/>
        </w:rPr>
      </w:pPr>
      <w:r w:rsidRPr="00093AB0">
        <w:rPr>
          <w:rFonts w:ascii="微软雅黑" w:hAnsi="微软雅黑"/>
        </w:rPr>
        <w:t>即使是一个打算被用作脚本的文件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也应该是可导入的</w:t>
      </w:r>
      <w:r>
        <w:rPr>
          <w:rFonts w:ascii="微软雅黑" w:hAnsi="微软雅黑" w:hint="eastAsia"/>
        </w:rPr>
        <w:t>。</w:t>
      </w:r>
      <w:r w:rsidRPr="00093AB0">
        <w:rPr>
          <w:rFonts w:ascii="微软雅黑" w:hAnsi="微软雅黑"/>
        </w:rPr>
        <w:t>并且简单的导入不应该导致这个脚本的主功能(main functionality)被执行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这是一种副作用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主功能应该放在一个main()函数中</w:t>
      </w:r>
      <w:r>
        <w:rPr>
          <w:rFonts w:ascii="微软雅黑" w:hAnsi="微软雅黑" w:hint="eastAsia"/>
        </w:rPr>
        <w:t>。</w:t>
      </w:r>
    </w:p>
    <w:p w14:paraId="3CBD4709" w14:textId="77777777" w:rsidR="00AF4BCF" w:rsidRPr="00093AB0" w:rsidRDefault="00AF4BCF" w:rsidP="00AF4BCF">
      <w:pPr>
        <w:ind w:firstLineChars="200" w:firstLine="480"/>
        <w:rPr>
          <w:rFonts w:ascii="微软雅黑" w:hAnsi="微软雅黑"/>
        </w:rPr>
      </w:pPr>
      <w:r w:rsidRPr="00093AB0">
        <w:rPr>
          <w:rFonts w:ascii="微软雅黑" w:hAnsi="微软雅黑"/>
        </w:rPr>
        <w:t>在Python中</w:t>
      </w:r>
      <w:r>
        <w:rPr>
          <w:rFonts w:ascii="微软雅黑" w:hAnsi="微软雅黑" w:hint="eastAsia"/>
        </w:rPr>
        <w:t>，</w:t>
      </w:r>
      <w:proofErr w:type="spellStart"/>
      <w:r w:rsidRPr="00093AB0">
        <w:rPr>
          <w:rFonts w:ascii="微软雅黑" w:hAnsi="微软雅黑"/>
        </w:rPr>
        <w:t>pydoc</w:t>
      </w:r>
      <w:proofErr w:type="spellEnd"/>
      <w:r w:rsidRPr="00093AB0">
        <w:rPr>
          <w:rFonts w:ascii="微软雅黑" w:hAnsi="微软雅黑"/>
        </w:rPr>
        <w:t>以及单元测试要求模块必须是可导入的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你的代码应该在执行主</w:t>
      </w:r>
      <w:r w:rsidRPr="00093AB0">
        <w:rPr>
          <w:rFonts w:ascii="微软雅黑" w:hAnsi="微软雅黑"/>
        </w:rPr>
        <w:lastRenderedPageBreak/>
        <w:t>程序前总是检查 if __name__ == '__main__' 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这样当</w:t>
      </w:r>
      <w:proofErr w:type="gramStart"/>
      <w:r w:rsidRPr="00093AB0">
        <w:rPr>
          <w:rFonts w:ascii="微软雅黑" w:hAnsi="微软雅黑"/>
        </w:rPr>
        <w:t>模块被导入时</w:t>
      </w:r>
      <w:proofErr w:type="gramEnd"/>
      <w:r w:rsidRPr="00093AB0">
        <w:rPr>
          <w:rFonts w:ascii="微软雅黑" w:hAnsi="微软雅黑"/>
        </w:rPr>
        <w:t>主程序就不会被执行</w:t>
      </w:r>
      <w:r>
        <w:rPr>
          <w:rFonts w:ascii="微软雅黑" w:hAnsi="微软雅黑" w:hint="eastAsia"/>
        </w:rPr>
        <w:t>。</w:t>
      </w:r>
    </w:p>
    <w:p w14:paraId="445AF7E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():</w:t>
      </w:r>
    </w:p>
    <w:p w14:paraId="70E4B49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...</w:t>
      </w:r>
    </w:p>
    <w:p w14:paraId="10F067F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1D0115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'__main__'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</w:p>
    <w:p w14:paraId="563533E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proofErr w:type="gramEnd"/>
    </w:p>
    <w:p w14:paraId="521613B1" w14:textId="77777777" w:rsidR="00AF4BCF" w:rsidRDefault="00AF4BCF" w:rsidP="00AF4BCF">
      <w:pPr>
        <w:ind w:firstLineChars="200" w:firstLine="480"/>
        <w:rPr>
          <w:rFonts w:ascii="微软雅黑" w:hAnsi="微软雅黑"/>
        </w:rPr>
      </w:pPr>
      <w:r w:rsidRPr="00093AB0">
        <w:rPr>
          <w:rFonts w:ascii="微软雅黑" w:hAnsi="微软雅黑"/>
        </w:rPr>
        <w:t>所有的顶级代码在模块导入时都会被执行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要小心不要去调用函数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创建对象</w:t>
      </w:r>
      <w:r>
        <w:rPr>
          <w:rFonts w:ascii="微软雅黑" w:hAnsi="微软雅黑" w:hint="eastAsia"/>
        </w:rPr>
        <w:t>，</w:t>
      </w:r>
      <w:r w:rsidRPr="00093AB0">
        <w:rPr>
          <w:rFonts w:ascii="微软雅黑" w:hAnsi="微软雅黑"/>
        </w:rPr>
        <w:t>或者执行那些不应该在使用</w:t>
      </w:r>
      <w:proofErr w:type="spellStart"/>
      <w:r w:rsidRPr="00093AB0">
        <w:rPr>
          <w:rFonts w:ascii="微软雅黑" w:hAnsi="微软雅黑"/>
        </w:rPr>
        <w:t>pydoc</w:t>
      </w:r>
      <w:proofErr w:type="spellEnd"/>
      <w:r w:rsidRPr="00093AB0">
        <w:rPr>
          <w:rFonts w:ascii="微软雅黑" w:hAnsi="微软雅黑"/>
        </w:rPr>
        <w:t>时执行的操作</w:t>
      </w:r>
      <w:r>
        <w:rPr>
          <w:rFonts w:ascii="微软雅黑" w:hAnsi="微软雅黑" w:hint="eastAsia"/>
        </w:rPr>
        <w:t>。</w:t>
      </w:r>
    </w:p>
    <w:p w14:paraId="33FE4C29" w14:textId="77777777" w:rsidR="00AF4BCF" w:rsidRPr="00352B7D" w:rsidRDefault="00AF4BCF" w:rsidP="00AF4BCF">
      <w:pPr>
        <w:pStyle w:val="1"/>
        <w:keepNext/>
        <w:keepLines/>
        <w:widowControl w:val="0"/>
        <w:numPr>
          <w:ilvl w:val="0"/>
          <w:numId w:val="10"/>
        </w:numPr>
        <w:spacing w:before="340" w:beforeAutospacing="0" w:after="330" w:afterAutospacing="0" w:line="578" w:lineRule="auto"/>
        <w:jc w:val="both"/>
        <w:rPr>
          <w:rFonts w:ascii="微软雅黑" w:hAnsi="微软雅黑"/>
          <w:sz w:val="32"/>
          <w:szCs w:val="32"/>
        </w:rPr>
      </w:pPr>
      <w:bookmarkStart w:id="25" w:name="_Toc518578295"/>
      <w:r>
        <w:rPr>
          <w:rFonts w:ascii="微软雅黑" w:hAnsi="微软雅黑" w:hint="eastAsia"/>
          <w:sz w:val="32"/>
          <w:szCs w:val="32"/>
        </w:rPr>
        <w:t>注释规范</w:t>
      </w:r>
      <w:bookmarkEnd w:id="25"/>
    </w:p>
    <w:p w14:paraId="3DBC9916" w14:textId="77777777" w:rsidR="00AF4BCF" w:rsidRPr="0007637E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26" w:name="_Toc518578296"/>
      <w:r w:rsidRPr="0007637E">
        <w:rPr>
          <w:rFonts w:ascii="微软雅黑" w:hAnsi="微软雅黑"/>
        </w:rPr>
        <w:t>注释</w:t>
      </w:r>
      <w:bookmarkEnd w:id="26"/>
    </w:p>
    <w:p w14:paraId="0749B2D1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确保对模块, 函数, 方法和行内注释使用正确的风格</w:t>
      </w:r>
      <w:r>
        <w:rPr>
          <w:rFonts w:ascii="微软雅黑" w:hAnsi="微软雅黑" w:hint="eastAsia"/>
        </w:rPr>
        <w:t>。</w:t>
      </w:r>
    </w:p>
    <w:p w14:paraId="315DBCE4" w14:textId="77777777" w:rsidR="00AF4BCF" w:rsidRPr="0007637E" w:rsidRDefault="00AF4BCF" w:rsidP="00AF4BCF">
      <w:pPr>
        <w:pStyle w:val="3"/>
        <w:numPr>
          <w:ilvl w:val="2"/>
          <w:numId w:val="12"/>
        </w:numPr>
      </w:pPr>
      <w:bookmarkStart w:id="27" w:name="_Toc518578297"/>
      <w:r w:rsidRPr="0007637E">
        <w:rPr>
          <w:rStyle w:val="ac"/>
        </w:rPr>
        <w:t>文档字符串</w:t>
      </w:r>
      <w:bookmarkEnd w:id="27"/>
    </w:p>
    <w:p w14:paraId="74243CCF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Python有一种独一无二的</w:t>
      </w:r>
      <w:proofErr w:type="gramStart"/>
      <w:r w:rsidRPr="0007637E">
        <w:rPr>
          <w:rFonts w:ascii="微软雅黑" w:hAnsi="微软雅黑"/>
        </w:rPr>
        <w:t>的</w:t>
      </w:r>
      <w:proofErr w:type="gramEnd"/>
      <w:r w:rsidRPr="0007637E">
        <w:rPr>
          <w:rFonts w:ascii="微软雅黑" w:hAnsi="微软雅黑"/>
        </w:rPr>
        <w:t>注释方式: 使用文档字符串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文档字符串是包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模块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类或函数里的第一个语句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这些字符串可以通过对象的__doc__成员被自动提取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并且被</w:t>
      </w:r>
      <w:proofErr w:type="spellStart"/>
      <w:r w:rsidRPr="0007637E">
        <w:rPr>
          <w:rFonts w:ascii="微软雅黑" w:hAnsi="微软雅黑"/>
        </w:rPr>
        <w:t>pydoc</w:t>
      </w:r>
      <w:proofErr w:type="spellEnd"/>
      <w:r w:rsidRPr="0007637E">
        <w:rPr>
          <w:rFonts w:ascii="微软雅黑" w:hAnsi="微软雅黑"/>
        </w:rPr>
        <w:t>所用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(你可以在你的模块上运行</w:t>
      </w:r>
      <w:proofErr w:type="spellStart"/>
      <w:r w:rsidRPr="0007637E">
        <w:rPr>
          <w:rFonts w:ascii="微软雅黑" w:hAnsi="微软雅黑"/>
        </w:rPr>
        <w:t>pydoc</w:t>
      </w:r>
      <w:proofErr w:type="spellEnd"/>
      <w:r w:rsidRPr="0007637E">
        <w:rPr>
          <w:rFonts w:ascii="微软雅黑" w:hAnsi="微软雅黑"/>
        </w:rPr>
        <w:t>试一把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看看它长什么样)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我们对文档字符串的惯例是使用三重双引号"""( </w:t>
      </w:r>
      <w:hyperlink r:id="rId12" w:history="1">
        <w:r w:rsidRPr="0007637E">
          <w:rPr>
            <w:rFonts w:ascii="微软雅黑" w:hAnsi="微软雅黑"/>
          </w:rPr>
          <w:t>PEP-257</w:t>
        </w:r>
      </w:hyperlink>
      <w:r>
        <w:rPr>
          <w:rFonts w:ascii="微软雅黑" w:hAnsi="微软雅黑"/>
        </w:rPr>
        <w:t> )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一个文档字符串应该这样组织</w:t>
      </w:r>
      <w:r>
        <w:rPr>
          <w:rFonts w:ascii="微软雅黑" w:hAnsi="微软雅黑" w:hint="eastAsia"/>
        </w:rPr>
        <w:t>：</w:t>
      </w:r>
      <w:r w:rsidRPr="0007637E">
        <w:rPr>
          <w:rFonts w:ascii="微软雅黑" w:hAnsi="微软雅黑"/>
        </w:rPr>
        <w:t>首先是一行以句号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问号或惊叹号结尾的概述(或者该文档字符串单纯只有一行)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接着是一个空行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接着是文档字符串剩下的部分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它应该与文档字符串的第一行的第一个引号对齐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下面有更多文档字符串的格式化规范</w:t>
      </w:r>
      <w:r>
        <w:rPr>
          <w:rFonts w:ascii="微软雅黑" w:hAnsi="微软雅黑" w:hint="eastAsia"/>
        </w:rPr>
        <w:t>。</w:t>
      </w:r>
    </w:p>
    <w:p w14:paraId="2D3DC411" w14:textId="77777777" w:rsidR="00AF4BCF" w:rsidRPr="0007637E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28" w:name="_Toc518578298"/>
      <w:r w:rsidRPr="0007637E">
        <w:rPr>
          <w:rStyle w:val="ac"/>
        </w:rPr>
        <w:lastRenderedPageBreak/>
        <w:t>模块</w:t>
      </w:r>
      <w:bookmarkEnd w:id="28"/>
    </w:p>
    <w:p w14:paraId="35978530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每个文件应该包含一个许可样板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根据项目使用的许可(例如, Apache 2.0, BSD, LGPL, GPL), 选择合适的样板</w:t>
      </w:r>
      <w:r>
        <w:rPr>
          <w:rFonts w:ascii="微软雅黑" w:hAnsi="微软雅黑" w:hint="eastAsia"/>
        </w:rPr>
        <w:t>。</w:t>
      </w:r>
    </w:p>
    <w:p w14:paraId="10DD4115" w14:textId="77777777" w:rsidR="00AF4BCF" w:rsidRPr="0007637E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29" w:name="_Toc518578299"/>
      <w:r w:rsidRPr="0007637E">
        <w:rPr>
          <w:rStyle w:val="ac"/>
        </w:rPr>
        <w:t>函数和方法</w:t>
      </w:r>
      <w:bookmarkEnd w:id="29"/>
    </w:p>
    <w:p w14:paraId="1316706A" w14:textId="77777777" w:rsidR="00AF4BCF" w:rsidRPr="0007637E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下文所指的函数,包括函数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方法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以及生成器</w:t>
      </w:r>
      <w:r>
        <w:rPr>
          <w:rFonts w:ascii="微软雅黑" w:hAnsi="微软雅黑" w:hint="eastAsia"/>
        </w:rPr>
        <w:t>。</w:t>
      </w:r>
    </w:p>
    <w:p w14:paraId="5EE3454F" w14:textId="77777777" w:rsidR="00AF4BCF" w:rsidRDefault="00AF4BCF" w:rsidP="00AF4BCF">
      <w:pPr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一个函数必须要有文档字符串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除非它满足以下条件</w:t>
      </w:r>
      <w:r>
        <w:rPr>
          <w:rFonts w:ascii="微软雅黑" w:hAnsi="微软雅黑" w:hint="eastAsia"/>
        </w:rPr>
        <w:t>：</w:t>
      </w:r>
    </w:p>
    <w:p w14:paraId="4FE6C762" w14:textId="77777777" w:rsidR="00AF4BCF" w:rsidRPr="0007637E" w:rsidRDefault="00AF4BCF" w:rsidP="00AF4BCF">
      <w:pPr>
        <w:pStyle w:val="af4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外部不可见</w:t>
      </w:r>
    </w:p>
    <w:p w14:paraId="637BD2B7" w14:textId="77777777" w:rsidR="00AF4BCF" w:rsidRPr="0007637E" w:rsidRDefault="00AF4BCF" w:rsidP="00AF4BCF">
      <w:pPr>
        <w:pStyle w:val="af4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非常短小</w:t>
      </w:r>
    </w:p>
    <w:p w14:paraId="204FA7B3" w14:textId="77777777" w:rsidR="00AF4BCF" w:rsidRPr="0007637E" w:rsidRDefault="00AF4BCF" w:rsidP="00AF4BCF">
      <w:pPr>
        <w:pStyle w:val="af4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简单明了</w:t>
      </w:r>
    </w:p>
    <w:p w14:paraId="2AE1431D" w14:textId="77777777" w:rsidR="00AF4BCF" w:rsidRPr="0007637E" w:rsidRDefault="00AF4BCF" w:rsidP="00AF4BCF">
      <w:pPr>
        <w:adjustRightInd w:val="0"/>
        <w:snapToGrid w:val="0"/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文档字符串应该包含函数做什么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以及输入和输出的详细描述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通常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不应该描述"怎么做"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除非是一些复杂的算法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文档字符串应该提供足够的信息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当别人编写代码调用该函数时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他不需要</w:t>
      </w:r>
      <w:proofErr w:type="gramStart"/>
      <w:r w:rsidRPr="0007637E">
        <w:rPr>
          <w:rFonts w:ascii="微软雅黑" w:hAnsi="微软雅黑"/>
        </w:rPr>
        <w:t>看一行</w:t>
      </w:r>
      <w:proofErr w:type="gramEnd"/>
      <w:r w:rsidRPr="0007637E">
        <w:rPr>
          <w:rFonts w:ascii="微软雅黑" w:hAnsi="微软雅黑"/>
        </w:rPr>
        <w:t>代码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只要看文档字符串就可以了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对于复杂的代码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在代码旁边加注释会比使用文档字符串更有意义</w:t>
      </w:r>
      <w:r>
        <w:rPr>
          <w:rFonts w:ascii="微软雅黑" w:hAnsi="微软雅黑" w:hint="eastAsia"/>
        </w:rPr>
        <w:t>。</w:t>
      </w:r>
    </w:p>
    <w:p w14:paraId="1ED87525" w14:textId="77777777" w:rsidR="00AF4BCF" w:rsidRPr="0007637E" w:rsidRDefault="00AF4BCF" w:rsidP="00AF4BCF">
      <w:pPr>
        <w:adjustRightInd w:val="0"/>
        <w:snapToGrid w:val="0"/>
        <w:ind w:firstLineChars="200" w:firstLine="480"/>
        <w:rPr>
          <w:rFonts w:ascii="微软雅黑" w:hAnsi="微软雅黑"/>
        </w:rPr>
      </w:pPr>
      <w:r w:rsidRPr="0007637E">
        <w:rPr>
          <w:rFonts w:ascii="微软雅黑" w:hAnsi="微软雅黑"/>
        </w:rPr>
        <w:t>关于函数的几个方面应该在特定的小节中进行描述记录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这几个方面如下文所述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每节应该以一个标题行开始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标题行以冒号结尾</w:t>
      </w:r>
      <w:r>
        <w:rPr>
          <w:rFonts w:ascii="微软雅黑" w:hAnsi="微软雅黑" w:hint="eastAsia"/>
        </w:rPr>
        <w:t>。</w:t>
      </w:r>
      <w:r w:rsidRPr="0007637E">
        <w:rPr>
          <w:rFonts w:ascii="微软雅黑" w:hAnsi="微软雅黑"/>
        </w:rPr>
        <w:t>除标题行外</w:t>
      </w:r>
      <w:r>
        <w:rPr>
          <w:rFonts w:ascii="微软雅黑" w:hAnsi="微软雅黑" w:hint="eastAsia"/>
        </w:rPr>
        <w:t>，</w:t>
      </w:r>
      <w:r w:rsidRPr="0007637E">
        <w:rPr>
          <w:rFonts w:ascii="微软雅黑" w:hAnsi="微软雅黑"/>
        </w:rPr>
        <w:t>节的其他内容应被缩进2个空格</w:t>
      </w:r>
      <w:r>
        <w:rPr>
          <w:rFonts w:ascii="微软雅黑" w:hAnsi="微软雅黑" w:hint="eastAsia"/>
        </w:rPr>
        <w:t>。</w:t>
      </w:r>
    </w:p>
    <w:p w14:paraId="7112DC76" w14:textId="77777777" w:rsidR="00AF4BCF" w:rsidRPr="009E4BA0" w:rsidRDefault="00AF4BCF" w:rsidP="00AF4BCF">
      <w:pPr>
        <w:pStyle w:val="af4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Args</w:t>
      </w:r>
      <w:r>
        <w:rPr>
          <w:rFonts w:ascii="微软雅黑" w:eastAsia="微软雅黑" w:hAnsi="微软雅黑" w:hint="eastAsia"/>
          <w:sz w:val="24"/>
        </w:rPr>
        <w:t>：</w:t>
      </w:r>
      <w:r w:rsidRPr="009E4BA0">
        <w:rPr>
          <w:rFonts w:ascii="微软雅黑" w:eastAsia="微软雅黑" w:hAnsi="微软雅黑"/>
          <w:sz w:val="24"/>
        </w:rPr>
        <w:t>列出每个参数的名字</w:t>
      </w:r>
      <w:r>
        <w:rPr>
          <w:rFonts w:ascii="微软雅黑" w:eastAsia="微软雅黑" w:hAnsi="微软雅黑" w:hint="eastAsia"/>
          <w:sz w:val="24"/>
        </w:rPr>
        <w:t>，</w:t>
      </w:r>
      <w:r w:rsidRPr="009E4BA0">
        <w:rPr>
          <w:rFonts w:ascii="微软雅黑" w:eastAsia="微软雅黑" w:hAnsi="微软雅黑"/>
          <w:sz w:val="24"/>
        </w:rPr>
        <w:t>并在名字后使用一个冒号和一个空格</w:t>
      </w:r>
      <w:r>
        <w:rPr>
          <w:rFonts w:ascii="微软雅黑" w:eastAsia="微软雅黑" w:hAnsi="微软雅黑" w:hint="eastAsia"/>
          <w:sz w:val="24"/>
        </w:rPr>
        <w:t>，</w:t>
      </w:r>
      <w:r w:rsidRPr="009E4BA0">
        <w:rPr>
          <w:rFonts w:ascii="微软雅黑" w:eastAsia="微软雅黑" w:hAnsi="微软雅黑"/>
          <w:sz w:val="24"/>
        </w:rPr>
        <w:t>分隔对该参数的描述</w:t>
      </w:r>
      <w:r>
        <w:rPr>
          <w:rFonts w:ascii="微软雅黑" w:eastAsia="微软雅黑" w:hAnsi="微软雅黑" w:hint="eastAsia"/>
          <w:sz w:val="24"/>
        </w:rPr>
        <w:t>。</w:t>
      </w:r>
      <w:r w:rsidRPr="009E4BA0">
        <w:rPr>
          <w:rFonts w:ascii="微软雅黑" w:eastAsia="微软雅黑" w:hAnsi="微软雅黑"/>
          <w:sz w:val="24"/>
        </w:rPr>
        <w:t>如果描述太长超过了单行80字符</w:t>
      </w:r>
      <w:r>
        <w:rPr>
          <w:rFonts w:ascii="微软雅黑" w:eastAsia="微软雅黑" w:hAnsi="微软雅黑" w:hint="eastAsia"/>
          <w:sz w:val="24"/>
        </w:rPr>
        <w:t>，</w:t>
      </w:r>
      <w:r w:rsidRPr="009E4BA0">
        <w:rPr>
          <w:rFonts w:ascii="微软雅黑" w:eastAsia="微软雅黑" w:hAnsi="微软雅黑"/>
          <w:sz w:val="24"/>
        </w:rPr>
        <w:t>使用2或者4个空格的悬挂缩进(与文件其他部分保持一致)</w:t>
      </w:r>
      <w:r>
        <w:rPr>
          <w:rFonts w:ascii="微软雅黑" w:eastAsia="微软雅黑" w:hAnsi="微软雅黑" w:hint="eastAsia"/>
          <w:sz w:val="24"/>
        </w:rPr>
        <w:t>。</w:t>
      </w:r>
      <w:r w:rsidRPr="009E4BA0">
        <w:rPr>
          <w:rFonts w:ascii="微软雅黑" w:eastAsia="微软雅黑" w:hAnsi="微软雅黑"/>
          <w:sz w:val="24"/>
        </w:rPr>
        <w:t>描述应该包括所需的类型和含义</w:t>
      </w:r>
      <w:r>
        <w:rPr>
          <w:rFonts w:ascii="微软雅黑" w:eastAsia="微软雅黑" w:hAnsi="微软雅黑" w:hint="eastAsia"/>
          <w:sz w:val="24"/>
        </w:rPr>
        <w:t>。</w:t>
      </w:r>
      <w:r w:rsidRPr="009E4BA0">
        <w:rPr>
          <w:rFonts w:ascii="微软雅黑" w:eastAsia="微软雅黑" w:hAnsi="微软雅黑"/>
          <w:sz w:val="24"/>
        </w:rPr>
        <w:t>如果一个函数接受*foo(可变长度参数列表)或者**bar (任意关键字参数), 应该详细列出*foo和**bar</w:t>
      </w:r>
      <w:r>
        <w:rPr>
          <w:rFonts w:ascii="微软雅黑" w:eastAsia="微软雅黑" w:hAnsi="微软雅黑" w:hint="eastAsia"/>
          <w:sz w:val="24"/>
        </w:rPr>
        <w:t>。</w:t>
      </w:r>
    </w:p>
    <w:p w14:paraId="7BA09AC4" w14:textId="77777777" w:rsidR="00AF4BCF" w:rsidRPr="009E4BA0" w:rsidRDefault="00AF4BCF" w:rsidP="00AF4BCF">
      <w:pPr>
        <w:pStyle w:val="af4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Returns</w:t>
      </w:r>
      <w:r>
        <w:rPr>
          <w:rFonts w:ascii="微软雅黑" w:eastAsia="微软雅黑" w:hAnsi="微软雅黑" w:hint="eastAsia"/>
          <w:sz w:val="24"/>
        </w:rPr>
        <w:t>：</w:t>
      </w:r>
      <w:r w:rsidRPr="0007637E">
        <w:rPr>
          <w:rFonts w:ascii="微软雅黑" w:eastAsia="微软雅黑" w:hAnsi="微软雅黑"/>
          <w:sz w:val="24"/>
        </w:rPr>
        <w:t>(或者 Yields</w:t>
      </w:r>
      <w:r>
        <w:rPr>
          <w:rFonts w:ascii="微软雅黑" w:eastAsia="微软雅黑" w:hAnsi="微软雅黑" w:hint="eastAsia"/>
          <w:sz w:val="24"/>
        </w:rPr>
        <w:t>：</w:t>
      </w:r>
      <w:r w:rsidRPr="0007637E">
        <w:rPr>
          <w:rFonts w:ascii="微软雅黑" w:eastAsia="微软雅黑" w:hAnsi="微软雅黑"/>
          <w:sz w:val="24"/>
        </w:rPr>
        <w:t>用于生成器)</w:t>
      </w:r>
      <w:r w:rsidRPr="009E4BA0">
        <w:rPr>
          <w:rFonts w:ascii="微软雅黑" w:eastAsia="微软雅黑" w:hAnsi="微软雅黑"/>
          <w:sz w:val="24"/>
        </w:rPr>
        <w:t>描述返回值的类型和语义</w:t>
      </w:r>
      <w:r>
        <w:rPr>
          <w:rFonts w:ascii="微软雅黑" w:eastAsia="微软雅黑" w:hAnsi="微软雅黑" w:hint="eastAsia"/>
          <w:sz w:val="24"/>
        </w:rPr>
        <w:t>。</w:t>
      </w:r>
      <w:r w:rsidRPr="009E4BA0">
        <w:rPr>
          <w:rFonts w:ascii="微软雅黑" w:eastAsia="微软雅黑" w:hAnsi="微软雅黑"/>
          <w:sz w:val="24"/>
        </w:rPr>
        <w:t>如果函数返回None</w:t>
      </w:r>
      <w:r>
        <w:rPr>
          <w:rFonts w:ascii="微软雅黑" w:eastAsia="微软雅黑" w:hAnsi="微软雅黑" w:hint="eastAsia"/>
          <w:sz w:val="24"/>
        </w:rPr>
        <w:t>，</w:t>
      </w:r>
      <w:r w:rsidRPr="009E4BA0">
        <w:rPr>
          <w:rFonts w:ascii="微软雅黑" w:eastAsia="微软雅黑" w:hAnsi="微软雅黑"/>
          <w:sz w:val="24"/>
        </w:rPr>
        <w:lastRenderedPageBreak/>
        <w:t>这一部分可以省略</w:t>
      </w:r>
      <w:r>
        <w:rPr>
          <w:rFonts w:ascii="微软雅黑" w:eastAsia="微软雅黑" w:hAnsi="微软雅黑" w:hint="eastAsia"/>
          <w:sz w:val="24"/>
        </w:rPr>
        <w:t>。</w:t>
      </w:r>
    </w:p>
    <w:p w14:paraId="5B5E53CD" w14:textId="77777777" w:rsidR="00AF4BCF" w:rsidRPr="009E4BA0" w:rsidRDefault="00AF4BCF" w:rsidP="00AF4BCF">
      <w:pPr>
        <w:pStyle w:val="af4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</w:rPr>
      </w:pPr>
      <w:r w:rsidRPr="0007637E">
        <w:rPr>
          <w:rFonts w:ascii="微软雅黑" w:eastAsia="微软雅黑" w:hAnsi="微软雅黑"/>
          <w:sz w:val="24"/>
        </w:rPr>
        <w:t>Raises</w:t>
      </w:r>
      <w:r>
        <w:rPr>
          <w:rFonts w:ascii="微软雅黑" w:eastAsia="微软雅黑" w:hAnsi="微软雅黑" w:hint="eastAsia"/>
          <w:sz w:val="24"/>
        </w:rPr>
        <w:t>：</w:t>
      </w:r>
      <w:r w:rsidRPr="009E4BA0">
        <w:rPr>
          <w:rFonts w:ascii="微软雅黑" w:eastAsia="微软雅黑" w:hAnsi="微软雅黑"/>
          <w:sz w:val="24"/>
        </w:rPr>
        <w:t>列出与接口有关的所有异常</w:t>
      </w:r>
      <w:r>
        <w:rPr>
          <w:rFonts w:ascii="微软雅黑" w:eastAsia="微软雅黑" w:hAnsi="微软雅黑" w:hint="eastAsia"/>
          <w:sz w:val="24"/>
        </w:rPr>
        <w:t>。</w:t>
      </w:r>
    </w:p>
    <w:p w14:paraId="4CC1D06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fetch_bigtable_rows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big_table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keys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other_silly_variable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None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42645BE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"""Fetches rows from a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Bigtable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.</w:t>
      </w:r>
      <w:proofErr w:type="gramEnd"/>
    </w:p>
    <w:p w14:paraId="1F26830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237CD89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Retrieves rows pertaining to the given keys from the Table instance</w:t>
      </w:r>
    </w:p>
    <w:p w14:paraId="078EE6A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represented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by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big_table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.  Silly things may happen if</w:t>
      </w:r>
    </w:p>
    <w:p w14:paraId="1033C34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other_silly_variable</w:t>
      </w:r>
      <w:proofErr w:type="spellEnd"/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is not None.</w:t>
      </w:r>
    </w:p>
    <w:p w14:paraId="2CD650A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34E01D4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Args:</w:t>
      </w:r>
    </w:p>
    <w:p w14:paraId="14D0497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big_table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: An open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Bigtable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Table instance.</w:t>
      </w:r>
    </w:p>
    <w:p w14:paraId="159F532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keys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A sequence of strings representing the key of each table row</w:t>
      </w:r>
    </w:p>
    <w:p w14:paraId="1C46528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to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fetch.</w:t>
      </w:r>
    </w:p>
    <w:p w14:paraId="50D961A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other_silly_variable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: Another optional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variable, that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has a much</w:t>
      </w:r>
    </w:p>
    <w:p w14:paraId="3E83541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longer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name than the other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, and which does nothing.</w:t>
      </w:r>
    </w:p>
    <w:p w14:paraId="4F3E318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1FFED7D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Returns:</w:t>
      </w:r>
    </w:p>
    <w:p w14:paraId="0EAB3E1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A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mapping keys to the corresponding table row data</w:t>
      </w:r>
    </w:p>
    <w:p w14:paraId="5A7A53F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fetched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. Each row is represented as a tuple of strings. For</w:t>
      </w:r>
    </w:p>
    <w:p w14:paraId="21F439D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example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</w:t>
      </w:r>
    </w:p>
    <w:p w14:paraId="315BEAC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2E4A05C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{'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Serak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': ('Rigel VII', 'Preparer'),</w:t>
      </w:r>
    </w:p>
    <w:p w14:paraId="68CC229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Zim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': ('Irk', 'Invader'),</w:t>
      </w:r>
    </w:p>
    <w:p w14:paraId="7A58EF3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 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Lrrr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': ('Omicron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Persei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8', 'Emperor')}</w:t>
      </w:r>
    </w:p>
    <w:p w14:paraId="40DF3AA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4ED9C86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If a key from the keys argument is missing from the dictionary,</w:t>
      </w:r>
    </w:p>
    <w:p w14:paraId="13E9BF9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then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that row was not found in the table.</w:t>
      </w:r>
    </w:p>
    <w:p w14:paraId="0967786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6182762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Raises:</w:t>
      </w:r>
    </w:p>
    <w:p w14:paraId="64FCCB7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IOError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: An error occurred accessing the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bigtable.Table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object.</w:t>
      </w:r>
    </w:p>
    <w:p w14:paraId="51160DF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"""</w:t>
      </w:r>
    </w:p>
    <w:p w14:paraId="5621802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pass</w:t>
      </w:r>
      <w:proofErr w:type="gramEnd"/>
    </w:p>
    <w:p w14:paraId="5E3D9149" w14:textId="77777777" w:rsidR="00AF4BCF" w:rsidRPr="009E4BA0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30" w:name="_Toc518578300"/>
      <w:r w:rsidRPr="009E4BA0">
        <w:rPr>
          <w:rStyle w:val="ac"/>
        </w:rPr>
        <w:t>类</w:t>
      </w:r>
      <w:bookmarkEnd w:id="30"/>
    </w:p>
    <w:p w14:paraId="7AFB7DCD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proofErr w:type="gramStart"/>
      <w:r w:rsidRPr="009E4BA0">
        <w:rPr>
          <w:rFonts w:ascii="微软雅黑" w:hAnsi="微软雅黑"/>
        </w:rPr>
        <w:t>类应该</w:t>
      </w:r>
      <w:proofErr w:type="gramEnd"/>
      <w:r w:rsidRPr="009E4BA0">
        <w:rPr>
          <w:rFonts w:ascii="微软雅黑" w:hAnsi="微软雅黑"/>
        </w:rPr>
        <w:t>在其定义下有一个用于描述该类的文档字符串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如果你的类有公共属性(Attributes)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那么文档中应该有一个属性(Attributes)段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并且应该遵守和函数参数相同的</w:t>
      </w:r>
      <w:r w:rsidRPr="009E4BA0">
        <w:rPr>
          <w:rFonts w:ascii="微软雅黑" w:hAnsi="微软雅黑"/>
        </w:rPr>
        <w:lastRenderedPageBreak/>
        <w:t>格式</w:t>
      </w:r>
      <w:r>
        <w:rPr>
          <w:rFonts w:ascii="微软雅黑" w:hAnsi="微软雅黑" w:hint="eastAsia"/>
        </w:rPr>
        <w:t>。</w:t>
      </w:r>
    </w:p>
    <w:p w14:paraId="1D160AF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SampleClass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71AFC2B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"""Summary of class here.</w:t>
      </w:r>
      <w:proofErr w:type="gramEnd"/>
    </w:p>
    <w:p w14:paraId="7ECD61D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282F1E8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14:paraId="32B37F3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Longer class information....</w:t>
      </w:r>
    </w:p>
    <w:p w14:paraId="2B23DD63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</w:p>
    <w:p w14:paraId="19F0DD3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Attributes:</w:t>
      </w:r>
    </w:p>
    <w:p w14:paraId="4863F81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likes_spam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: A 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boolean</w:t>
      </w:r>
      <w:proofErr w:type="spellEnd"/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indicating if we like SPAM or not.</w:t>
      </w:r>
    </w:p>
    <w:p w14:paraId="3E31C4D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eggs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: An integer count of the eggs we have laid.</w:t>
      </w:r>
    </w:p>
    <w:p w14:paraId="1659BD0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   """</w:t>
      </w:r>
    </w:p>
    <w:p w14:paraId="0BB4B917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F2D6626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likes_spam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7BB47B85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Inits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SampleClass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 xml:space="preserve"> with blah."""</w:t>
      </w:r>
      <w:proofErr w:type="gramEnd"/>
    </w:p>
    <w:p w14:paraId="55F3949A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likes_spam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likes_spam</w:t>
      </w:r>
      <w:proofErr w:type="spellEnd"/>
    </w:p>
    <w:p w14:paraId="7C98B86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eggs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</w:p>
    <w:p w14:paraId="09E6325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F24EF1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public_method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):</w:t>
      </w:r>
    </w:p>
    <w:p w14:paraId="26F44E5F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"""Performs operation blah."""</w:t>
      </w:r>
      <w:proofErr w:type="gramEnd"/>
    </w:p>
    <w:p w14:paraId="056F5B45" w14:textId="77777777" w:rsidR="00AF4BCF" w:rsidRPr="009E4BA0" w:rsidRDefault="00AF4BCF" w:rsidP="00AF4BCF">
      <w:pPr>
        <w:pStyle w:val="3"/>
        <w:numPr>
          <w:ilvl w:val="2"/>
          <w:numId w:val="12"/>
        </w:numPr>
        <w:rPr>
          <w:rStyle w:val="ac"/>
        </w:rPr>
      </w:pPr>
      <w:bookmarkStart w:id="31" w:name="_Toc518578301"/>
      <w:r w:rsidRPr="009E4BA0">
        <w:rPr>
          <w:rStyle w:val="ac"/>
        </w:rPr>
        <w:t>块注释和行注释</w:t>
      </w:r>
      <w:bookmarkEnd w:id="31"/>
    </w:p>
    <w:p w14:paraId="1C0D27DB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r w:rsidRPr="009E4BA0">
        <w:rPr>
          <w:rFonts w:ascii="微软雅黑" w:hAnsi="微软雅黑"/>
        </w:rPr>
        <w:t>最需要写注释的是代码中那些技巧性的部分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如果你在下次</w:t>
      </w:r>
      <w:hyperlink r:id="rId13" w:history="1">
        <w:r w:rsidRPr="009E4BA0">
          <w:rPr>
            <w:rFonts w:ascii="微软雅黑" w:hAnsi="微软雅黑"/>
          </w:rPr>
          <w:t>代码审查</w:t>
        </w:r>
      </w:hyperlink>
      <w:r w:rsidRPr="009E4BA0">
        <w:rPr>
          <w:rFonts w:ascii="微软雅黑" w:hAnsi="微软雅黑"/>
        </w:rPr>
        <w:t>的时候必须解释一下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那么你应该现在就给它写注释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对于复杂的操作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应该在其操作开始前写上若干行注释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对于不是一目了然的代码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应在其行尾添加注释</w:t>
      </w:r>
      <w:r>
        <w:rPr>
          <w:rFonts w:ascii="微软雅黑" w:hAnsi="微软雅黑" w:hint="eastAsia"/>
        </w:rPr>
        <w:t>。</w:t>
      </w:r>
    </w:p>
    <w:p w14:paraId="3FBEC27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We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use a weighted dictionary search to find out where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is in</w:t>
      </w:r>
    </w:p>
    <w:p w14:paraId="14373B2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the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array.  We extrapolate position based on the largest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num</w:t>
      </w:r>
      <w:proofErr w:type="spellEnd"/>
    </w:p>
    <w:p w14:paraId="25E42A0C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in the array and the array size and then do binary search to</w:t>
      </w:r>
    </w:p>
    <w:p w14:paraId="3D2DC5A8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get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the exact number.</w:t>
      </w:r>
    </w:p>
    <w:p w14:paraId="200499D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8DD45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true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iff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is a power of 2</w:t>
      </w:r>
    </w:p>
    <w:p w14:paraId="3B172F1F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r w:rsidRPr="009E4BA0">
        <w:rPr>
          <w:rFonts w:ascii="微软雅黑" w:hAnsi="微软雅黑"/>
        </w:rPr>
        <w:t>为了提高可读性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注释应该至少离开代码2个空格</w:t>
      </w:r>
      <w:r>
        <w:rPr>
          <w:rFonts w:ascii="微软雅黑" w:hAnsi="微软雅黑" w:hint="eastAsia"/>
        </w:rPr>
        <w:t>。</w:t>
      </w:r>
    </w:p>
    <w:p w14:paraId="0377904E" w14:textId="77777777" w:rsidR="00AF4BCF" w:rsidRPr="009E4BA0" w:rsidRDefault="00AF4BCF" w:rsidP="00AF4BCF">
      <w:pPr>
        <w:ind w:firstLineChars="200" w:firstLine="480"/>
        <w:rPr>
          <w:rFonts w:ascii="微软雅黑" w:hAnsi="微软雅黑"/>
        </w:rPr>
      </w:pPr>
      <w:r w:rsidRPr="009E4BA0">
        <w:rPr>
          <w:rFonts w:ascii="微软雅黑" w:hAnsi="微软雅黑"/>
        </w:rPr>
        <w:t>另一方面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绝不要描述代码</w:t>
      </w:r>
      <w:r>
        <w:rPr>
          <w:rFonts w:ascii="微软雅黑" w:hAnsi="微软雅黑" w:hint="eastAsia"/>
        </w:rPr>
        <w:t>。</w:t>
      </w:r>
      <w:r w:rsidRPr="009E4BA0">
        <w:rPr>
          <w:rFonts w:ascii="微软雅黑" w:hAnsi="微软雅黑"/>
        </w:rPr>
        <w:t>假设阅读代码的人比你更懂Python</w:t>
      </w:r>
      <w:r>
        <w:rPr>
          <w:rFonts w:ascii="微软雅黑" w:hAnsi="微软雅黑" w:hint="eastAsia"/>
        </w:rPr>
        <w:t>，</w:t>
      </w:r>
      <w:r w:rsidRPr="009E4BA0">
        <w:rPr>
          <w:rFonts w:ascii="微软雅黑" w:hAnsi="微软雅黑"/>
        </w:rPr>
        <w:t>他只是不知道你的代</w:t>
      </w:r>
      <w:r w:rsidRPr="009E4BA0">
        <w:rPr>
          <w:rFonts w:ascii="微软雅黑" w:hAnsi="微软雅黑"/>
        </w:rPr>
        <w:lastRenderedPageBreak/>
        <w:t>码要做什么</w:t>
      </w:r>
      <w:r>
        <w:rPr>
          <w:rFonts w:ascii="微软雅黑" w:hAnsi="微软雅黑" w:hint="eastAsia"/>
        </w:rPr>
        <w:t>。</w:t>
      </w:r>
    </w:p>
    <w:p w14:paraId="1CE7C43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BAD COMMENT: Now go through the b array and make sure whenever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occurs</w:t>
      </w:r>
    </w:p>
    <w:p w14:paraId="025F87E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# the next element is i+1</w:t>
      </w:r>
    </w:p>
    <w:p w14:paraId="25EDE13E" w14:textId="77777777" w:rsidR="00AF4BCF" w:rsidRPr="00611F94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32" w:name="_Toc518578302"/>
      <w:r w:rsidRPr="00611F94">
        <w:rPr>
          <w:rFonts w:ascii="微软雅黑" w:hAnsi="微软雅黑"/>
        </w:rPr>
        <w:t>TODO注释</w:t>
      </w:r>
      <w:bookmarkEnd w:id="32"/>
    </w:p>
    <w:p w14:paraId="31E6DB12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为临时代码使用TODO注释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它是一种短期解决方案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不算完美, 但够好了</w:t>
      </w:r>
      <w:r>
        <w:rPr>
          <w:rFonts w:ascii="微软雅黑" w:hAnsi="微软雅黑" w:hint="eastAsia"/>
        </w:rPr>
        <w:t>。</w:t>
      </w:r>
    </w:p>
    <w:p w14:paraId="006F2054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TODO注释应该在所有开头处包含"TODO"字符串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紧跟着是用括号</w:t>
      </w:r>
      <w:proofErr w:type="gramStart"/>
      <w:r w:rsidRPr="00611F94">
        <w:rPr>
          <w:rFonts w:ascii="微软雅黑" w:hAnsi="微软雅黑"/>
        </w:rPr>
        <w:t>括</w:t>
      </w:r>
      <w:proofErr w:type="gramEnd"/>
      <w:r w:rsidRPr="00611F94">
        <w:rPr>
          <w:rFonts w:ascii="微软雅黑" w:hAnsi="微软雅黑"/>
        </w:rPr>
        <w:t>起来的你的名字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email地址或其它标识符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然后是一个可选的冒号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接着必须有一行注释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解释要做什么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主要目的是为了有一个统一的TODO格式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这样添加注释的人就可以搜索到(并可以按需提供更多细节)</w:t>
      </w:r>
      <w:r>
        <w:rPr>
          <w:rFonts w:ascii="微软雅黑" w:hAnsi="微软雅黑" w:hint="eastAsia"/>
        </w:rPr>
        <w:t>。</w:t>
      </w:r>
      <w:r w:rsidRPr="00611F94">
        <w:rPr>
          <w:rFonts w:ascii="微软雅黑" w:hAnsi="微软雅黑"/>
        </w:rPr>
        <w:t>写了TODO注释并不保证写的人会亲自解决问题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当你写了一个TODO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请注上你的名字</w:t>
      </w:r>
      <w:r>
        <w:rPr>
          <w:rFonts w:ascii="微软雅黑" w:hAnsi="微软雅黑" w:hint="eastAsia"/>
        </w:rPr>
        <w:t>。</w:t>
      </w:r>
    </w:p>
    <w:p w14:paraId="4237E160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TODO(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kl@gmail.com): Use a "*" here for string repetition.</w:t>
      </w:r>
    </w:p>
    <w:p w14:paraId="74CDF5D1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TODO(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Zeke) Change this to use relations.</w:t>
      </w:r>
    </w:p>
    <w:p w14:paraId="1C5C4558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如果你的TODO是"将来做某事"的形式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那么</w:t>
      </w:r>
      <w:proofErr w:type="gramStart"/>
      <w:r w:rsidRPr="00611F94">
        <w:rPr>
          <w:rFonts w:ascii="微软雅黑" w:hAnsi="微软雅黑"/>
        </w:rPr>
        <w:t>请确保</w:t>
      </w:r>
      <w:proofErr w:type="gramEnd"/>
      <w:r w:rsidRPr="00611F94">
        <w:rPr>
          <w:rFonts w:ascii="微软雅黑" w:hAnsi="微软雅黑"/>
        </w:rPr>
        <w:t>你包含了一个指定的日期("2009年11月解决")或者一个特定的事件("等到所有的客户都可以处理XML请求就移除这些代码")</w:t>
      </w:r>
      <w:r>
        <w:rPr>
          <w:rFonts w:ascii="微软雅黑" w:hAnsi="微软雅黑" w:hint="eastAsia"/>
        </w:rPr>
        <w:t>。</w:t>
      </w:r>
    </w:p>
    <w:p w14:paraId="2BB6F2C6" w14:textId="43952248" w:rsidR="00AF4BCF" w:rsidRPr="00AF4BCF" w:rsidRDefault="00AF4BCF" w:rsidP="00AF4BCF">
      <w:pPr>
        <w:pStyle w:val="1"/>
        <w:keepNext/>
        <w:keepLines/>
        <w:widowControl w:val="0"/>
        <w:numPr>
          <w:ilvl w:val="0"/>
          <w:numId w:val="10"/>
        </w:numPr>
        <w:spacing w:before="340" w:beforeAutospacing="0" w:after="330" w:afterAutospacing="0" w:line="578" w:lineRule="auto"/>
        <w:jc w:val="both"/>
        <w:rPr>
          <w:rFonts w:ascii="微软雅黑" w:hAnsi="微软雅黑"/>
          <w:sz w:val="32"/>
          <w:szCs w:val="32"/>
        </w:rPr>
      </w:pPr>
      <w:bookmarkStart w:id="33" w:name="_Toc518578303"/>
      <w:r>
        <w:rPr>
          <w:rFonts w:ascii="微软雅黑" w:hAnsi="微软雅黑" w:hint="eastAsia"/>
          <w:sz w:val="32"/>
          <w:szCs w:val="32"/>
        </w:rPr>
        <w:t>其他规范</w:t>
      </w:r>
      <w:bookmarkEnd w:id="33"/>
    </w:p>
    <w:p w14:paraId="248C67D4" w14:textId="77777777" w:rsidR="00AF4BCF" w:rsidRPr="00611F94" w:rsidRDefault="00AF4BCF" w:rsidP="00AF4BCF">
      <w:pPr>
        <w:pStyle w:val="2"/>
        <w:numPr>
          <w:ilvl w:val="1"/>
          <w:numId w:val="12"/>
        </w:numPr>
        <w:spacing w:line="415" w:lineRule="auto"/>
        <w:rPr>
          <w:rFonts w:ascii="微软雅黑" w:hAnsi="微软雅黑"/>
        </w:rPr>
      </w:pPr>
      <w:bookmarkStart w:id="34" w:name="_Toc518578304"/>
      <w:r w:rsidRPr="00611F94">
        <w:rPr>
          <w:rFonts w:ascii="微软雅黑" w:hAnsi="微软雅黑"/>
        </w:rPr>
        <w:t>导入格式</w:t>
      </w:r>
      <w:bookmarkEnd w:id="34"/>
    </w:p>
    <w:p w14:paraId="3977F7F3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每个导入应该独占一行</w:t>
      </w:r>
    </w:p>
    <w:p w14:paraId="4A6FE72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</w:p>
    <w:p w14:paraId="42031CF4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sys</w:t>
      </w:r>
    </w:p>
    <w:p w14:paraId="0C7AA46B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lastRenderedPageBreak/>
        <w:t>No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sys</w:t>
      </w:r>
    </w:p>
    <w:p w14:paraId="5802664D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导入总应该放在文件顶部, 位于模块注释和文档字符串之后, 模块全局变量和常量之前. 导入应该按照从最通用到最不通用的顺序分组:</w:t>
      </w:r>
    </w:p>
    <w:p w14:paraId="6F1B721C" w14:textId="77777777" w:rsidR="00AF4BCF" w:rsidRPr="00611F94" w:rsidRDefault="00AF4BCF" w:rsidP="00AF4BCF">
      <w:pPr>
        <w:pStyle w:val="af4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</w:rPr>
      </w:pPr>
      <w:r w:rsidRPr="00611F94">
        <w:rPr>
          <w:rFonts w:ascii="微软雅黑" w:eastAsia="微软雅黑" w:hAnsi="微软雅黑"/>
          <w:sz w:val="24"/>
        </w:rPr>
        <w:t>标准库导入</w:t>
      </w:r>
    </w:p>
    <w:p w14:paraId="0AF589B8" w14:textId="77777777" w:rsidR="00AF4BCF" w:rsidRPr="00611F94" w:rsidRDefault="00AF4BCF" w:rsidP="00AF4BCF">
      <w:pPr>
        <w:pStyle w:val="af4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</w:rPr>
      </w:pPr>
      <w:proofErr w:type="gramStart"/>
      <w:r w:rsidRPr="00611F94">
        <w:rPr>
          <w:rFonts w:ascii="微软雅黑" w:eastAsia="微软雅黑" w:hAnsi="微软雅黑"/>
          <w:sz w:val="24"/>
        </w:rPr>
        <w:t>第三方库导入</w:t>
      </w:r>
      <w:proofErr w:type="gramEnd"/>
    </w:p>
    <w:p w14:paraId="08B120C1" w14:textId="77777777" w:rsidR="00AF4BCF" w:rsidRPr="00611F94" w:rsidRDefault="00AF4BCF" w:rsidP="00AF4BCF">
      <w:pPr>
        <w:pStyle w:val="af4"/>
        <w:numPr>
          <w:ilvl w:val="0"/>
          <w:numId w:val="40"/>
        </w:numPr>
        <w:ind w:firstLineChars="0"/>
        <w:rPr>
          <w:rFonts w:ascii="微软雅黑" w:eastAsia="微软雅黑" w:hAnsi="微软雅黑"/>
          <w:sz w:val="24"/>
        </w:rPr>
      </w:pPr>
      <w:r w:rsidRPr="00611F94">
        <w:rPr>
          <w:rFonts w:ascii="微软雅黑" w:eastAsia="微软雅黑" w:hAnsi="微软雅黑"/>
          <w:sz w:val="24"/>
        </w:rPr>
        <w:t>应用程序指定导入</w:t>
      </w:r>
    </w:p>
    <w:p w14:paraId="0E42357A" w14:textId="77777777" w:rsidR="00AF4BCF" w:rsidRPr="00611F94" w:rsidRDefault="00AF4BCF" w:rsidP="00AF4BCF">
      <w:pPr>
        <w:ind w:firstLineChars="200" w:firstLine="480"/>
        <w:rPr>
          <w:rFonts w:ascii="微软雅黑" w:hAnsi="微软雅黑"/>
        </w:rPr>
      </w:pPr>
      <w:r w:rsidRPr="00611F94">
        <w:rPr>
          <w:rFonts w:ascii="微软雅黑" w:hAnsi="微软雅黑"/>
        </w:rPr>
        <w:t>每种分组中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应该根据每个模块的</w:t>
      </w:r>
      <w:proofErr w:type="gramStart"/>
      <w:r w:rsidRPr="00611F94">
        <w:rPr>
          <w:rFonts w:ascii="微软雅黑" w:hAnsi="微软雅黑"/>
        </w:rPr>
        <w:t>完整包</w:t>
      </w:r>
      <w:proofErr w:type="gramEnd"/>
      <w:r w:rsidRPr="00611F94">
        <w:rPr>
          <w:rFonts w:ascii="微软雅黑" w:hAnsi="微软雅黑"/>
        </w:rPr>
        <w:t>路径按字典序排序</w:t>
      </w:r>
      <w:r>
        <w:rPr>
          <w:rFonts w:ascii="微软雅黑" w:hAnsi="微软雅黑" w:hint="eastAsia"/>
        </w:rPr>
        <w:t>，</w:t>
      </w:r>
      <w:r w:rsidRPr="00611F94">
        <w:rPr>
          <w:rFonts w:ascii="微软雅黑" w:hAnsi="微软雅黑"/>
        </w:rPr>
        <w:t>忽略大小写</w:t>
      </w:r>
      <w:r>
        <w:rPr>
          <w:rFonts w:ascii="微软雅黑" w:hAnsi="微软雅黑" w:hint="eastAsia"/>
        </w:rPr>
        <w:t>。</w:t>
      </w:r>
    </w:p>
    <w:p w14:paraId="1D0A46FD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</w:t>
      </w:r>
    </w:p>
    <w:p w14:paraId="2E521E32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foo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bar</w:t>
      </w:r>
    </w:p>
    <w:p w14:paraId="1F5D262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baz</w:t>
      </w:r>
      <w:proofErr w:type="spellEnd"/>
    </w:p>
    <w:p w14:paraId="538E6729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bar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Quux</w:t>
      </w:r>
      <w:proofErr w:type="spellEnd"/>
    </w:p>
    <w:p w14:paraId="19186F6E" w14:textId="77777777" w:rsidR="00AF4BCF" w:rsidRDefault="00AF4BCF" w:rsidP="00AF4BC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Foob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</w:t>
      </w:r>
      <w:proofErr w:type="spellEnd"/>
    </w:p>
    <w:p w14:paraId="219A082B" w14:textId="77777777" w:rsidR="00AF4BCF" w:rsidRPr="0007581A" w:rsidRDefault="00AF4BCF" w:rsidP="0007581A"/>
    <w:sectPr w:rsidR="00AF4BCF" w:rsidRPr="0007581A" w:rsidSect="0007581A">
      <w:headerReference w:type="default" r:id="rId14"/>
      <w:footerReference w:type="default" r:id="rId15"/>
      <w:pgSz w:w="11906" w:h="16838"/>
      <w:pgMar w:top="1701" w:right="1134" w:bottom="1701" w:left="1134" w:header="0" w:footer="476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11254" w15:done="0"/>
  <w15:commentEx w15:paraId="2CDC7354" w15:done="0"/>
  <w15:commentEx w15:paraId="5CBEF4A5" w15:done="0"/>
  <w15:commentEx w15:paraId="208DC6F9" w15:done="0"/>
  <w15:commentEx w15:paraId="0A63ACA9" w15:done="0"/>
  <w15:commentEx w15:paraId="13A43EE2" w15:done="0"/>
  <w15:commentEx w15:paraId="6B08A8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A540D" w14:textId="77777777" w:rsidR="005F7C07" w:rsidRDefault="005F7C07" w:rsidP="00302444">
      <w:pPr>
        <w:ind w:firstLine="480"/>
      </w:pPr>
      <w:r>
        <w:separator/>
      </w:r>
    </w:p>
  </w:endnote>
  <w:endnote w:type="continuationSeparator" w:id="0">
    <w:p w14:paraId="60397D3A" w14:textId="77777777" w:rsidR="005F7C07" w:rsidRDefault="005F7C07" w:rsidP="0030244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881509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995BD2D" w14:textId="3EAC6673" w:rsidR="007979B2" w:rsidRDefault="007979B2" w:rsidP="005F2042">
            <w:pPr>
              <w:pStyle w:val="a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21D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21DD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7D62E" w14:textId="77777777" w:rsidR="005F7C07" w:rsidRDefault="005F7C07" w:rsidP="00302444">
      <w:pPr>
        <w:ind w:firstLine="480"/>
      </w:pPr>
      <w:r>
        <w:separator/>
      </w:r>
    </w:p>
  </w:footnote>
  <w:footnote w:type="continuationSeparator" w:id="0">
    <w:p w14:paraId="130A54FF" w14:textId="77777777" w:rsidR="005F7C07" w:rsidRDefault="005F7C07" w:rsidP="0030244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77A7B" w14:textId="43CCE810" w:rsidR="007979B2" w:rsidRPr="00AF4BCF" w:rsidRDefault="007979B2" w:rsidP="00AF4BCF">
    <w:pPr>
      <w:pStyle w:val="aa"/>
      <w:pBdr>
        <w:bottom w:val="single" w:sz="6" w:space="3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AEA"/>
    <w:multiLevelType w:val="multilevel"/>
    <w:tmpl w:val="D382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E14A5"/>
    <w:multiLevelType w:val="hybridMultilevel"/>
    <w:tmpl w:val="0E10E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C4AF0"/>
    <w:multiLevelType w:val="multilevel"/>
    <w:tmpl w:val="3A42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82D6E"/>
    <w:multiLevelType w:val="hybridMultilevel"/>
    <w:tmpl w:val="0FDC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E1C0528"/>
    <w:multiLevelType w:val="multilevel"/>
    <w:tmpl w:val="EA62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212482"/>
    <w:multiLevelType w:val="multilevel"/>
    <w:tmpl w:val="0F78D9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815D2"/>
    <w:multiLevelType w:val="multilevel"/>
    <w:tmpl w:val="8F6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47336A"/>
    <w:multiLevelType w:val="multilevel"/>
    <w:tmpl w:val="4D12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3B3DB5"/>
    <w:multiLevelType w:val="multilevel"/>
    <w:tmpl w:val="20A4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132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BA5689"/>
    <w:multiLevelType w:val="hybridMultilevel"/>
    <w:tmpl w:val="3AAE6E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D626280"/>
    <w:multiLevelType w:val="multilevel"/>
    <w:tmpl w:val="0E36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C47EF"/>
    <w:multiLevelType w:val="multilevel"/>
    <w:tmpl w:val="50D216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C31E2F"/>
    <w:multiLevelType w:val="hybridMultilevel"/>
    <w:tmpl w:val="6FE2C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46436FF"/>
    <w:multiLevelType w:val="multilevel"/>
    <w:tmpl w:val="E47649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5717E6"/>
    <w:multiLevelType w:val="hybridMultilevel"/>
    <w:tmpl w:val="0F1E4B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46072E8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9F007A"/>
    <w:multiLevelType w:val="hybridMultilevel"/>
    <w:tmpl w:val="F07EB4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35890D50"/>
    <w:multiLevelType w:val="multilevel"/>
    <w:tmpl w:val="CD14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776C6B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263B85"/>
    <w:multiLevelType w:val="multilevel"/>
    <w:tmpl w:val="5990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BB3702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C649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D626E9E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AA2C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F040F4C"/>
    <w:multiLevelType w:val="hybridMultilevel"/>
    <w:tmpl w:val="0E10E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1D20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51257F9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32264B"/>
    <w:multiLevelType w:val="hybridMultilevel"/>
    <w:tmpl w:val="248EC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A086C"/>
    <w:multiLevelType w:val="multilevel"/>
    <w:tmpl w:val="A2A8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496B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3073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06C567F"/>
    <w:multiLevelType w:val="multilevel"/>
    <w:tmpl w:val="190E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BC2315"/>
    <w:multiLevelType w:val="hybridMultilevel"/>
    <w:tmpl w:val="70AAB76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4">
    <w:nsid w:val="63626ED2"/>
    <w:multiLevelType w:val="hybridMultilevel"/>
    <w:tmpl w:val="7348F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5357B13"/>
    <w:multiLevelType w:val="hybridMultilevel"/>
    <w:tmpl w:val="9DA07A7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66F3547E"/>
    <w:multiLevelType w:val="hybridMultilevel"/>
    <w:tmpl w:val="0E10E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561447"/>
    <w:multiLevelType w:val="hybridMultilevel"/>
    <w:tmpl w:val="44F853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0111B89"/>
    <w:multiLevelType w:val="multilevel"/>
    <w:tmpl w:val="3066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825ABB"/>
    <w:multiLevelType w:val="multilevel"/>
    <w:tmpl w:val="FB34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EE27C2"/>
    <w:multiLevelType w:val="multilevel"/>
    <w:tmpl w:val="E692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4"/>
  </w:num>
  <w:num w:numId="3">
    <w:abstractNumId w:val="34"/>
  </w:num>
  <w:num w:numId="4">
    <w:abstractNumId w:val="14"/>
  </w:num>
  <w:num w:numId="5">
    <w:abstractNumId w:val="37"/>
  </w:num>
  <w:num w:numId="6">
    <w:abstractNumId w:val="12"/>
  </w:num>
  <w:num w:numId="7">
    <w:abstractNumId w:val="5"/>
  </w:num>
  <w:num w:numId="8">
    <w:abstractNumId w:val="35"/>
  </w:num>
  <w:num w:numId="9">
    <w:abstractNumId w:val="3"/>
  </w:num>
  <w:num w:numId="10">
    <w:abstractNumId w:val="9"/>
  </w:num>
  <w:num w:numId="11">
    <w:abstractNumId w:val="26"/>
  </w:num>
  <w:num w:numId="12">
    <w:abstractNumId w:val="9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3">
    <w:abstractNumId w:val="31"/>
  </w:num>
  <w:num w:numId="14">
    <w:abstractNumId w:val="13"/>
  </w:num>
  <w:num w:numId="15">
    <w:abstractNumId w:val="40"/>
  </w:num>
  <w:num w:numId="16">
    <w:abstractNumId w:val="6"/>
  </w:num>
  <w:num w:numId="17">
    <w:abstractNumId w:val="8"/>
  </w:num>
  <w:num w:numId="18">
    <w:abstractNumId w:val="32"/>
  </w:num>
  <w:num w:numId="19">
    <w:abstractNumId w:val="39"/>
  </w:num>
  <w:num w:numId="20">
    <w:abstractNumId w:val="20"/>
  </w:num>
  <w:num w:numId="21">
    <w:abstractNumId w:val="0"/>
  </w:num>
  <w:num w:numId="22">
    <w:abstractNumId w:val="33"/>
  </w:num>
  <w:num w:numId="23">
    <w:abstractNumId w:val="4"/>
  </w:num>
  <w:num w:numId="24">
    <w:abstractNumId w:val="18"/>
  </w:num>
  <w:num w:numId="25">
    <w:abstractNumId w:val="7"/>
  </w:num>
  <w:num w:numId="26">
    <w:abstractNumId w:val="2"/>
  </w:num>
  <w:num w:numId="27">
    <w:abstractNumId w:val="11"/>
  </w:num>
  <w:num w:numId="28">
    <w:abstractNumId w:val="38"/>
  </w:num>
  <w:num w:numId="29">
    <w:abstractNumId w:val="29"/>
  </w:num>
  <w:num w:numId="30">
    <w:abstractNumId w:val="10"/>
  </w:num>
  <w:num w:numId="31">
    <w:abstractNumId w:val="17"/>
  </w:num>
  <w:num w:numId="32">
    <w:abstractNumId w:val="19"/>
  </w:num>
  <w:num w:numId="33">
    <w:abstractNumId w:val="23"/>
  </w:num>
  <w:num w:numId="34">
    <w:abstractNumId w:val="27"/>
  </w:num>
  <w:num w:numId="35">
    <w:abstractNumId w:val="22"/>
  </w:num>
  <w:num w:numId="36">
    <w:abstractNumId w:val="15"/>
  </w:num>
  <w:num w:numId="37">
    <w:abstractNumId w:val="1"/>
  </w:num>
  <w:num w:numId="38">
    <w:abstractNumId w:val="36"/>
  </w:num>
  <w:num w:numId="39">
    <w:abstractNumId w:val="25"/>
  </w:num>
  <w:num w:numId="40">
    <w:abstractNumId w:val="16"/>
  </w:num>
  <w:num w:numId="41">
    <w:abstractNumId w:val="28"/>
  </w:num>
  <w:num w:numId="42">
    <w:abstractNumId w:val="21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o Ruiyu  (SVW CID-1)">
    <w15:presenceInfo w15:providerId="AD" w15:userId="S-1-5-21-262300930-2113487987-1845911597-29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54"/>
    <w:rsid w:val="00000E50"/>
    <w:rsid w:val="00000FD1"/>
    <w:rsid w:val="00001577"/>
    <w:rsid w:val="00001DA8"/>
    <w:rsid w:val="00002AEC"/>
    <w:rsid w:val="00002D5A"/>
    <w:rsid w:val="0000335C"/>
    <w:rsid w:val="0000363A"/>
    <w:rsid w:val="00003FD6"/>
    <w:rsid w:val="00004308"/>
    <w:rsid w:val="00004DA8"/>
    <w:rsid w:val="000051DC"/>
    <w:rsid w:val="00005A9B"/>
    <w:rsid w:val="000063DF"/>
    <w:rsid w:val="00006687"/>
    <w:rsid w:val="00006AB9"/>
    <w:rsid w:val="000072DB"/>
    <w:rsid w:val="00007842"/>
    <w:rsid w:val="0001087C"/>
    <w:rsid w:val="00010B47"/>
    <w:rsid w:val="00011518"/>
    <w:rsid w:val="0001170F"/>
    <w:rsid w:val="00011A33"/>
    <w:rsid w:val="000122A5"/>
    <w:rsid w:val="00012569"/>
    <w:rsid w:val="00012941"/>
    <w:rsid w:val="00013015"/>
    <w:rsid w:val="00013587"/>
    <w:rsid w:val="00014559"/>
    <w:rsid w:val="0001466F"/>
    <w:rsid w:val="000158DE"/>
    <w:rsid w:val="00015BD5"/>
    <w:rsid w:val="00017203"/>
    <w:rsid w:val="00017964"/>
    <w:rsid w:val="00017973"/>
    <w:rsid w:val="00017A99"/>
    <w:rsid w:val="00020508"/>
    <w:rsid w:val="00020C7D"/>
    <w:rsid w:val="00023339"/>
    <w:rsid w:val="000234B0"/>
    <w:rsid w:val="00023BBC"/>
    <w:rsid w:val="0002451A"/>
    <w:rsid w:val="00024993"/>
    <w:rsid w:val="000251BE"/>
    <w:rsid w:val="00025F99"/>
    <w:rsid w:val="00027E7A"/>
    <w:rsid w:val="00027F2D"/>
    <w:rsid w:val="0003028F"/>
    <w:rsid w:val="00031F5A"/>
    <w:rsid w:val="00032FDF"/>
    <w:rsid w:val="00033712"/>
    <w:rsid w:val="00034456"/>
    <w:rsid w:val="00034678"/>
    <w:rsid w:val="00034C8E"/>
    <w:rsid w:val="000351EA"/>
    <w:rsid w:val="000358AA"/>
    <w:rsid w:val="00035CB6"/>
    <w:rsid w:val="00035CE5"/>
    <w:rsid w:val="00035D11"/>
    <w:rsid w:val="00035EA9"/>
    <w:rsid w:val="0003603B"/>
    <w:rsid w:val="0003608E"/>
    <w:rsid w:val="000374FD"/>
    <w:rsid w:val="0003774B"/>
    <w:rsid w:val="00037ED1"/>
    <w:rsid w:val="00040092"/>
    <w:rsid w:val="0004121E"/>
    <w:rsid w:val="000420D6"/>
    <w:rsid w:val="00043024"/>
    <w:rsid w:val="00044253"/>
    <w:rsid w:val="00046334"/>
    <w:rsid w:val="00046515"/>
    <w:rsid w:val="00046567"/>
    <w:rsid w:val="00050737"/>
    <w:rsid w:val="00050864"/>
    <w:rsid w:val="00052D1F"/>
    <w:rsid w:val="00052D85"/>
    <w:rsid w:val="00053C6E"/>
    <w:rsid w:val="00053E38"/>
    <w:rsid w:val="00054313"/>
    <w:rsid w:val="0005443A"/>
    <w:rsid w:val="00054C65"/>
    <w:rsid w:val="00055448"/>
    <w:rsid w:val="0005635E"/>
    <w:rsid w:val="00056CF3"/>
    <w:rsid w:val="00056D5B"/>
    <w:rsid w:val="00057719"/>
    <w:rsid w:val="00057919"/>
    <w:rsid w:val="00057DCC"/>
    <w:rsid w:val="00057DF0"/>
    <w:rsid w:val="0006009A"/>
    <w:rsid w:val="000601A6"/>
    <w:rsid w:val="00061662"/>
    <w:rsid w:val="00062721"/>
    <w:rsid w:val="00062C8E"/>
    <w:rsid w:val="000636D8"/>
    <w:rsid w:val="0006388A"/>
    <w:rsid w:val="000652E8"/>
    <w:rsid w:val="00065C68"/>
    <w:rsid w:val="00065D84"/>
    <w:rsid w:val="00066556"/>
    <w:rsid w:val="00066638"/>
    <w:rsid w:val="00066938"/>
    <w:rsid w:val="000673E7"/>
    <w:rsid w:val="00067867"/>
    <w:rsid w:val="00070738"/>
    <w:rsid w:val="000708D7"/>
    <w:rsid w:val="00070B29"/>
    <w:rsid w:val="000718DD"/>
    <w:rsid w:val="000720E3"/>
    <w:rsid w:val="0007227E"/>
    <w:rsid w:val="000726D5"/>
    <w:rsid w:val="00072A3B"/>
    <w:rsid w:val="00073397"/>
    <w:rsid w:val="000736A7"/>
    <w:rsid w:val="00073970"/>
    <w:rsid w:val="000741CB"/>
    <w:rsid w:val="00074EC2"/>
    <w:rsid w:val="00075184"/>
    <w:rsid w:val="00075551"/>
    <w:rsid w:val="0007581A"/>
    <w:rsid w:val="00075AD4"/>
    <w:rsid w:val="00075BBC"/>
    <w:rsid w:val="000763FB"/>
    <w:rsid w:val="0007748E"/>
    <w:rsid w:val="00077696"/>
    <w:rsid w:val="00081401"/>
    <w:rsid w:val="00081F75"/>
    <w:rsid w:val="00081FAA"/>
    <w:rsid w:val="00082068"/>
    <w:rsid w:val="00082159"/>
    <w:rsid w:val="0008220B"/>
    <w:rsid w:val="000847EE"/>
    <w:rsid w:val="000848D5"/>
    <w:rsid w:val="00084D27"/>
    <w:rsid w:val="00084DBC"/>
    <w:rsid w:val="0008532E"/>
    <w:rsid w:val="00085405"/>
    <w:rsid w:val="00085FE3"/>
    <w:rsid w:val="000862C9"/>
    <w:rsid w:val="0008682C"/>
    <w:rsid w:val="0008725D"/>
    <w:rsid w:val="000875BA"/>
    <w:rsid w:val="000875E8"/>
    <w:rsid w:val="00087C6E"/>
    <w:rsid w:val="00087F97"/>
    <w:rsid w:val="00087FE5"/>
    <w:rsid w:val="00090482"/>
    <w:rsid w:val="0009068C"/>
    <w:rsid w:val="00090810"/>
    <w:rsid w:val="00090A47"/>
    <w:rsid w:val="00090BFD"/>
    <w:rsid w:val="00090CA2"/>
    <w:rsid w:val="00090CC5"/>
    <w:rsid w:val="00091F18"/>
    <w:rsid w:val="000923ED"/>
    <w:rsid w:val="0009252E"/>
    <w:rsid w:val="00092726"/>
    <w:rsid w:val="0009284A"/>
    <w:rsid w:val="00092948"/>
    <w:rsid w:val="00092DE1"/>
    <w:rsid w:val="000932C4"/>
    <w:rsid w:val="00093FE8"/>
    <w:rsid w:val="00094742"/>
    <w:rsid w:val="00094744"/>
    <w:rsid w:val="00094AF6"/>
    <w:rsid w:val="000955BE"/>
    <w:rsid w:val="00095831"/>
    <w:rsid w:val="00095E62"/>
    <w:rsid w:val="00096611"/>
    <w:rsid w:val="000969BB"/>
    <w:rsid w:val="00096B48"/>
    <w:rsid w:val="00097750"/>
    <w:rsid w:val="000979CA"/>
    <w:rsid w:val="00097B9F"/>
    <w:rsid w:val="000A0570"/>
    <w:rsid w:val="000A07F5"/>
    <w:rsid w:val="000A0DB5"/>
    <w:rsid w:val="000A1020"/>
    <w:rsid w:val="000A187A"/>
    <w:rsid w:val="000A1E55"/>
    <w:rsid w:val="000A2098"/>
    <w:rsid w:val="000A2C0D"/>
    <w:rsid w:val="000A2F83"/>
    <w:rsid w:val="000A34BD"/>
    <w:rsid w:val="000A3721"/>
    <w:rsid w:val="000A3A08"/>
    <w:rsid w:val="000A3D36"/>
    <w:rsid w:val="000A3D4B"/>
    <w:rsid w:val="000A43A6"/>
    <w:rsid w:val="000A5C65"/>
    <w:rsid w:val="000A6902"/>
    <w:rsid w:val="000A7058"/>
    <w:rsid w:val="000A7432"/>
    <w:rsid w:val="000A7501"/>
    <w:rsid w:val="000A774F"/>
    <w:rsid w:val="000B12FC"/>
    <w:rsid w:val="000B2577"/>
    <w:rsid w:val="000B3079"/>
    <w:rsid w:val="000B3BD4"/>
    <w:rsid w:val="000B4663"/>
    <w:rsid w:val="000B5792"/>
    <w:rsid w:val="000B58BE"/>
    <w:rsid w:val="000B62B9"/>
    <w:rsid w:val="000B65CD"/>
    <w:rsid w:val="000B6831"/>
    <w:rsid w:val="000B731C"/>
    <w:rsid w:val="000B7598"/>
    <w:rsid w:val="000B7E86"/>
    <w:rsid w:val="000C04C2"/>
    <w:rsid w:val="000C0722"/>
    <w:rsid w:val="000C0D1F"/>
    <w:rsid w:val="000C0D25"/>
    <w:rsid w:val="000C16CE"/>
    <w:rsid w:val="000C1962"/>
    <w:rsid w:val="000C2524"/>
    <w:rsid w:val="000C2B49"/>
    <w:rsid w:val="000C35BE"/>
    <w:rsid w:val="000C36E3"/>
    <w:rsid w:val="000C3BC4"/>
    <w:rsid w:val="000C5CF0"/>
    <w:rsid w:val="000C5D0B"/>
    <w:rsid w:val="000C6065"/>
    <w:rsid w:val="000C6A63"/>
    <w:rsid w:val="000C71F2"/>
    <w:rsid w:val="000C77EE"/>
    <w:rsid w:val="000C7AF5"/>
    <w:rsid w:val="000D029A"/>
    <w:rsid w:val="000D0C9D"/>
    <w:rsid w:val="000D144D"/>
    <w:rsid w:val="000D1EC7"/>
    <w:rsid w:val="000D2873"/>
    <w:rsid w:val="000D2B58"/>
    <w:rsid w:val="000D2BD2"/>
    <w:rsid w:val="000D392D"/>
    <w:rsid w:val="000D3FF6"/>
    <w:rsid w:val="000D44B6"/>
    <w:rsid w:val="000D456B"/>
    <w:rsid w:val="000D5650"/>
    <w:rsid w:val="000D5B5A"/>
    <w:rsid w:val="000D61F2"/>
    <w:rsid w:val="000D6828"/>
    <w:rsid w:val="000D6A0A"/>
    <w:rsid w:val="000D769B"/>
    <w:rsid w:val="000D7989"/>
    <w:rsid w:val="000D7A0C"/>
    <w:rsid w:val="000D7F54"/>
    <w:rsid w:val="000E0056"/>
    <w:rsid w:val="000E0599"/>
    <w:rsid w:val="000E0BD6"/>
    <w:rsid w:val="000E172C"/>
    <w:rsid w:val="000E1AC6"/>
    <w:rsid w:val="000E2181"/>
    <w:rsid w:val="000E23E6"/>
    <w:rsid w:val="000E2BDD"/>
    <w:rsid w:val="000E4452"/>
    <w:rsid w:val="000E4662"/>
    <w:rsid w:val="000E4FC2"/>
    <w:rsid w:val="000E5548"/>
    <w:rsid w:val="000E5D16"/>
    <w:rsid w:val="000E6F74"/>
    <w:rsid w:val="000E73BB"/>
    <w:rsid w:val="000E74E6"/>
    <w:rsid w:val="000E7624"/>
    <w:rsid w:val="000E76A5"/>
    <w:rsid w:val="000E7974"/>
    <w:rsid w:val="000F002D"/>
    <w:rsid w:val="000F0D15"/>
    <w:rsid w:val="000F0EB1"/>
    <w:rsid w:val="000F11DC"/>
    <w:rsid w:val="000F187B"/>
    <w:rsid w:val="000F18F8"/>
    <w:rsid w:val="000F1FF1"/>
    <w:rsid w:val="000F2135"/>
    <w:rsid w:val="000F26D2"/>
    <w:rsid w:val="000F270C"/>
    <w:rsid w:val="000F2D07"/>
    <w:rsid w:val="000F2D12"/>
    <w:rsid w:val="000F2E33"/>
    <w:rsid w:val="000F3A84"/>
    <w:rsid w:val="000F3BCD"/>
    <w:rsid w:val="000F3EED"/>
    <w:rsid w:val="000F4042"/>
    <w:rsid w:val="000F482D"/>
    <w:rsid w:val="000F582F"/>
    <w:rsid w:val="000F5A09"/>
    <w:rsid w:val="000F5AE5"/>
    <w:rsid w:val="000F5C62"/>
    <w:rsid w:val="000F63AC"/>
    <w:rsid w:val="000F663D"/>
    <w:rsid w:val="000F6F79"/>
    <w:rsid w:val="000F7449"/>
    <w:rsid w:val="000F747B"/>
    <w:rsid w:val="001007BB"/>
    <w:rsid w:val="00100A2F"/>
    <w:rsid w:val="00100D6A"/>
    <w:rsid w:val="00100D7E"/>
    <w:rsid w:val="00101576"/>
    <w:rsid w:val="00101B4F"/>
    <w:rsid w:val="0010291E"/>
    <w:rsid w:val="00102C7F"/>
    <w:rsid w:val="00103CEB"/>
    <w:rsid w:val="00104C19"/>
    <w:rsid w:val="00104C87"/>
    <w:rsid w:val="00105AC2"/>
    <w:rsid w:val="00106B79"/>
    <w:rsid w:val="001106F2"/>
    <w:rsid w:val="0011076F"/>
    <w:rsid w:val="001118DA"/>
    <w:rsid w:val="001118F0"/>
    <w:rsid w:val="00111A00"/>
    <w:rsid w:val="0011206F"/>
    <w:rsid w:val="00112261"/>
    <w:rsid w:val="001122C8"/>
    <w:rsid w:val="0011274D"/>
    <w:rsid w:val="001135FE"/>
    <w:rsid w:val="001136CA"/>
    <w:rsid w:val="001138FA"/>
    <w:rsid w:val="00113DFD"/>
    <w:rsid w:val="00114E41"/>
    <w:rsid w:val="001154E1"/>
    <w:rsid w:val="00115B57"/>
    <w:rsid w:val="00116049"/>
    <w:rsid w:val="00116100"/>
    <w:rsid w:val="00116678"/>
    <w:rsid w:val="00116F84"/>
    <w:rsid w:val="00117778"/>
    <w:rsid w:val="00117AAE"/>
    <w:rsid w:val="00120012"/>
    <w:rsid w:val="001203BD"/>
    <w:rsid w:val="001204D0"/>
    <w:rsid w:val="00120812"/>
    <w:rsid w:val="001209CA"/>
    <w:rsid w:val="00120B7D"/>
    <w:rsid w:val="00120DED"/>
    <w:rsid w:val="00121214"/>
    <w:rsid w:val="001214AC"/>
    <w:rsid w:val="00121B63"/>
    <w:rsid w:val="00121C03"/>
    <w:rsid w:val="0012255D"/>
    <w:rsid w:val="0012255E"/>
    <w:rsid w:val="001227F8"/>
    <w:rsid w:val="00122958"/>
    <w:rsid w:val="00122990"/>
    <w:rsid w:val="00122D7F"/>
    <w:rsid w:val="00123043"/>
    <w:rsid w:val="00123050"/>
    <w:rsid w:val="001242DF"/>
    <w:rsid w:val="001248E6"/>
    <w:rsid w:val="0012665B"/>
    <w:rsid w:val="00126CA4"/>
    <w:rsid w:val="001273D9"/>
    <w:rsid w:val="00127A64"/>
    <w:rsid w:val="00130120"/>
    <w:rsid w:val="0013075C"/>
    <w:rsid w:val="00130BED"/>
    <w:rsid w:val="00130EA2"/>
    <w:rsid w:val="00131C45"/>
    <w:rsid w:val="001324B4"/>
    <w:rsid w:val="001329BA"/>
    <w:rsid w:val="0013388B"/>
    <w:rsid w:val="00134EC1"/>
    <w:rsid w:val="001363C3"/>
    <w:rsid w:val="00136C07"/>
    <w:rsid w:val="001370B9"/>
    <w:rsid w:val="00141089"/>
    <w:rsid w:val="001414F5"/>
    <w:rsid w:val="001415F5"/>
    <w:rsid w:val="00141C6A"/>
    <w:rsid w:val="00141D71"/>
    <w:rsid w:val="001437D0"/>
    <w:rsid w:val="001439DD"/>
    <w:rsid w:val="001457DA"/>
    <w:rsid w:val="001466E4"/>
    <w:rsid w:val="0014702D"/>
    <w:rsid w:val="00147611"/>
    <w:rsid w:val="00150372"/>
    <w:rsid w:val="0015044C"/>
    <w:rsid w:val="00150683"/>
    <w:rsid w:val="00150FA4"/>
    <w:rsid w:val="001516DD"/>
    <w:rsid w:val="00151A8D"/>
    <w:rsid w:val="00151B4B"/>
    <w:rsid w:val="00152B11"/>
    <w:rsid w:val="00153243"/>
    <w:rsid w:val="00153301"/>
    <w:rsid w:val="00153F14"/>
    <w:rsid w:val="0015432E"/>
    <w:rsid w:val="00154F2D"/>
    <w:rsid w:val="001566C1"/>
    <w:rsid w:val="00157CEF"/>
    <w:rsid w:val="00157D39"/>
    <w:rsid w:val="0016074A"/>
    <w:rsid w:val="00160AE0"/>
    <w:rsid w:val="001613C5"/>
    <w:rsid w:val="0016233E"/>
    <w:rsid w:val="00162765"/>
    <w:rsid w:val="0016295F"/>
    <w:rsid w:val="001636A8"/>
    <w:rsid w:val="00163704"/>
    <w:rsid w:val="00163DF3"/>
    <w:rsid w:val="001648ED"/>
    <w:rsid w:val="001653B8"/>
    <w:rsid w:val="001655CA"/>
    <w:rsid w:val="001661CF"/>
    <w:rsid w:val="001664F5"/>
    <w:rsid w:val="0017022A"/>
    <w:rsid w:val="00171C84"/>
    <w:rsid w:val="00171D4B"/>
    <w:rsid w:val="0017246C"/>
    <w:rsid w:val="0017248C"/>
    <w:rsid w:val="001726D9"/>
    <w:rsid w:val="00172CA7"/>
    <w:rsid w:val="00172D69"/>
    <w:rsid w:val="00172E8C"/>
    <w:rsid w:val="0017347A"/>
    <w:rsid w:val="001737D8"/>
    <w:rsid w:val="00173FA5"/>
    <w:rsid w:val="00174B13"/>
    <w:rsid w:val="00176318"/>
    <w:rsid w:val="00176729"/>
    <w:rsid w:val="001771D9"/>
    <w:rsid w:val="00177380"/>
    <w:rsid w:val="00177D81"/>
    <w:rsid w:val="00180F1A"/>
    <w:rsid w:val="001819F8"/>
    <w:rsid w:val="00182232"/>
    <w:rsid w:val="001829FD"/>
    <w:rsid w:val="0018321D"/>
    <w:rsid w:val="001835D9"/>
    <w:rsid w:val="00183B88"/>
    <w:rsid w:val="00184F6B"/>
    <w:rsid w:val="0018520C"/>
    <w:rsid w:val="00185FCC"/>
    <w:rsid w:val="001863D4"/>
    <w:rsid w:val="001864B3"/>
    <w:rsid w:val="0018679E"/>
    <w:rsid w:val="00192592"/>
    <w:rsid w:val="00192C31"/>
    <w:rsid w:val="00193ADC"/>
    <w:rsid w:val="00193B52"/>
    <w:rsid w:val="001948CA"/>
    <w:rsid w:val="00194BF7"/>
    <w:rsid w:val="00195BFF"/>
    <w:rsid w:val="001961D6"/>
    <w:rsid w:val="00196422"/>
    <w:rsid w:val="001979B3"/>
    <w:rsid w:val="001A016D"/>
    <w:rsid w:val="001A13AF"/>
    <w:rsid w:val="001A16C4"/>
    <w:rsid w:val="001A17FA"/>
    <w:rsid w:val="001A2134"/>
    <w:rsid w:val="001A262E"/>
    <w:rsid w:val="001A290E"/>
    <w:rsid w:val="001A2F2D"/>
    <w:rsid w:val="001A34C8"/>
    <w:rsid w:val="001A359F"/>
    <w:rsid w:val="001A3615"/>
    <w:rsid w:val="001A3830"/>
    <w:rsid w:val="001A3DE1"/>
    <w:rsid w:val="001A4207"/>
    <w:rsid w:val="001A426A"/>
    <w:rsid w:val="001A48E0"/>
    <w:rsid w:val="001A4B97"/>
    <w:rsid w:val="001A64F4"/>
    <w:rsid w:val="001A6820"/>
    <w:rsid w:val="001A6C95"/>
    <w:rsid w:val="001A6CB1"/>
    <w:rsid w:val="001A6D13"/>
    <w:rsid w:val="001A78F0"/>
    <w:rsid w:val="001A7C07"/>
    <w:rsid w:val="001B0EF9"/>
    <w:rsid w:val="001B1628"/>
    <w:rsid w:val="001B17C0"/>
    <w:rsid w:val="001B214C"/>
    <w:rsid w:val="001B3356"/>
    <w:rsid w:val="001B4468"/>
    <w:rsid w:val="001B4C3F"/>
    <w:rsid w:val="001B4CAE"/>
    <w:rsid w:val="001B4E63"/>
    <w:rsid w:val="001B5B29"/>
    <w:rsid w:val="001B5BF3"/>
    <w:rsid w:val="001B652E"/>
    <w:rsid w:val="001B756F"/>
    <w:rsid w:val="001B78A3"/>
    <w:rsid w:val="001C018F"/>
    <w:rsid w:val="001C034A"/>
    <w:rsid w:val="001C06BF"/>
    <w:rsid w:val="001C2732"/>
    <w:rsid w:val="001C297A"/>
    <w:rsid w:val="001C2E1C"/>
    <w:rsid w:val="001C3091"/>
    <w:rsid w:val="001C4FF0"/>
    <w:rsid w:val="001C5205"/>
    <w:rsid w:val="001C532E"/>
    <w:rsid w:val="001C56F9"/>
    <w:rsid w:val="001C6637"/>
    <w:rsid w:val="001C67E9"/>
    <w:rsid w:val="001C6C95"/>
    <w:rsid w:val="001C6E13"/>
    <w:rsid w:val="001C72A9"/>
    <w:rsid w:val="001D03C8"/>
    <w:rsid w:val="001D0D5F"/>
    <w:rsid w:val="001D118D"/>
    <w:rsid w:val="001D1D2C"/>
    <w:rsid w:val="001D21B7"/>
    <w:rsid w:val="001D22E6"/>
    <w:rsid w:val="001D236D"/>
    <w:rsid w:val="001D26AB"/>
    <w:rsid w:val="001D2AD0"/>
    <w:rsid w:val="001D2E9A"/>
    <w:rsid w:val="001D2F5B"/>
    <w:rsid w:val="001D38F4"/>
    <w:rsid w:val="001D42BA"/>
    <w:rsid w:val="001D46A6"/>
    <w:rsid w:val="001D4837"/>
    <w:rsid w:val="001D53E7"/>
    <w:rsid w:val="001D549A"/>
    <w:rsid w:val="001D6910"/>
    <w:rsid w:val="001D691A"/>
    <w:rsid w:val="001D6A92"/>
    <w:rsid w:val="001D6ABB"/>
    <w:rsid w:val="001D7102"/>
    <w:rsid w:val="001D7688"/>
    <w:rsid w:val="001D7DBB"/>
    <w:rsid w:val="001E10B0"/>
    <w:rsid w:val="001E1C9A"/>
    <w:rsid w:val="001E3477"/>
    <w:rsid w:val="001E34DF"/>
    <w:rsid w:val="001E36DD"/>
    <w:rsid w:val="001E4249"/>
    <w:rsid w:val="001E442C"/>
    <w:rsid w:val="001E4BEE"/>
    <w:rsid w:val="001E550E"/>
    <w:rsid w:val="001E5DF1"/>
    <w:rsid w:val="001E6BE9"/>
    <w:rsid w:val="001E6D07"/>
    <w:rsid w:val="001E72AA"/>
    <w:rsid w:val="001F0ACE"/>
    <w:rsid w:val="001F1200"/>
    <w:rsid w:val="001F1AA5"/>
    <w:rsid w:val="001F1E10"/>
    <w:rsid w:val="001F2633"/>
    <w:rsid w:val="001F2B14"/>
    <w:rsid w:val="001F2D64"/>
    <w:rsid w:val="001F2FB0"/>
    <w:rsid w:val="001F307B"/>
    <w:rsid w:val="001F4435"/>
    <w:rsid w:val="001F4DA6"/>
    <w:rsid w:val="001F55DE"/>
    <w:rsid w:val="001F5A2B"/>
    <w:rsid w:val="001F5A57"/>
    <w:rsid w:val="001F5AE5"/>
    <w:rsid w:val="001F5F99"/>
    <w:rsid w:val="001F664E"/>
    <w:rsid w:val="001F686A"/>
    <w:rsid w:val="001F6BE9"/>
    <w:rsid w:val="001F7ADD"/>
    <w:rsid w:val="002000F5"/>
    <w:rsid w:val="002002B2"/>
    <w:rsid w:val="00200912"/>
    <w:rsid w:val="002010C0"/>
    <w:rsid w:val="00201242"/>
    <w:rsid w:val="0020160A"/>
    <w:rsid w:val="00201CF3"/>
    <w:rsid w:val="00202285"/>
    <w:rsid w:val="00203162"/>
    <w:rsid w:val="002039C9"/>
    <w:rsid w:val="00203EF9"/>
    <w:rsid w:val="00204A86"/>
    <w:rsid w:val="00204C8B"/>
    <w:rsid w:val="00204DEA"/>
    <w:rsid w:val="002050F8"/>
    <w:rsid w:val="0020585F"/>
    <w:rsid w:val="002058B2"/>
    <w:rsid w:val="00205B22"/>
    <w:rsid w:val="0020621C"/>
    <w:rsid w:val="002063FD"/>
    <w:rsid w:val="0020677C"/>
    <w:rsid w:val="002067D7"/>
    <w:rsid w:val="00206B49"/>
    <w:rsid w:val="002079FD"/>
    <w:rsid w:val="00207EC1"/>
    <w:rsid w:val="00210960"/>
    <w:rsid w:val="00210DDC"/>
    <w:rsid w:val="0021150C"/>
    <w:rsid w:val="002117AF"/>
    <w:rsid w:val="0021213B"/>
    <w:rsid w:val="0021226A"/>
    <w:rsid w:val="00212B70"/>
    <w:rsid w:val="00212B8A"/>
    <w:rsid w:val="0021323A"/>
    <w:rsid w:val="00213C3F"/>
    <w:rsid w:val="00213F7D"/>
    <w:rsid w:val="002150C3"/>
    <w:rsid w:val="002159F3"/>
    <w:rsid w:val="00216037"/>
    <w:rsid w:val="0021696D"/>
    <w:rsid w:val="00217273"/>
    <w:rsid w:val="00217303"/>
    <w:rsid w:val="002173E9"/>
    <w:rsid w:val="002216B2"/>
    <w:rsid w:val="00221AF5"/>
    <w:rsid w:val="00221C93"/>
    <w:rsid w:val="00221EA8"/>
    <w:rsid w:val="00222418"/>
    <w:rsid w:val="0022242E"/>
    <w:rsid w:val="00223E57"/>
    <w:rsid w:val="0022413C"/>
    <w:rsid w:val="0022425A"/>
    <w:rsid w:val="0022453E"/>
    <w:rsid w:val="00224A67"/>
    <w:rsid w:val="00224EE6"/>
    <w:rsid w:val="00226D59"/>
    <w:rsid w:val="0022766E"/>
    <w:rsid w:val="002277A2"/>
    <w:rsid w:val="00227A09"/>
    <w:rsid w:val="0023015A"/>
    <w:rsid w:val="002301BF"/>
    <w:rsid w:val="00231276"/>
    <w:rsid w:val="00231726"/>
    <w:rsid w:val="00232EFD"/>
    <w:rsid w:val="00233975"/>
    <w:rsid w:val="00234438"/>
    <w:rsid w:val="00234723"/>
    <w:rsid w:val="00234881"/>
    <w:rsid w:val="00235445"/>
    <w:rsid w:val="00235AB2"/>
    <w:rsid w:val="00235E9A"/>
    <w:rsid w:val="002363EB"/>
    <w:rsid w:val="002369EA"/>
    <w:rsid w:val="00236AD5"/>
    <w:rsid w:val="00236C81"/>
    <w:rsid w:val="002373D3"/>
    <w:rsid w:val="00237745"/>
    <w:rsid w:val="002409B4"/>
    <w:rsid w:val="00240A78"/>
    <w:rsid w:val="00240B00"/>
    <w:rsid w:val="0024167A"/>
    <w:rsid w:val="002416BD"/>
    <w:rsid w:val="002426FD"/>
    <w:rsid w:val="00242D1C"/>
    <w:rsid w:val="00242F18"/>
    <w:rsid w:val="00243A9A"/>
    <w:rsid w:val="00243D23"/>
    <w:rsid w:val="002444CA"/>
    <w:rsid w:val="0024466A"/>
    <w:rsid w:val="00244922"/>
    <w:rsid w:val="00244B76"/>
    <w:rsid w:val="00244D57"/>
    <w:rsid w:val="00244D97"/>
    <w:rsid w:val="00245503"/>
    <w:rsid w:val="0024586D"/>
    <w:rsid w:val="00245A4B"/>
    <w:rsid w:val="00246A57"/>
    <w:rsid w:val="00246CE5"/>
    <w:rsid w:val="00246F2E"/>
    <w:rsid w:val="00247763"/>
    <w:rsid w:val="00250F7E"/>
    <w:rsid w:val="0025126F"/>
    <w:rsid w:val="002521F6"/>
    <w:rsid w:val="0025278D"/>
    <w:rsid w:val="002527CA"/>
    <w:rsid w:val="00252D51"/>
    <w:rsid w:val="002532B2"/>
    <w:rsid w:val="00253482"/>
    <w:rsid w:val="0025419A"/>
    <w:rsid w:val="00254577"/>
    <w:rsid w:val="002550FA"/>
    <w:rsid w:val="002555D2"/>
    <w:rsid w:val="00256299"/>
    <w:rsid w:val="002604F9"/>
    <w:rsid w:val="0026164A"/>
    <w:rsid w:val="00261FE1"/>
    <w:rsid w:val="002627A4"/>
    <w:rsid w:val="00262A11"/>
    <w:rsid w:val="00262BF2"/>
    <w:rsid w:val="00262FE9"/>
    <w:rsid w:val="00263174"/>
    <w:rsid w:val="0026467D"/>
    <w:rsid w:val="0026542C"/>
    <w:rsid w:val="002655B7"/>
    <w:rsid w:val="00265B76"/>
    <w:rsid w:val="002668C8"/>
    <w:rsid w:val="00266C2A"/>
    <w:rsid w:val="002670ED"/>
    <w:rsid w:val="0026784D"/>
    <w:rsid w:val="002679A6"/>
    <w:rsid w:val="00267F62"/>
    <w:rsid w:val="002701E7"/>
    <w:rsid w:val="00270B57"/>
    <w:rsid w:val="00270E61"/>
    <w:rsid w:val="0027155E"/>
    <w:rsid w:val="00271F32"/>
    <w:rsid w:val="00271FEA"/>
    <w:rsid w:val="002735ED"/>
    <w:rsid w:val="0027456E"/>
    <w:rsid w:val="00275187"/>
    <w:rsid w:val="00275ABE"/>
    <w:rsid w:val="00276835"/>
    <w:rsid w:val="0027727D"/>
    <w:rsid w:val="0027788F"/>
    <w:rsid w:val="0028009C"/>
    <w:rsid w:val="002803B2"/>
    <w:rsid w:val="0028071F"/>
    <w:rsid w:val="00280E9E"/>
    <w:rsid w:val="0028219E"/>
    <w:rsid w:val="002822D5"/>
    <w:rsid w:val="00282403"/>
    <w:rsid w:val="00282F64"/>
    <w:rsid w:val="00283E0B"/>
    <w:rsid w:val="002845B0"/>
    <w:rsid w:val="00284AAD"/>
    <w:rsid w:val="00285561"/>
    <w:rsid w:val="0028582C"/>
    <w:rsid w:val="0028584F"/>
    <w:rsid w:val="00285E92"/>
    <w:rsid w:val="0028619F"/>
    <w:rsid w:val="002870F3"/>
    <w:rsid w:val="00290F8D"/>
    <w:rsid w:val="00291885"/>
    <w:rsid w:val="00291E9C"/>
    <w:rsid w:val="00291EA7"/>
    <w:rsid w:val="00292B97"/>
    <w:rsid w:val="002935BF"/>
    <w:rsid w:val="002943E1"/>
    <w:rsid w:val="0029481A"/>
    <w:rsid w:val="00294A88"/>
    <w:rsid w:val="00294DBA"/>
    <w:rsid w:val="002954FE"/>
    <w:rsid w:val="002955B4"/>
    <w:rsid w:val="00295BD2"/>
    <w:rsid w:val="00296133"/>
    <w:rsid w:val="00296830"/>
    <w:rsid w:val="00296871"/>
    <w:rsid w:val="0029688D"/>
    <w:rsid w:val="002A093D"/>
    <w:rsid w:val="002A0A84"/>
    <w:rsid w:val="002A12B1"/>
    <w:rsid w:val="002A1BAE"/>
    <w:rsid w:val="002A1CA2"/>
    <w:rsid w:val="002A2466"/>
    <w:rsid w:val="002A28A0"/>
    <w:rsid w:val="002A4576"/>
    <w:rsid w:val="002A5033"/>
    <w:rsid w:val="002A530E"/>
    <w:rsid w:val="002A546A"/>
    <w:rsid w:val="002A5E3B"/>
    <w:rsid w:val="002A62F6"/>
    <w:rsid w:val="002A64CB"/>
    <w:rsid w:val="002A66C5"/>
    <w:rsid w:val="002B006B"/>
    <w:rsid w:val="002B02CE"/>
    <w:rsid w:val="002B0D11"/>
    <w:rsid w:val="002B1C92"/>
    <w:rsid w:val="002B1CDC"/>
    <w:rsid w:val="002B1D17"/>
    <w:rsid w:val="002B2D49"/>
    <w:rsid w:val="002B3FB7"/>
    <w:rsid w:val="002B4A58"/>
    <w:rsid w:val="002B5ED9"/>
    <w:rsid w:val="002B6473"/>
    <w:rsid w:val="002B64D7"/>
    <w:rsid w:val="002B710D"/>
    <w:rsid w:val="002C0D75"/>
    <w:rsid w:val="002C140E"/>
    <w:rsid w:val="002C17AF"/>
    <w:rsid w:val="002C220D"/>
    <w:rsid w:val="002C293D"/>
    <w:rsid w:val="002C3A26"/>
    <w:rsid w:val="002C3F66"/>
    <w:rsid w:val="002C48A6"/>
    <w:rsid w:val="002C553D"/>
    <w:rsid w:val="002C5788"/>
    <w:rsid w:val="002C5C65"/>
    <w:rsid w:val="002C66FB"/>
    <w:rsid w:val="002C79AE"/>
    <w:rsid w:val="002C7A67"/>
    <w:rsid w:val="002D0133"/>
    <w:rsid w:val="002D08AF"/>
    <w:rsid w:val="002D1068"/>
    <w:rsid w:val="002D1C5C"/>
    <w:rsid w:val="002D382F"/>
    <w:rsid w:val="002D455E"/>
    <w:rsid w:val="002D74AB"/>
    <w:rsid w:val="002E1002"/>
    <w:rsid w:val="002E1B84"/>
    <w:rsid w:val="002E27B9"/>
    <w:rsid w:val="002E287E"/>
    <w:rsid w:val="002E2CFE"/>
    <w:rsid w:val="002E35BA"/>
    <w:rsid w:val="002E39FE"/>
    <w:rsid w:val="002E4CB1"/>
    <w:rsid w:val="002E545C"/>
    <w:rsid w:val="002E5854"/>
    <w:rsid w:val="002E5B49"/>
    <w:rsid w:val="002E5DCF"/>
    <w:rsid w:val="002E5E29"/>
    <w:rsid w:val="002E6466"/>
    <w:rsid w:val="002E6BBD"/>
    <w:rsid w:val="002E6EA6"/>
    <w:rsid w:val="002E7BA9"/>
    <w:rsid w:val="002E7F46"/>
    <w:rsid w:val="002F0F8F"/>
    <w:rsid w:val="002F1E50"/>
    <w:rsid w:val="002F1FB2"/>
    <w:rsid w:val="002F2B39"/>
    <w:rsid w:val="002F2D3B"/>
    <w:rsid w:val="002F3015"/>
    <w:rsid w:val="002F3558"/>
    <w:rsid w:val="002F3568"/>
    <w:rsid w:val="002F4C11"/>
    <w:rsid w:val="002F5210"/>
    <w:rsid w:val="002F5A52"/>
    <w:rsid w:val="002F5C5D"/>
    <w:rsid w:val="002F695B"/>
    <w:rsid w:val="002F7A8B"/>
    <w:rsid w:val="003003DD"/>
    <w:rsid w:val="00300485"/>
    <w:rsid w:val="00300610"/>
    <w:rsid w:val="003007E8"/>
    <w:rsid w:val="003009C2"/>
    <w:rsid w:val="00300A6F"/>
    <w:rsid w:val="00300F15"/>
    <w:rsid w:val="00301235"/>
    <w:rsid w:val="003014E6"/>
    <w:rsid w:val="003016D4"/>
    <w:rsid w:val="00301B35"/>
    <w:rsid w:val="00302016"/>
    <w:rsid w:val="003022A7"/>
    <w:rsid w:val="00302444"/>
    <w:rsid w:val="0030244B"/>
    <w:rsid w:val="00302B8C"/>
    <w:rsid w:val="00302FCB"/>
    <w:rsid w:val="00303512"/>
    <w:rsid w:val="003039B6"/>
    <w:rsid w:val="00303D8C"/>
    <w:rsid w:val="003044CA"/>
    <w:rsid w:val="00304893"/>
    <w:rsid w:val="00304DB0"/>
    <w:rsid w:val="003057E0"/>
    <w:rsid w:val="00305861"/>
    <w:rsid w:val="0030656E"/>
    <w:rsid w:val="00306BBD"/>
    <w:rsid w:val="00306CEF"/>
    <w:rsid w:val="00306D67"/>
    <w:rsid w:val="00306E41"/>
    <w:rsid w:val="00307199"/>
    <w:rsid w:val="003106E8"/>
    <w:rsid w:val="0031143D"/>
    <w:rsid w:val="003116EB"/>
    <w:rsid w:val="00311733"/>
    <w:rsid w:val="003126D9"/>
    <w:rsid w:val="0031393D"/>
    <w:rsid w:val="00313E1A"/>
    <w:rsid w:val="00315353"/>
    <w:rsid w:val="0031576B"/>
    <w:rsid w:val="0031599B"/>
    <w:rsid w:val="00315CDD"/>
    <w:rsid w:val="003165EE"/>
    <w:rsid w:val="0031697E"/>
    <w:rsid w:val="003174C6"/>
    <w:rsid w:val="0031754D"/>
    <w:rsid w:val="00317F81"/>
    <w:rsid w:val="00320508"/>
    <w:rsid w:val="003209B5"/>
    <w:rsid w:val="00321BE0"/>
    <w:rsid w:val="00321C25"/>
    <w:rsid w:val="00322008"/>
    <w:rsid w:val="00322AD5"/>
    <w:rsid w:val="00323750"/>
    <w:rsid w:val="00323C03"/>
    <w:rsid w:val="003249B9"/>
    <w:rsid w:val="00324D88"/>
    <w:rsid w:val="00324EEF"/>
    <w:rsid w:val="003259F4"/>
    <w:rsid w:val="00325DAE"/>
    <w:rsid w:val="00325F04"/>
    <w:rsid w:val="00326D49"/>
    <w:rsid w:val="00327450"/>
    <w:rsid w:val="00327677"/>
    <w:rsid w:val="00327CD7"/>
    <w:rsid w:val="00330192"/>
    <w:rsid w:val="0033076C"/>
    <w:rsid w:val="003314C3"/>
    <w:rsid w:val="00331764"/>
    <w:rsid w:val="00331EBD"/>
    <w:rsid w:val="00332BDA"/>
    <w:rsid w:val="00333A74"/>
    <w:rsid w:val="00333C42"/>
    <w:rsid w:val="00333CF6"/>
    <w:rsid w:val="00334138"/>
    <w:rsid w:val="003360BC"/>
    <w:rsid w:val="003363C1"/>
    <w:rsid w:val="003365DB"/>
    <w:rsid w:val="00340107"/>
    <w:rsid w:val="003401AA"/>
    <w:rsid w:val="00342BC4"/>
    <w:rsid w:val="0034310A"/>
    <w:rsid w:val="00343686"/>
    <w:rsid w:val="00343ABE"/>
    <w:rsid w:val="00346506"/>
    <w:rsid w:val="00350A1F"/>
    <w:rsid w:val="003510D7"/>
    <w:rsid w:val="00351700"/>
    <w:rsid w:val="0035174F"/>
    <w:rsid w:val="00352904"/>
    <w:rsid w:val="00352CD0"/>
    <w:rsid w:val="0035334A"/>
    <w:rsid w:val="00353AC2"/>
    <w:rsid w:val="00354FB5"/>
    <w:rsid w:val="00355491"/>
    <w:rsid w:val="00355513"/>
    <w:rsid w:val="00355713"/>
    <w:rsid w:val="003566DD"/>
    <w:rsid w:val="00356D47"/>
    <w:rsid w:val="00357B03"/>
    <w:rsid w:val="00360777"/>
    <w:rsid w:val="00360FED"/>
    <w:rsid w:val="00361C39"/>
    <w:rsid w:val="00363BB4"/>
    <w:rsid w:val="00363CDF"/>
    <w:rsid w:val="00363E6A"/>
    <w:rsid w:val="00365CF1"/>
    <w:rsid w:val="0036694E"/>
    <w:rsid w:val="00366C0D"/>
    <w:rsid w:val="0036764B"/>
    <w:rsid w:val="0036769C"/>
    <w:rsid w:val="00367A2F"/>
    <w:rsid w:val="00370251"/>
    <w:rsid w:val="00370F10"/>
    <w:rsid w:val="00371B9E"/>
    <w:rsid w:val="003725EB"/>
    <w:rsid w:val="003727C8"/>
    <w:rsid w:val="00372AAA"/>
    <w:rsid w:val="003747A6"/>
    <w:rsid w:val="00374B2F"/>
    <w:rsid w:val="00374C02"/>
    <w:rsid w:val="0037682A"/>
    <w:rsid w:val="00376DF0"/>
    <w:rsid w:val="00377161"/>
    <w:rsid w:val="003776A8"/>
    <w:rsid w:val="003778CF"/>
    <w:rsid w:val="00377CDB"/>
    <w:rsid w:val="00380198"/>
    <w:rsid w:val="00380369"/>
    <w:rsid w:val="00380483"/>
    <w:rsid w:val="00380741"/>
    <w:rsid w:val="0038198E"/>
    <w:rsid w:val="00383034"/>
    <w:rsid w:val="003831BC"/>
    <w:rsid w:val="00383D07"/>
    <w:rsid w:val="00384004"/>
    <w:rsid w:val="00384BE6"/>
    <w:rsid w:val="00384F2F"/>
    <w:rsid w:val="00385BDC"/>
    <w:rsid w:val="00385DAB"/>
    <w:rsid w:val="00385E01"/>
    <w:rsid w:val="00386949"/>
    <w:rsid w:val="00386C03"/>
    <w:rsid w:val="00386E2A"/>
    <w:rsid w:val="00386EA5"/>
    <w:rsid w:val="00386ED3"/>
    <w:rsid w:val="00387A0B"/>
    <w:rsid w:val="003900DF"/>
    <w:rsid w:val="003902E0"/>
    <w:rsid w:val="003915EB"/>
    <w:rsid w:val="003919D0"/>
    <w:rsid w:val="003926EC"/>
    <w:rsid w:val="00392901"/>
    <w:rsid w:val="003935E3"/>
    <w:rsid w:val="00393AB5"/>
    <w:rsid w:val="00393ED1"/>
    <w:rsid w:val="00393F47"/>
    <w:rsid w:val="00394057"/>
    <w:rsid w:val="003940A0"/>
    <w:rsid w:val="0039463C"/>
    <w:rsid w:val="00394CFA"/>
    <w:rsid w:val="00395031"/>
    <w:rsid w:val="003954F3"/>
    <w:rsid w:val="003964BD"/>
    <w:rsid w:val="003967A7"/>
    <w:rsid w:val="003967B9"/>
    <w:rsid w:val="003A03BD"/>
    <w:rsid w:val="003A1042"/>
    <w:rsid w:val="003A1DD7"/>
    <w:rsid w:val="003A217F"/>
    <w:rsid w:val="003A273D"/>
    <w:rsid w:val="003A3315"/>
    <w:rsid w:val="003A353B"/>
    <w:rsid w:val="003A3ED4"/>
    <w:rsid w:val="003A3F0D"/>
    <w:rsid w:val="003A41DD"/>
    <w:rsid w:val="003A505C"/>
    <w:rsid w:val="003A527D"/>
    <w:rsid w:val="003A5BBF"/>
    <w:rsid w:val="003A5E0C"/>
    <w:rsid w:val="003A6254"/>
    <w:rsid w:val="003A6D9C"/>
    <w:rsid w:val="003A7190"/>
    <w:rsid w:val="003A75B3"/>
    <w:rsid w:val="003A7A93"/>
    <w:rsid w:val="003A7DE7"/>
    <w:rsid w:val="003A7F24"/>
    <w:rsid w:val="003B0115"/>
    <w:rsid w:val="003B0235"/>
    <w:rsid w:val="003B0F8C"/>
    <w:rsid w:val="003B1C72"/>
    <w:rsid w:val="003B3969"/>
    <w:rsid w:val="003B3BFB"/>
    <w:rsid w:val="003B3ED0"/>
    <w:rsid w:val="003B40C2"/>
    <w:rsid w:val="003B493F"/>
    <w:rsid w:val="003B5179"/>
    <w:rsid w:val="003B5817"/>
    <w:rsid w:val="003B620C"/>
    <w:rsid w:val="003B6260"/>
    <w:rsid w:val="003B6864"/>
    <w:rsid w:val="003B6C7E"/>
    <w:rsid w:val="003B6D0B"/>
    <w:rsid w:val="003B7649"/>
    <w:rsid w:val="003B782E"/>
    <w:rsid w:val="003B7DBB"/>
    <w:rsid w:val="003C06F2"/>
    <w:rsid w:val="003C0718"/>
    <w:rsid w:val="003C07AE"/>
    <w:rsid w:val="003C197C"/>
    <w:rsid w:val="003C1F06"/>
    <w:rsid w:val="003C354A"/>
    <w:rsid w:val="003C389E"/>
    <w:rsid w:val="003C3EDB"/>
    <w:rsid w:val="003C427C"/>
    <w:rsid w:val="003C47E3"/>
    <w:rsid w:val="003C5490"/>
    <w:rsid w:val="003C590E"/>
    <w:rsid w:val="003C59CC"/>
    <w:rsid w:val="003C6158"/>
    <w:rsid w:val="003C7306"/>
    <w:rsid w:val="003C74E5"/>
    <w:rsid w:val="003C750D"/>
    <w:rsid w:val="003D0034"/>
    <w:rsid w:val="003D0A61"/>
    <w:rsid w:val="003D0B96"/>
    <w:rsid w:val="003D0CF8"/>
    <w:rsid w:val="003D1D8B"/>
    <w:rsid w:val="003D2495"/>
    <w:rsid w:val="003D2596"/>
    <w:rsid w:val="003D2A9F"/>
    <w:rsid w:val="003D39F6"/>
    <w:rsid w:val="003D4929"/>
    <w:rsid w:val="003D5377"/>
    <w:rsid w:val="003D57BB"/>
    <w:rsid w:val="003D57D4"/>
    <w:rsid w:val="003D64FB"/>
    <w:rsid w:val="003D7528"/>
    <w:rsid w:val="003E083D"/>
    <w:rsid w:val="003E0997"/>
    <w:rsid w:val="003E0C10"/>
    <w:rsid w:val="003E1A3D"/>
    <w:rsid w:val="003E2903"/>
    <w:rsid w:val="003E4149"/>
    <w:rsid w:val="003E4B3A"/>
    <w:rsid w:val="003E592B"/>
    <w:rsid w:val="003E614E"/>
    <w:rsid w:val="003E688A"/>
    <w:rsid w:val="003E6AF4"/>
    <w:rsid w:val="003E6D86"/>
    <w:rsid w:val="003E72EE"/>
    <w:rsid w:val="003E77B1"/>
    <w:rsid w:val="003E7948"/>
    <w:rsid w:val="003E7B0B"/>
    <w:rsid w:val="003F048F"/>
    <w:rsid w:val="003F0507"/>
    <w:rsid w:val="003F12EB"/>
    <w:rsid w:val="003F2276"/>
    <w:rsid w:val="003F3723"/>
    <w:rsid w:val="003F3FEB"/>
    <w:rsid w:val="003F4797"/>
    <w:rsid w:val="003F54DE"/>
    <w:rsid w:val="003F5522"/>
    <w:rsid w:val="003F580C"/>
    <w:rsid w:val="003F5D40"/>
    <w:rsid w:val="003F5DBA"/>
    <w:rsid w:val="003F60EC"/>
    <w:rsid w:val="003F63DB"/>
    <w:rsid w:val="003F746F"/>
    <w:rsid w:val="003F7E28"/>
    <w:rsid w:val="004005D9"/>
    <w:rsid w:val="004006EE"/>
    <w:rsid w:val="00400BCB"/>
    <w:rsid w:val="00400CF7"/>
    <w:rsid w:val="004022A2"/>
    <w:rsid w:val="00403260"/>
    <w:rsid w:val="004036A0"/>
    <w:rsid w:val="00403F9D"/>
    <w:rsid w:val="00404548"/>
    <w:rsid w:val="00404A89"/>
    <w:rsid w:val="00404CBB"/>
    <w:rsid w:val="00405258"/>
    <w:rsid w:val="00405E2D"/>
    <w:rsid w:val="00406063"/>
    <w:rsid w:val="004062B5"/>
    <w:rsid w:val="004063D3"/>
    <w:rsid w:val="00406973"/>
    <w:rsid w:val="00406A09"/>
    <w:rsid w:val="00406AC4"/>
    <w:rsid w:val="004070F7"/>
    <w:rsid w:val="00407378"/>
    <w:rsid w:val="00407537"/>
    <w:rsid w:val="00407649"/>
    <w:rsid w:val="00407828"/>
    <w:rsid w:val="0041001C"/>
    <w:rsid w:val="0041089F"/>
    <w:rsid w:val="004108A9"/>
    <w:rsid w:val="004108BC"/>
    <w:rsid w:val="004109DC"/>
    <w:rsid w:val="00411402"/>
    <w:rsid w:val="00411B28"/>
    <w:rsid w:val="00412A67"/>
    <w:rsid w:val="00412CC1"/>
    <w:rsid w:val="00412D24"/>
    <w:rsid w:val="00413217"/>
    <w:rsid w:val="00413BEE"/>
    <w:rsid w:val="00413F8B"/>
    <w:rsid w:val="004141CD"/>
    <w:rsid w:val="00415D54"/>
    <w:rsid w:val="00415D67"/>
    <w:rsid w:val="00416119"/>
    <w:rsid w:val="00416305"/>
    <w:rsid w:val="00416AB7"/>
    <w:rsid w:val="004176C3"/>
    <w:rsid w:val="00420B7D"/>
    <w:rsid w:val="004210FE"/>
    <w:rsid w:val="004229E4"/>
    <w:rsid w:val="00422C73"/>
    <w:rsid w:val="0042332D"/>
    <w:rsid w:val="00423631"/>
    <w:rsid w:val="00423701"/>
    <w:rsid w:val="00423D78"/>
    <w:rsid w:val="00423FF6"/>
    <w:rsid w:val="004245D1"/>
    <w:rsid w:val="00424824"/>
    <w:rsid w:val="00424C53"/>
    <w:rsid w:val="00425204"/>
    <w:rsid w:val="004252FD"/>
    <w:rsid w:val="00425595"/>
    <w:rsid w:val="00425659"/>
    <w:rsid w:val="00425687"/>
    <w:rsid w:val="00425E4B"/>
    <w:rsid w:val="00426AA3"/>
    <w:rsid w:val="00426BE0"/>
    <w:rsid w:val="004302AA"/>
    <w:rsid w:val="004305CD"/>
    <w:rsid w:val="00431376"/>
    <w:rsid w:val="00431938"/>
    <w:rsid w:val="00431ABF"/>
    <w:rsid w:val="00431F7A"/>
    <w:rsid w:val="004322E4"/>
    <w:rsid w:val="00433319"/>
    <w:rsid w:val="004334C2"/>
    <w:rsid w:val="00434264"/>
    <w:rsid w:val="004344DF"/>
    <w:rsid w:val="0043492C"/>
    <w:rsid w:val="00434C3D"/>
    <w:rsid w:val="00434EE5"/>
    <w:rsid w:val="00435869"/>
    <w:rsid w:val="00435ADE"/>
    <w:rsid w:val="00436681"/>
    <w:rsid w:val="00436C84"/>
    <w:rsid w:val="004373A2"/>
    <w:rsid w:val="00437EE1"/>
    <w:rsid w:val="00440300"/>
    <w:rsid w:val="00441579"/>
    <w:rsid w:val="0044202A"/>
    <w:rsid w:val="00442332"/>
    <w:rsid w:val="0044278E"/>
    <w:rsid w:val="00443E31"/>
    <w:rsid w:val="00443EF6"/>
    <w:rsid w:val="00444574"/>
    <w:rsid w:val="00444BAC"/>
    <w:rsid w:val="004463AB"/>
    <w:rsid w:val="0044721B"/>
    <w:rsid w:val="0045008B"/>
    <w:rsid w:val="00450E20"/>
    <w:rsid w:val="00452160"/>
    <w:rsid w:val="00452974"/>
    <w:rsid w:val="00452978"/>
    <w:rsid w:val="00453430"/>
    <w:rsid w:val="004534E1"/>
    <w:rsid w:val="00453E8A"/>
    <w:rsid w:val="0045412E"/>
    <w:rsid w:val="00454996"/>
    <w:rsid w:val="0045501B"/>
    <w:rsid w:val="00455198"/>
    <w:rsid w:val="00455A17"/>
    <w:rsid w:val="00455E0B"/>
    <w:rsid w:val="004562AD"/>
    <w:rsid w:val="004562BD"/>
    <w:rsid w:val="004563D1"/>
    <w:rsid w:val="00456552"/>
    <w:rsid w:val="00457516"/>
    <w:rsid w:val="00457D6C"/>
    <w:rsid w:val="00457FDC"/>
    <w:rsid w:val="00460296"/>
    <w:rsid w:val="004603B9"/>
    <w:rsid w:val="004605A8"/>
    <w:rsid w:val="004605E2"/>
    <w:rsid w:val="004609BB"/>
    <w:rsid w:val="00462630"/>
    <w:rsid w:val="0046294A"/>
    <w:rsid w:val="004634EA"/>
    <w:rsid w:val="00465087"/>
    <w:rsid w:val="004659EC"/>
    <w:rsid w:val="00465FBB"/>
    <w:rsid w:val="00466068"/>
    <w:rsid w:val="00466BBE"/>
    <w:rsid w:val="00470148"/>
    <w:rsid w:val="0047063C"/>
    <w:rsid w:val="0047115C"/>
    <w:rsid w:val="00471EB5"/>
    <w:rsid w:val="00472025"/>
    <w:rsid w:val="0047205C"/>
    <w:rsid w:val="00472947"/>
    <w:rsid w:val="00472E2A"/>
    <w:rsid w:val="00474E6F"/>
    <w:rsid w:val="0047526F"/>
    <w:rsid w:val="004758D3"/>
    <w:rsid w:val="0047638C"/>
    <w:rsid w:val="00477006"/>
    <w:rsid w:val="00477234"/>
    <w:rsid w:val="0047747F"/>
    <w:rsid w:val="004775E3"/>
    <w:rsid w:val="00477B24"/>
    <w:rsid w:val="0048091C"/>
    <w:rsid w:val="00481180"/>
    <w:rsid w:val="00481A37"/>
    <w:rsid w:val="0048207C"/>
    <w:rsid w:val="00482F71"/>
    <w:rsid w:val="0048304B"/>
    <w:rsid w:val="00483463"/>
    <w:rsid w:val="00484311"/>
    <w:rsid w:val="0048557A"/>
    <w:rsid w:val="00485D06"/>
    <w:rsid w:val="00485FCE"/>
    <w:rsid w:val="004860EA"/>
    <w:rsid w:val="0048630E"/>
    <w:rsid w:val="00486317"/>
    <w:rsid w:val="0048652E"/>
    <w:rsid w:val="004866D2"/>
    <w:rsid w:val="0048671A"/>
    <w:rsid w:val="004868A1"/>
    <w:rsid w:val="004875B1"/>
    <w:rsid w:val="00487B42"/>
    <w:rsid w:val="00487BBF"/>
    <w:rsid w:val="0049013E"/>
    <w:rsid w:val="00490673"/>
    <w:rsid w:val="004909E1"/>
    <w:rsid w:val="00490AEB"/>
    <w:rsid w:val="004917D1"/>
    <w:rsid w:val="00491F23"/>
    <w:rsid w:val="00492083"/>
    <w:rsid w:val="00492418"/>
    <w:rsid w:val="00492EEE"/>
    <w:rsid w:val="00493865"/>
    <w:rsid w:val="0049421D"/>
    <w:rsid w:val="00494DF6"/>
    <w:rsid w:val="00495C04"/>
    <w:rsid w:val="004A0826"/>
    <w:rsid w:val="004A2D47"/>
    <w:rsid w:val="004A3179"/>
    <w:rsid w:val="004A3781"/>
    <w:rsid w:val="004A37B2"/>
    <w:rsid w:val="004A3808"/>
    <w:rsid w:val="004A3969"/>
    <w:rsid w:val="004A3A6E"/>
    <w:rsid w:val="004A3FFE"/>
    <w:rsid w:val="004A40EE"/>
    <w:rsid w:val="004A41EE"/>
    <w:rsid w:val="004A43A6"/>
    <w:rsid w:val="004A440B"/>
    <w:rsid w:val="004A57F8"/>
    <w:rsid w:val="004A58EE"/>
    <w:rsid w:val="004A5B86"/>
    <w:rsid w:val="004A5F37"/>
    <w:rsid w:val="004A6184"/>
    <w:rsid w:val="004A6457"/>
    <w:rsid w:val="004A6734"/>
    <w:rsid w:val="004A6B3E"/>
    <w:rsid w:val="004A7188"/>
    <w:rsid w:val="004A7EE3"/>
    <w:rsid w:val="004B057A"/>
    <w:rsid w:val="004B0980"/>
    <w:rsid w:val="004B0C7E"/>
    <w:rsid w:val="004B0D7B"/>
    <w:rsid w:val="004B1201"/>
    <w:rsid w:val="004B12B6"/>
    <w:rsid w:val="004B165A"/>
    <w:rsid w:val="004B1DD0"/>
    <w:rsid w:val="004B1FCA"/>
    <w:rsid w:val="004B33EF"/>
    <w:rsid w:val="004B369C"/>
    <w:rsid w:val="004B3A34"/>
    <w:rsid w:val="004B3B33"/>
    <w:rsid w:val="004B406B"/>
    <w:rsid w:val="004B42A5"/>
    <w:rsid w:val="004B4B7E"/>
    <w:rsid w:val="004B4D7C"/>
    <w:rsid w:val="004B5390"/>
    <w:rsid w:val="004B5673"/>
    <w:rsid w:val="004B6066"/>
    <w:rsid w:val="004B675B"/>
    <w:rsid w:val="004B6EC2"/>
    <w:rsid w:val="004B710D"/>
    <w:rsid w:val="004B787F"/>
    <w:rsid w:val="004B7EB1"/>
    <w:rsid w:val="004C02C5"/>
    <w:rsid w:val="004C099E"/>
    <w:rsid w:val="004C3A37"/>
    <w:rsid w:val="004C3DD0"/>
    <w:rsid w:val="004C3F01"/>
    <w:rsid w:val="004C3FD7"/>
    <w:rsid w:val="004C4324"/>
    <w:rsid w:val="004C5371"/>
    <w:rsid w:val="004C64D9"/>
    <w:rsid w:val="004C6C27"/>
    <w:rsid w:val="004C6F45"/>
    <w:rsid w:val="004C7090"/>
    <w:rsid w:val="004C764E"/>
    <w:rsid w:val="004C76D6"/>
    <w:rsid w:val="004C7B36"/>
    <w:rsid w:val="004D0BF9"/>
    <w:rsid w:val="004D21BE"/>
    <w:rsid w:val="004D242A"/>
    <w:rsid w:val="004D30F7"/>
    <w:rsid w:val="004D34C7"/>
    <w:rsid w:val="004D3729"/>
    <w:rsid w:val="004D38F6"/>
    <w:rsid w:val="004D3B37"/>
    <w:rsid w:val="004D4188"/>
    <w:rsid w:val="004D4745"/>
    <w:rsid w:val="004D49FC"/>
    <w:rsid w:val="004D4B96"/>
    <w:rsid w:val="004D5B04"/>
    <w:rsid w:val="004D5C28"/>
    <w:rsid w:val="004D7573"/>
    <w:rsid w:val="004D76D1"/>
    <w:rsid w:val="004D7AAD"/>
    <w:rsid w:val="004E04F5"/>
    <w:rsid w:val="004E17F6"/>
    <w:rsid w:val="004E36FB"/>
    <w:rsid w:val="004E37EC"/>
    <w:rsid w:val="004E3A11"/>
    <w:rsid w:val="004E3A58"/>
    <w:rsid w:val="004E3ED6"/>
    <w:rsid w:val="004E472E"/>
    <w:rsid w:val="004E47D6"/>
    <w:rsid w:val="004E5023"/>
    <w:rsid w:val="004E5D4F"/>
    <w:rsid w:val="004E5D7B"/>
    <w:rsid w:val="004E5EB1"/>
    <w:rsid w:val="004E6E96"/>
    <w:rsid w:val="004E7005"/>
    <w:rsid w:val="004E71FD"/>
    <w:rsid w:val="004E752B"/>
    <w:rsid w:val="004F06F0"/>
    <w:rsid w:val="004F0B56"/>
    <w:rsid w:val="004F1ABF"/>
    <w:rsid w:val="004F20D5"/>
    <w:rsid w:val="004F255E"/>
    <w:rsid w:val="004F2F4B"/>
    <w:rsid w:val="004F3644"/>
    <w:rsid w:val="004F3D20"/>
    <w:rsid w:val="004F3DAC"/>
    <w:rsid w:val="004F3F90"/>
    <w:rsid w:val="004F3FEF"/>
    <w:rsid w:val="004F452C"/>
    <w:rsid w:val="004F4813"/>
    <w:rsid w:val="004F4BA3"/>
    <w:rsid w:val="004F4BB4"/>
    <w:rsid w:val="004F5750"/>
    <w:rsid w:val="004F57AC"/>
    <w:rsid w:val="004F5B6F"/>
    <w:rsid w:val="004F681C"/>
    <w:rsid w:val="004F7142"/>
    <w:rsid w:val="004F7222"/>
    <w:rsid w:val="004F7E4F"/>
    <w:rsid w:val="00501168"/>
    <w:rsid w:val="00501F60"/>
    <w:rsid w:val="00502D6C"/>
    <w:rsid w:val="005030FE"/>
    <w:rsid w:val="005034C9"/>
    <w:rsid w:val="0050390F"/>
    <w:rsid w:val="00503E43"/>
    <w:rsid w:val="00504508"/>
    <w:rsid w:val="005046EF"/>
    <w:rsid w:val="00504EA6"/>
    <w:rsid w:val="005056C7"/>
    <w:rsid w:val="0050642E"/>
    <w:rsid w:val="005066AA"/>
    <w:rsid w:val="0050686A"/>
    <w:rsid w:val="00506A41"/>
    <w:rsid w:val="0050784A"/>
    <w:rsid w:val="00507CFD"/>
    <w:rsid w:val="00507F07"/>
    <w:rsid w:val="00510357"/>
    <w:rsid w:val="00510D6D"/>
    <w:rsid w:val="005114CC"/>
    <w:rsid w:val="00511D17"/>
    <w:rsid w:val="00512102"/>
    <w:rsid w:val="0051223B"/>
    <w:rsid w:val="00512478"/>
    <w:rsid w:val="00514277"/>
    <w:rsid w:val="005148F3"/>
    <w:rsid w:val="00514CC5"/>
    <w:rsid w:val="00516820"/>
    <w:rsid w:val="00516C0F"/>
    <w:rsid w:val="00516F61"/>
    <w:rsid w:val="0051723A"/>
    <w:rsid w:val="00517B93"/>
    <w:rsid w:val="0052112A"/>
    <w:rsid w:val="005215E5"/>
    <w:rsid w:val="00521933"/>
    <w:rsid w:val="00521D38"/>
    <w:rsid w:val="005228A1"/>
    <w:rsid w:val="00522C13"/>
    <w:rsid w:val="005230CD"/>
    <w:rsid w:val="005239C5"/>
    <w:rsid w:val="00523D66"/>
    <w:rsid w:val="005242E5"/>
    <w:rsid w:val="00524309"/>
    <w:rsid w:val="00525283"/>
    <w:rsid w:val="005255E5"/>
    <w:rsid w:val="00525BD7"/>
    <w:rsid w:val="00525D6A"/>
    <w:rsid w:val="005267D6"/>
    <w:rsid w:val="00527058"/>
    <w:rsid w:val="0052763E"/>
    <w:rsid w:val="00527C8A"/>
    <w:rsid w:val="005301EB"/>
    <w:rsid w:val="00530646"/>
    <w:rsid w:val="00530BB5"/>
    <w:rsid w:val="00530BE4"/>
    <w:rsid w:val="00530E6A"/>
    <w:rsid w:val="00531206"/>
    <w:rsid w:val="0053235A"/>
    <w:rsid w:val="00534463"/>
    <w:rsid w:val="0053475C"/>
    <w:rsid w:val="0053494C"/>
    <w:rsid w:val="005353CD"/>
    <w:rsid w:val="005357AE"/>
    <w:rsid w:val="00535E6B"/>
    <w:rsid w:val="005364B6"/>
    <w:rsid w:val="0053667C"/>
    <w:rsid w:val="00536701"/>
    <w:rsid w:val="005372AD"/>
    <w:rsid w:val="005372B2"/>
    <w:rsid w:val="00537888"/>
    <w:rsid w:val="00540685"/>
    <w:rsid w:val="00540F43"/>
    <w:rsid w:val="00542B0B"/>
    <w:rsid w:val="00543313"/>
    <w:rsid w:val="0054338A"/>
    <w:rsid w:val="0054358F"/>
    <w:rsid w:val="0054361A"/>
    <w:rsid w:val="00543773"/>
    <w:rsid w:val="00543EF4"/>
    <w:rsid w:val="005446E0"/>
    <w:rsid w:val="00544D54"/>
    <w:rsid w:val="00545BB2"/>
    <w:rsid w:val="00545DDD"/>
    <w:rsid w:val="0054647A"/>
    <w:rsid w:val="005464C8"/>
    <w:rsid w:val="00547125"/>
    <w:rsid w:val="005472F8"/>
    <w:rsid w:val="00547500"/>
    <w:rsid w:val="00547892"/>
    <w:rsid w:val="005479CD"/>
    <w:rsid w:val="00550018"/>
    <w:rsid w:val="0055008A"/>
    <w:rsid w:val="005510CD"/>
    <w:rsid w:val="005512AB"/>
    <w:rsid w:val="005514E0"/>
    <w:rsid w:val="00551F4B"/>
    <w:rsid w:val="005529A2"/>
    <w:rsid w:val="00552C45"/>
    <w:rsid w:val="005531A5"/>
    <w:rsid w:val="00554181"/>
    <w:rsid w:val="005551DD"/>
    <w:rsid w:val="00555BF9"/>
    <w:rsid w:val="005560AD"/>
    <w:rsid w:val="0055618A"/>
    <w:rsid w:val="00556E2D"/>
    <w:rsid w:val="005576E0"/>
    <w:rsid w:val="00557B9D"/>
    <w:rsid w:val="0056158F"/>
    <w:rsid w:val="005624E3"/>
    <w:rsid w:val="005626C1"/>
    <w:rsid w:val="00563578"/>
    <w:rsid w:val="00563FA4"/>
    <w:rsid w:val="00564129"/>
    <w:rsid w:val="00564BEF"/>
    <w:rsid w:val="00565225"/>
    <w:rsid w:val="005657D0"/>
    <w:rsid w:val="00566456"/>
    <w:rsid w:val="00566665"/>
    <w:rsid w:val="00566C40"/>
    <w:rsid w:val="005671E4"/>
    <w:rsid w:val="00567663"/>
    <w:rsid w:val="00567A92"/>
    <w:rsid w:val="00567EA1"/>
    <w:rsid w:val="005719F7"/>
    <w:rsid w:val="00571ADD"/>
    <w:rsid w:val="00571F2C"/>
    <w:rsid w:val="00572013"/>
    <w:rsid w:val="00572292"/>
    <w:rsid w:val="005723CF"/>
    <w:rsid w:val="0057472A"/>
    <w:rsid w:val="00574B41"/>
    <w:rsid w:val="00575B0C"/>
    <w:rsid w:val="00576030"/>
    <w:rsid w:val="00576105"/>
    <w:rsid w:val="00577969"/>
    <w:rsid w:val="00580678"/>
    <w:rsid w:val="005819B8"/>
    <w:rsid w:val="00581C13"/>
    <w:rsid w:val="00581DB3"/>
    <w:rsid w:val="005825DB"/>
    <w:rsid w:val="005837AE"/>
    <w:rsid w:val="005837EF"/>
    <w:rsid w:val="0058453E"/>
    <w:rsid w:val="00584D95"/>
    <w:rsid w:val="005851BA"/>
    <w:rsid w:val="005853B0"/>
    <w:rsid w:val="005860CE"/>
    <w:rsid w:val="00586162"/>
    <w:rsid w:val="0058678B"/>
    <w:rsid w:val="00586DAF"/>
    <w:rsid w:val="00587094"/>
    <w:rsid w:val="00587C8B"/>
    <w:rsid w:val="0059073B"/>
    <w:rsid w:val="0059126F"/>
    <w:rsid w:val="005914BA"/>
    <w:rsid w:val="005918A7"/>
    <w:rsid w:val="00591DE0"/>
    <w:rsid w:val="00592FFE"/>
    <w:rsid w:val="00594063"/>
    <w:rsid w:val="00594A30"/>
    <w:rsid w:val="00595327"/>
    <w:rsid w:val="00595BFA"/>
    <w:rsid w:val="005962C5"/>
    <w:rsid w:val="005962C8"/>
    <w:rsid w:val="00596471"/>
    <w:rsid w:val="0059678A"/>
    <w:rsid w:val="00597460"/>
    <w:rsid w:val="005974E8"/>
    <w:rsid w:val="005A003E"/>
    <w:rsid w:val="005A012A"/>
    <w:rsid w:val="005A02FE"/>
    <w:rsid w:val="005A04E7"/>
    <w:rsid w:val="005A0D5F"/>
    <w:rsid w:val="005A12B0"/>
    <w:rsid w:val="005A139D"/>
    <w:rsid w:val="005A1DAD"/>
    <w:rsid w:val="005A2026"/>
    <w:rsid w:val="005A2365"/>
    <w:rsid w:val="005A2998"/>
    <w:rsid w:val="005A3AB7"/>
    <w:rsid w:val="005A3C39"/>
    <w:rsid w:val="005A4E13"/>
    <w:rsid w:val="005A51BF"/>
    <w:rsid w:val="005A5616"/>
    <w:rsid w:val="005A69E7"/>
    <w:rsid w:val="005A6C56"/>
    <w:rsid w:val="005B0588"/>
    <w:rsid w:val="005B09C1"/>
    <w:rsid w:val="005B1688"/>
    <w:rsid w:val="005B2084"/>
    <w:rsid w:val="005B24FE"/>
    <w:rsid w:val="005B29B8"/>
    <w:rsid w:val="005B3252"/>
    <w:rsid w:val="005B36A6"/>
    <w:rsid w:val="005B37C6"/>
    <w:rsid w:val="005B3EE5"/>
    <w:rsid w:val="005B5185"/>
    <w:rsid w:val="005B53B1"/>
    <w:rsid w:val="005B638E"/>
    <w:rsid w:val="005B6776"/>
    <w:rsid w:val="005C02C9"/>
    <w:rsid w:val="005C081E"/>
    <w:rsid w:val="005C0DC4"/>
    <w:rsid w:val="005C1631"/>
    <w:rsid w:val="005C1CA0"/>
    <w:rsid w:val="005C3058"/>
    <w:rsid w:val="005C32AC"/>
    <w:rsid w:val="005C3976"/>
    <w:rsid w:val="005C42E9"/>
    <w:rsid w:val="005C470F"/>
    <w:rsid w:val="005C496B"/>
    <w:rsid w:val="005C49CD"/>
    <w:rsid w:val="005C5900"/>
    <w:rsid w:val="005C5D05"/>
    <w:rsid w:val="005C6733"/>
    <w:rsid w:val="005C6C09"/>
    <w:rsid w:val="005C6C0E"/>
    <w:rsid w:val="005C7A61"/>
    <w:rsid w:val="005C7F42"/>
    <w:rsid w:val="005D0FDB"/>
    <w:rsid w:val="005D2484"/>
    <w:rsid w:val="005D2834"/>
    <w:rsid w:val="005D2A8B"/>
    <w:rsid w:val="005D2BFB"/>
    <w:rsid w:val="005D3064"/>
    <w:rsid w:val="005D469E"/>
    <w:rsid w:val="005D4CFF"/>
    <w:rsid w:val="005D4EE2"/>
    <w:rsid w:val="005D5A98"/>
    <w:rsid w:val="005D5DCA"/>
    <w:rsid w:val="005D6065"/>
    <w:rsid w:val="005D6951"/>
    <w:rsid w:val="005D6B02"/>
    <w:rsid w:val="005D6B0B"/>
    <w:rsid w:val="005D72A6"/>
    <w:rsid w:val="005D7D67"/>
    <w:rsid w:val="005E04C9"/>
    <w:rsid w:val="005E1240"/>
    <w:rsid w:val="005E1F80"/>
    <w:rsid w:val="005E214E"/>
    <w:rsid w:val="005E215F"/>
    <w:rsid w:val="005E24A3"/>
    <w:rsid w:val="005E316D"/>
    <w:rsid w:val="005E3EBA"/>
    <w:rsid w:val="005E48A5"/>
    <w:rsid w:val="005E4AF9"/>
    <w:rsid w:val="005E4E00"/>
    <w:rsid w:val="005E5672"/>
    <w:rsid w:val="005E5EC5"/>
    <w:rsid w:val="005E72CE"/>
    <w:rsid w:val="005E78A2"/>
    <w:rsid w:val="005F00AB"/>
    <w:rsid w:val="005F0430"/>
    <w:rsid w:val="005F0BAB"/>
    <w:rsid w:val="005F1249"/>
    <w:rsid w:val="005F2042"/>
    <w:rsid w:val="005F22B7"/>
    <w:rsid w:val="005F2466"/>
    <w:rsid w:val="005F27DE"/>
    <w:rsid w:val="005F2BE4"/>
    <w:rsid w:val="005F32FE"/>
    <w:rsid w:val="005F3490"/>
    <w:rsid w:val="005F367C"/>
    <w:rsid w:val="005F5DA3"/>
    <w:rsid w:val="005F5EBD"/>
    <w:rsid w:val="005F6D13"/>
    <w:rsid w:val="005F7511"/>
    <w:rsid w:val="005F764A"/>
    <w:rsid w:val="005F78A0"/>
    <w:rsid w:val="005F7C07"/>
    <w:rsid w:val="00600FBE"/>
    <w:rsid w:val="0060311F"/>
    <w:rsid w:val="006034EF"/>
    <w:rsid w:val="006034FE"/>
    <w:rsid w:val="00604421"/>
    <w:rsid w:val="00604A90"/>
    <w:rsid w:val="00604B68"/>
    <w:rsid w:val="00604CA4"/>
    <w:rsid w:val="00605430"/>
    <w:rsid w:val="0060604B"/>
    <w:rsid w:val="00606B14"/>
    <w:rsid w:val="00606CFE"/>
    <w:rsid w:val="00607BF4"/>
    <w:rsid w:val="0061066B"/>
    <w:rsid w:val="00610C45"/>
    <w:rsid w:val="00610E00"/>
    <w:rsid w:val="00611287"/>
    <w:rsid w:val="0061138A"/>
    <w:rsid w:val="00612118"/>
    <w:rsid w:val="00612167"/>
    <w:rsid w:val="006122A4"/>
    <w:rsid w:val="006123E5"/>
    <w:rsid w:val="006127BB"/>
    <w:rsid w:val="00612A20"/>
    <w:rsid w:val="00613244"/>
    <w:rsid w:val="0061370F"/>
    <w:rsid w:val="006144B3"/>
    <w:rsid w:val="006147C3"/>
    <w:rsid w:val="00614DF4"/>
    <w:rsid w:val="006159A2"/>
    <w:rsid w:val="00616173"/>
    <w:rsid w:val="00616870"/>
    <w:rsid w:val="00616B70"/>
    <w:rsid w:val="00617E16"/>
    <w:rsid w:val="0062009F"/>
    <w:rsid w:val="00620277"/>
    <w:rsid w:val="00620557"/>
    <w:rsid w:val="006209AC"/>
    <w:rsid w:val="00620F84"/>
    <w:rsid w:val="00621037"/>
    <w:rsid w:val="006218ED"/>
    <w:rsid w:val="00621E59"/>
    <w:rsid w:val="00621FB3"/>
    <w:rsid w:val="006222B0"/>
    <w:rsid w:val="00622839"/>
    <w:rsid w:val="00622B3E"/>
    <w:rsid w:val="00622CCB"/>
    <w:rsid w:val="00623005"/>
    <w:rsid w:val="00623445"/>
    <w:rsid w:val="00623671"/>
    <w:rsid w:val="006237D8"/>
    <w:rsid w:val="006250F7"/>
    <w:rsid w:val="00626036"/>
    <w:rsid w:val="0062661A"/>
    <w:rsid w:val="00626998"/>
    <w:rsid w:val="00626ADB"/>
    <w:rsid w:val="006277E2"/>
    <w:rsid w:val="006307AF"/>
    <w:rsid w:val="00630A4E"/>
    <w:rsid w:val="00630CC5"/>
    <w:rsid w:val="006312DB"/>
    <w:rsid w:val="0063173B"/>
    <w:rsid w:val="00632015"/>
    <w:rsid w:val="00634225"/>
    <w:rsid w:val="00634338"/>
    <w:rsid w:val="00634D1D"/>
    <w:rsid w:val="006371D3"/>
    <w:rsid w:val="006375F7"/>
    <w:rsid w:val="006376BE"/>
    <w:rsid w:val="00640518"/>
    <w:rsid w:val="00640668"/>
    <w:rsid w:val="00640806"/>
    <w:rsid w:val="00640A0A"/>
    <w:rsid w:val="006411E0"/>
    <w:rsid w:val="00641223"/>
    <w:rsid w:val="0064194B"/>
    <w:rsid w:val="0064220D"/>
    <w:rsid w:val="00642720"/>
    <w:rsid w:val="006429E9"/>
    <w:rsid w:val="00643B25"/>
    <w:rsid w:val="00644DED"/>
    <w:rsid w:val="00645B6E"/>
    <w:rsid w:val="00646148"/>
    <w:rsid w:val="00646F6F"/>
    <w:rsid w:val="00646F96"/>
    <w:rsid w:val="00647AF0"/>
    <w:rsid w:val="006506E2"/>
    <w:rsid w:val="00650924"/>
    <w:rsid w:val="00651BD0"/>
    <w:rsid w:val="0065222D"/>
    <w:rsid w:val="006524FB"/>
    <w:rsid w:val="00652594"/>
    <w:rsid w:val="006529D6"/>
    <w:rsid w:val="0065302B"/>
    <w:rsid w:val="00653602"/>
    <w:rsid w:val="00653FCA"/>
    <w:rsid w:val="00654FA2"/>
    <w:rsid w:val="0065514A"/>
    <w:rsid w:val="006554CE"/>
    <w:rsid w:val="00656064"/>
    <w:rsid w:val="006569C2"/>
    <w:rsid w:val="00656C11"/>
    <w:rsid w:val="00656CB7"/>
    <w:rsid w:val="006603EB"/>
    <w:rsid w:val="00660A54"/>
    <w:rsid w:val="00661395"/>
    <w:rsid w:val="00661550"/>
    <w:rsid w:val="00661CB1"/>
    <w:rsid w:val="0066296E"/>
    <w:rsid w:val="006635B9"/>
    <w:rsid w:val="00663D80"/>
    <w:rsid w:val="00665396"/>
    <w:rsid w:val="00666EFB"/>
    <w:rsid w:val="00667210"/>
    <w:rsid w:val="0066778C"/>
    <w:rsid w:val="006677AB"/>
    <w:rsid w:val="00667FD6"/>
    <w:rsid w:val="006702C5"/>
    <w:rsid w:val="006712C3"/>
    <w:rsid w:val="006715B3"/>
    <w:rsid w:val="00671899"/>
    <w:rsid w:val="00671D9A"/>
    <w:rsid w:val="00672EC6"/>
    <w:rsid w:val="00673E58"/>
    <w:rsid w:val="00674015"/>
    <w:rsid w:val="00674D9B"/>
    <w:rsid w:val="00674EC3"/>
    <w:rsid w:val="006754D5"/>
    <w:rsid w:val="006756DE"/>
    <w:rsid w:val="00675B02"/>
    <w:rsid w:val="00676801"/>
    <w:rsid w:val="00680261"/>
    <w:rsid w:val="006802BE"/>
    <w:rsid w:val="0068063B"/>
    <w:rsid w:val="006807F6"/>
    <w:rsid w:val="006809FD"/>
    <w:rsid w:val="00680D26"/>
    <w:rsid w:val="006811F6"/>
    <w:rsid w:val="006818A7"/>
    <w:rsid w:val="00681E11"/>
    <w:rsid w:val="00681FB6"/>
    <w:rsid w:val="006827FB"/>
    <w:rsid w:val="006828DF"/>
    <w:rsid w:val="00682968"/>
    <w:rsid w:val="006829BC"/>
    <w:rsid w:val="00683409"/>
    <w:rsid w:val="006841E9"/>
    <w:rsid w:val="006842EE"/>
    <w:rsid w:val="00685F0D"/>
    <w:rsid w:val="0068600C"/>
    <w:rsid w:val="00686734"/>
    <w:rsid w:val="0068681A"/>
    <w:rsid w:val="00687B3B"/>
    <w:rsid w:val="0069027E"/>
    <w:rsid w:val="00690EE6"/>
    <w:rsid w:val="0069171A"/>
    <w:rsid w:val="0069184A"/>
    <w:rsid w:val="006921B7"/>
    <w:rsid w:val="0069350D"/>
    <w:rsid w:val="00693E85"/>
    <w:rsid w:val="00693EA2"/>
    <w:rsid w:val="006944AB"/>
    <w:rsid w:val="00694528"/>
    <w:rsid w:val="00694BD0"/>
    <w:rsid w:val="00694C87"/>
    <w:rsid w:val="00695050"/>
    <w:rsid w:val="00695DD6"/>
    <w:rsid w:val="0069638A"/>
    <w:rsid w:val="0069657B"/>
    <w:rsid w:val="00696B7D"/>
    <w:rsid w:val="00697415"/>
    <w:rsid w:val="00697A53"/>
    <w:rsid w:val="00697C42"/>
    <w:rsid w:val="00697FD3"/>
    <w:rsid w:val="006A0170"/>
    <w:rsid w:val="006A031C"/>
    <w:rsid w:val="006A0CC0"/>
    <w:rsid w:val="006A263F"/>
    <w:rsid w:val="006A29F8"/>
    <w:rsid w:val="006A2F12"/>
    <w:rsid w:val="006A34C6"/>
    <w:rsid w:val="006A3C13"/>
    <w:rsid w:val="006A3CB5"/>
    <w:rsid w:val="006A413D"/>
    <w:rsid w:val="006A44C4"/>
    <w:rsid w:val="006A4653"/>
    <w:rsid w:val="006A50FA"/>
    <w:rsid w:val="006A5702"/>
    <w:rsid w:val="006A57C2"/>
    <w:rsid w:val="006A5801"/>
    <w:rsid w:val="006A62B2"/>
    <w:rsid w:val="006A6560"/>
    <w:rsid w:val="006A6732"/>
    <w:rsid w:val="006A6786"/>
    <w:rsid w:val="006A6C4A"/>
    <w:rsid w:val="006A73FE"/>
    <w:rsid w:val="006A7A46"/>
    <w:rsid w:val="006B0779"/>
    <w:rsid w:val="006B0870"/>
    <w:rsid w:val="006B0ACD"/>
    <w:rsid w:val="006B0DC5"/>
    <w:rsid w:val="006B1764"/>
    <w:rsid w:val="006B1791"/>
    <w:rsid w:val="006B1EBC"/>
    <w:rsid w:val="006B243D"/>
    <w:rsid w:val="006B27B9"/>
    <w:rsid w:val="006B2B06"/>
    <w:rsid w:val="006B2D35"/>
    <w:rsid w:val="006B2E78"/>
    <w:rsid w:val="006B3CD1"/>
    <w:rsid w:val="006B4949"/>
    <w:rsid w:val="006B6605"/>
    <w:rsid w:val="006B662D"/>
    <w:rsid w:val="006B69EB"/>
    <w:rsid w:val="006B6ABE"/>
    <w:rsid w:val="006B6EBC"/>
    <w:rsid w:val="006B75B4"/>
    <w:rsid w:val="006C1BA7"/>
    <w:rsid w:val="006C1FBA"/>
    <w:rsid w:val="006C1FFF"/>
    <w:rsid w:val="006C21AE"/>
    <w:rsid w:val="006C4126"/>
    <w:rsid w:val="006C4469"/>
    <w:rsid w:val="006C4C7E"/>
    <w:rsid w:val="006C53ED"/>
    <w:rsid w:val="006C572C"/>
    <w:rsid w:val="006C5C4F"/>
    <w:rsid w:val="006C608B"/>
    <w:rsid w:val="006C62BC"/>
    <w:rsid w:val="006C67B5"/>
    <w:rsid w:val="006C68F1"/>
    <w:rsid w:val="006C6945"/>
    <w:rsid w:val="006C6C63"/>
    <w:rsid w:val="006C7C42"/>
    <w:rsid w:val="006C7E3F"/>
    <w:rsid w:val="006C7F97"/>
    <w:rsid w:val="006D072D"/>
    <w:rsid w:val="006D170F"/>
    <w:rsid w:val="006D1BA0"/>
    <w:rsid w:val="006D1F7A"/>
    <w:rsid w:val="006D2D85"/>
    <w:rsid w:val="006D31B3"/>
    <w:rsid w:val="006D3455"/>
    <w:rsid w:val="006D3466"/>
    <w:rsid w:val="006D37F5"/>
    <w:rsid w:val="006D3EA2"/>
    <w:rsid w:val="006D4359"/>
    <w:rsid w:val="006D63F4"/>
    <w:rsid w:val="006D64DE"/>
    <w:rsid w:val="006D6919"/>
    <w:rsid w:val="006D6E08"/>
    <w:rsid w:val="006D6F10"/>
    <w:rsid w:val="006D72E2"/>
    <w:rsid w:val="006E1714"/>
    <w:rsid w:val="006E17BD"/>
    <w:rsid w:val="006E2913"/>
    <w:rsid w:val="006E307F"/>
    <w:rsid w:val="006E497B"/>
    <w:rsid w:val="006E4B3E"/>
    <w:rsid w:val="006E4BDA"/>
    <w:rsid w:val="006E4BEC"/>
    <w:rsid w:val="006E6F80"/>
    <w:rsid w:val="006E6FE4"/>
    <w:rsid w:val="006E7D19"/>
    <w:rsid w:val="006E7DEF"/>
    <w:rsid w:val="006E7FDB"/>
    <w:rsid w:val="006F0916"/>
    <w:rsid w:val="006F125C"/>
    <w:rsid w:val="006F136E"/>
    <w:rsid w:val="006F2913"/>
    <w:rsid w:val="006F2C57"/>
    <w:rsid w:val="006F35D2"/>
    <w:rsid w:val="006F385B"/>
    <w:rsid w:val="006F43F9"/>
    <w:rsid w:val="006F4BD5"/>
    <w:rsid w:val="006F4EA5"/>
    <w:rsid w:val="006F54F7"/>
    <w:rsid w:val="006F5797"/>
    <w:rsid w:val="006F6B5C"/>
    <w:rsid w:val="006F6E92"/>
    <w:rsid w:val="0070020A"/>
    <w:rsid w:val="00701610"/>
    <w:rsid w:val="00701D13"/>
    <w:rsid w:val="00703347"/>
    <w:rsid w:val="0070446B"/>
    <w:rsid w:val="0070544A"/>
    <w:rsid w:val="00705524"/>
    <w:rsid w:val="007101A4"/>
    <w:rsid w:val="00710FC1"/>
    <w:rsid w:val="0071125A"/>
    <w:rsid w:val="0071175F"/>
    <w:rsid w:val="007132BA"/>
    <w:rsid w:val="00713362"/>
    <w:rsid w:val="007135CE"/>
    <w:rsid w:val="007145CA"/>
    <w:rsid w:val="00715789"/>
    <w:rsid w:val="00715C11"/>
    <w:rsid w:val="00715FB1"/>
    <w:rsid w:val="0071608A"/>
    <w:rsid w:val="007161F3"/>
    <w:rsid w:val="00716909"/>
    <w:rsid w:val="00716958"/>
    <w:rsid w:val="00717FA4"/>
    <w:rsid w:val="00720204"/>
    <w:rsid w:val="0072096B"/>
    <w:rsid w:val="00720B0F"/>
    <w:rsid w:val="0072351E"/>
    <w:rsid w:val="0072355F"/>
    <w:rsid w:val="007244C4"/>
    <w:rsid w:val="007244E6"/>
    <w:rsid w:val="00724883"/>
    <w:rsid w:val="00724B0F"/>
    <w:rsid w:val="00725D10"/>
    <w:rsid w:val="0072693D"/>
    <w:rsid w:val="007273EC"/>
    <w:rsid w:val="007275C9"/>
    <w:rsid w:val="0072790E"/>
    <w:rsid w:val="00727BF5"/>
    <w:rsid w:val="007304AA"/>
    <w:rsid w:val="007306C5"/>
    <w:rsid w:val="007307A2"/>
    <w:rsid w:val="00730819"/>
    <w:rsid w:val="00730AAE"/>
    <w:rsid w:val="00730B8E"/>
    <w:rsid w:val="00731A67"/>
    <w:rsid w:val="00732FCC"/>
    <w:rsid w:val="007343C5"/>
    <w:rsid w:val="00734B71"/>
    <w:rsid w:val="00734C66"/>
    <w:rsid w:val="00734DF3"/>
    <w:rsid w:val="007357ED"/>
    <w:rsid w:val="00736110"/>
    <w:rsid w:val="00736958"/>
    <w:rsid w:val="007375FF"/>
    <w:rsid w:val="0074011A"/>
    <w:rsid w:val="00740784"/>
    <w:rsid w:val="007409EA"/>
    <w:rsid w:val="00740DB4"/>
    <w:rsid w:val="0074113B"/>
    <w:rsid w:val="007413C3"/>
    <w:rsid w:val="0074143C"/>
    <w:rsid w:val="00741FD7"/>
    <w:rsid w:val="00742799"/>
    <w:rsid w:val="0074291E"/>
    <w:rsid w:val="00742AB9"/>
    <w:rsid w:val="00743CE6"/>
    <w:rsid w:val="00743D87"/>
    <w:rsid w:val="00743D9B"/>
    <w:rsid w:val="0074438E"/>
    <w:rsid w:val="007450AD"/>
    <w:rsid w:val="007456DF"/>
    <w:rsid w:val="007469FE"/>
    <w:rsid w:val="007474AB"/>
    <w:rsid w:val="007475A9"/>
    <w:rsid w:val="007476CE"/>
    <w:rsid w:val="007508A4"/>
    <w:rsid w:val="00750F2D"/>
    <w:rsid w:val="00750F7E"/>
    <w:rsid w:val="007525FE"/>
    <w:rsid w:val="00752771"/>
    <w:rsid w:val="0075299E"/>
    <w:rsid w:val="00752B49"/>
    <w:rsid w:val="0075478C"/>
    <w:rsid w:val="007552BC"/>
    <w:rsid w:val="00755BE9"/>
    <w:rsid w:val="00755E95"/>
    <w:rsid w:val="00755F27"/>
    <w:rsid w:val="0075637C"/>
    <w:rsid w:val="007566F6"/>
    <w:rsid w:val="007567AE"/>
    <w:rsid w:val="00756C31"/>
    <w:rsid w:val="0075701A"/>
    <w:rsid w:val="00757539"/>
    <w:rsid w:val="0075754D"/>
    <w:rsid w:val="007579D1"/>
    <w:rsid w:val="007603A4"/>
    <w:rsid w:val="00760406"/>
    <w:rsid w:val="007606C4"/>
    <w:rsid w:val="007612C7"/>
    <w:rsid w:val="0076180E"/>
    <w:rsid w:val="007619DE"/>
    <w:rsid w:val="00761D27"/>
    <w:rsid w:val="00762449"/>
    <w:rsid w:val="00762BD1"/>
    <w:rsid w:val="00762D46"/>
    <w:rsid w:val="007633CF"/>
    <w:rsid w:val="007637E5"/>
    <w:rsid w:val="00763D8D"/>
    <w:rsid w:val="00763FB2"/>
    <w:rsid w:val="0076431E"/>
    <w:rsid w:val="007644A7"/>
    <w:rsid w:val="007650C7"/>
    <w:rsid w:val="007652A9"/>
    <w:rsid w:val="00765B40"/>
    <w:rsid w:val="00765D37"/>
    <w:rsid w:val="00766286"/>
    <w:rsid w:val="007664C6"/>
    <w:rsid w:val="0076692A"/>
    <w:rsid w:val="00770554"/>
    <w:rsid w:val="00771581"/>
    <w:rsid w:val="007717D1"/>
    <w:rsid w:val="007717DA"/>
    <w:rsid w:val="00771FEE"/>
    <w:rsid w:val="007726F6"/>
    <w:rsid w:val="00773338"/>
    <w:rsid w:val="007735A8"/>
    <w:rsid w:val="007735CF"/>
    <w:rsid w:val="00774907"/>
    <w:rsid w:val="0077617A"/>
    <w:rsid w:val="007767F3"/>
    <w:rsid w:val="00777228"/>
    <w:rsid w:val="00777B43"/>
    <w:rsid w:val="00777D6F"/>
    <w:rsid w:val="00777EF5"/>
    <w:rsid w:val="007800E8"/>
    <w:rsid w:val="00780C9F"/>
    <w:rsid w:val="0078184D"/>
    <w:rsid w:val="00782694"/>
    <w:rsid w:val="00782E65"/>
    <w:rsid w:val="007838BF"/>
    <w:rsid w:val="00785E32"/>
    <w:rsid w:val="00786A45"/>
    <w:rsid w:val="00786BA8"/>
    <w:rsid w:val="00786E93"/>
    <w:rsid w:val="00787134"/>
    <w:rsid w:val="007871EF"/>
    <w:rsid w:val="00787358"/>
    <w:rsid w:val="0078735D"/>
    <w:rsid w:val="0078750A"/>
    <w:rsid w:val="007876AC"/>
    <w:rsid w:val="00787BE0"/>
    <w:rsid w:val="00790FE0"/>
    <w:rsid w:val="007923F8"/>
    <w:rsid w:val="00792C6E"/>
    <w:rsid w:val="00793111"/>
    <w:rsid w:val="00793348"/>
    <w:rsid w:val="00793387"/>
    <w:rsid w:val="007941FC"/>
    <w:rsid w:val="00794D31"/>
    <w:rsid w:val="00795AE9"/>
    <w:rsid w:val="00796D67"/>
    <w:rsid w:val="00797620"/>
    <w:rsid w:val="007979B2"/>
    <w:rsid w:val="007A0583"/>
    <w:rsid w:val="007A09FC"/>
    <w:rsid w:val="007A0A59"/>
    <w:rsid w:val="007A0BF7"/>
    <w:rsid w:val="007A229D"/>
    <w:rsid w:val="007A348A"/>
    <w:rsid w:val="007A4502"/>
    <w:rsid w:val="007A4687"/>
    <w:rsid w:val="007A5F1D"/>
    <w:rsid w:val="007A62D3"/>
    <w:rsid w:val="007A6C06"/>
    <w:rsid w:val="007A7B57"/>
    <w:rsid w:val="007A7B84"/>
    <w:rsid w:val="007B05F1"/>
    <w:rsid w:val="007B0DB5"/>
    <w:rsid w:val="007B19E4"/>
    <w:rsid w:val="007B1B3F"/>
    <w:rsid w:val="007B2053"/>
    <w:rsid w:val="007B2724"/>
    <w:rsid w:val="007B2A45"/>
    <w:rsid w:val="007B3170"/>
    <w:rsid w:val="007B3A5B"/>
    <w:rsid w:val="007B3F61"/>
    <w:rsid w:val="007B406F"/>
    <w:rsid w:val="007B4340"/>
    <w:rsid w:val="007B4853"/>
    <w:rsid w:val="007B4D5D"/>
    <w:rsid w:val="007B5953"/>
    <w:rsid w:val="007B67F4"/>
    <w:rsid w:val="007B6993"/>
    <w:rsid w:val="007B6A9F"/>
    <w:rsid w:val="007B6DFE"/>
    <w:rsid w:val="007B73DD"/>
    <w:rsid w:val="007B7A7D"/>
    <w:rsid w:val="007C0B35"/>
    <w:rsid w:val="007C135C"/>
    <w:rsid w:val="007C153D"/>
    <w:rsid w:val="007C1D6E"/>
    <w:rsid w:val="007C3AD2"/>
    <w:rsid w:val="007C4085"/>
    <w:rsid w:val="007C457B"/>
    <w:rsid w:val="007C4CE2"/>
    <w:rsid w:val="007C4DC7"/>
    <w:rsid w:val="007C4EAA"/>
    <w:rsid w:val="007C5D77"/>
    <w:rsid w:val="007C5F4F"/>
    <w:rsid w:val="007C6504"/>
    <w:rsid w:val="007C65C8"/>
    <w:rsid w:val="007D0115"/>
    <w:rsid w:val="007D29FE"/>
    <w:rsid w:val="007D2B7C"/>
    <w:rsid w:val="007D34A1"/>
    <w:rsid w:val="007D38BC"/>
    <w:rsid w:val="007D3A1B"/>
    <w:rsid w:val="007D408C"/>
    <w:rsid w:val="007D4123"/>
    <w:rsid w:val="007D463E"/>
    <w:rsid w:val="007D506E"/>
    <w:rsid w:val="007D62F7"/>
    <w:rsid w:val="007D6814"/>
    <w:rsid w:val="007D686A"/>
    <w:rsid w:val="007D71D6"/>
    <w:rsid w:val="007E0F14"/>
    <w:rsid w:val="007E196F"/>
    <w:rsid w:val="007E1DE3"/>
    <w:rsid w:val="007E38FA"/>
    <w:rsid w:val="007E3B68"/>
    <w:rsid w:val="007E41BC"/>
    <w:rsid w:val="007E544C"/>
    <w:rsid w:val="007E5537"/>
    <w:rsid w:val="007E5914"/>
    <w:rsid w:val="007E5924"/>
    <w:rsid w:val="007E5E55"/>
    <w:rsid w:val="007E68B0"/>
    <w:rsid w:val="007E7580"/>
    <w:rsid w:val="007E7713"/>
    <w:rsid w:val="007E78B4"/>
    <w:rsid w:val="007E7ED9"/>
    <w:rsid w:val="007F0140"/>
    <w:rsid w:val="007F1379"/>
    <w:rsid w:val="007F21D1"/>
    <w:rsid w:val="007F2A67"/>
    <w:rsid w:val="007F3113"/>
    <w:rsid w:val="007F3267"/>
    <w:rsid w:val="007F3816"/>
    <w:rsid w:val="007F384A"/>
    <w:rsid w:val="007F3B02"/>
    <w:rsid w:val="007F3B1D"/>
    <w:rsid w:val="007F487E"/>
    <w:rsid w:val="007F50B6"/>
    <w:rsid w:val="007F5AE9"/>
    <w:rsid w:val="007F6081"/>
    <w:rsid w:val="007F6921"/>
    <w:rsid w:val="007F6A0D"/>
    <w:rsid w:val="007F7300"/>
    <w:rsid w:val="007F7C8D"/>
    <w:rsid w:val="007F7D77"/>
    <w:rsid w:val="00800003"/>
    <w:rsid w:val="008014E5"/>
    <w:rsid w:val="008021D3"/>
    <w:rsid w:val="00802BCC"/>
    <w:rsid w:val="008036B3"/>
    <w:rsid w:val="008036FF"/>
    <w:rsid w:val="008041E4"/>
    <w:rsid w:val="00804C00"/>
    <w:rsid w:val="00805895"/>
    <w:rsid w:val="00805F6E"/>
    <w:rsid w:val="00805FBA"/>
    <w:rsid w:val="008060FC"/>
    <w:rsid w:val="00806709"/>
    <w:rsid w:val="00806D28"/>
    <w:rsid w:val="00807056"/>
    <w:rsid w:val="0080736D"/>
    <w:rsid w:val="008073EC"/>
    <w:rsid w:val="00810910"/>
    <w:rsid w:val="00810E7F"/>
    <w:rsid w:val="00810FAE"/>
    <w:rsid w:val="0081158A"/>
    <w:rsid w:val="008116DB"/>
    <w:rsid w:val="008117B4"/>
    <w:rsid w:val="00811C52"/>
    <w:rsid w:val="0081222F"/>
    <w:rsid w:val="00812444"/>
    <w:rsid w:val="008129AB"/>
    <w:rsid w:val="00813614"/>
    <w:rsid w:val="00814A50"/>
    <w:rsid w:val="00814BFF"/>
    <w:rsid w:val="00814F43"/>
    <w:rsid w:val="00814FE5"/>
    <w:rsid w:val="0081519B"/>
    <w:rsid w:val="00815E2C"/>
    <w:rsid w:val="00816CA9"/>
    <w:rsid w:val="00816DE3"/>
    <w:rsid w:val="008175F8"/>
    <w:rsid w:val="0081769E"/>
    <w:rsid w:val="0081791D"/>
    <w:rsid w:val="00820EFE"/>
    <w:rsid w:val="0082119C"/>
    <w:rsid w:val="00821B8F"/>
    <w:rsid w:val="00821BB5"/>
    <w:rsid w:val="00821C52"/>
    <w:rsid w:val="00822047"/>
    <w:rsid w:val="008229C9"/>
    <w:rsid w:val="00823385"/>
    <w:rsid w:val="00823C4B"/>
    <w:rsid w:val="00823FE0"/>
    <w:rsid w:val="00824830"/>
    <w:rsid w:val="00824E91"/>
    <w:rsid w:val="00825BBE"/>
    <w:rsid w:val="00826098"/>
    <w:rsid w:val="00826DE6"/>
    <w:rsid w:val="008274CD"/>
    <w:rsid w:val="008301BF"/>
    <w:rsid w:val="00830D79"/>
    <w:rsid w:val="00831730"/>
    <w:rsid w:val="00831C6D"/>
    <w:rsid w:val="0083267A"/>
    <w:rsid w:val="008331AF"/>
    <w:rsid w:val="008340FC"/>
    <w:rsid w:val="008356E5"/>
    <w:rsid w:val="0083598E"/>
    <w:rsid w:val="0083639A"/>
    <w:rsid w:val="00836974"/>
    <w:rsid w:val="00836EC8"/>
    <w:rsid w:val="00836ED0"/>
    <w:rsid w:val="008372A9"/>
    <w:rsid w:val="008373BE"/>
    <w:rsid w:val="008375FA"/>
    <w:rsid w:val="008377B9"/>
    <w:rsid w:val="008379E4"/>
    <w:rsid w:val="008408AD"/>
    <w:rsid w:val="008412FB"/>
    <w:rsid w:val="0084155E"/>
    <w:rsid w:val="00841E31"/>
    <w:rsid w:val="0084284A"/>
    <w:rsid w:val="00844452"/>
    <w:rsid w:val="00844E83"/>
    <w:rsid w:val="00844F3B"/>
    <w:rsid w:val="00845451"/>
    <w:rsid w:val="00845DEC"/>
    <w:rsid w:val="00845E46"/>
    <w:rsid w:val="00846F18"/>
    <w:rsid w:val="00847742"/>
    <w:rsid w:val="00847C72"/>
    <w:rsid w:val="00850D1A"/>
    <w:rsid w:val="00851700"/>
    <w:rsid w:val="008525EB"/>
    <w:rsid w:val="008529FB"/>
    <w:rsid w:val="008535A0"/>
    <w:rsid w:val="00853C3B"/>
    <w:rsid w:val="0085450B"/>
    <w:rsid w:val="008547E0"/>
    <w:rsid w:val="00854F8C"/>
    <w:rsid w:val="00855D54"/>
    <w:rsid w:val="00856E72"/>
    <w:rsid w:val="008570B3"/>
    <w:rsid w:val="00857669"/>
    <w:rsid w:val="00860007"/>
    <w:rsid w:val="0086003F"/>
    <w:rsid w:val="00860165"/>
    <w:rsid w:val="0086064F"/>
    <w:rsid w:val="00860860"/>
    <w:rsid w:val="008608B3"/>
    <w:rsid w:val="008609F7"/>
    <w:rsid w:val="00860A33"/>
    <w:rsid w:val="00860C59"/>
    <w:rsid w:val="008614C9"/>
    <w:rsid w:val="00861DC7"/>
    <w:rsid w:val="008624E6"/>
    <w:rsid w:val="00862BC4"/>
    <w:rsid w:val="008631EC"/>
    <w:rsid w:val="008632AC"/>
    <w:rsid w:val="008638D6"/>
    <w:rsid w:val="0086506D"/>
    <w:rsid w:val="00865706"/>
    <w:rsid w:val="00865E21"/>
    <w:rsid w:val="00866057"/>
    <w:rsid w:val="008666D5"/>
    <w:rsid w:val="00866B59"/>
    <w:rsid w:val="00866BB6"/>
    <w:rsid w:val="00867667"/>
    <w:rsid w:val="0086798E"/>
    <w:rsid w:val="00867FB8"/>
    <w:rsid w:val="008718B9"/>
    <w:rsid w:val="00871CD4"/>
    <w:rsid w:val="008727E7"/>
    <w:rsid w:val="00872AF9"/>
    <w:rsid w:val="00872F0B"/>
    <w:rsid w:val="008730A8"/>
    <w:rsid w:val="008732D2"/>
    <w:rsid w:val="00873600"/>
    <w:rsid w:val="008739AA"/>
    <w:rsid w:val="00873FEE"/>
    <w:rsid w:val="00874082"/>
    <w:rsid w:val="00874376"/>
    <w:rsid w:val="00874B28"/>
    <w:rsid w:val="00874DA0"/>
    <w:rsid w:val="00875435"/>
    <w:rsid w:val="00876496"/>
    <w:rsid w:val="0087674B"/>
    <w:rsid w:val="00876823"/>
    <w:rsid w:val="00876884"/>
    <w:rsid w:val="00877BA1"/>
    <w:rsid w:val="00877F8C"/>
    <w:rsid w:val="0088115C"/>
    <w:rsid w:val="0088122E"/>
    <w:rsid w:val="0088167F"/>
    <w:rsid w:val="00882522"/>
    <w:rsid w:val="0088443B"/>
    <w:rsid w:val="00884F8D"/>
    <w:rsid w:val="00884FFA"/>
    <w:rsid w:val="00885932"/>
    <w:rsid w:val="00885A32"/>
    <w:rsid w:val="00885C29"/>
    <w:rsid w:val="00885EE8"/>
    <w:rsid w:val="00886213"/>
    <w:rsid w:val="0088648B"/>
    <w:rsid w:val="008864A9"/>
    <w:rsid w:val="008864BC"/>
    <w:rsid w:val="008871E4"/>
    <w:rsid w:val="00887DF9"/>
    <w:rsid w:val="00891018"/>
    <w:rsid w:val="008916C1"/>
    <w:rsid w:val="00891A7B"/>
    <w:rsid w:val="00892066"/>
    <w:rsid w:val="008926DE"/>
    <w:rsid w:val="00892EB2"/>
    <w:rsid w:val="00893B31"/>
    <w:rsid w:val="00893E27"/>
    <w:rsid w:val="0089407A"/>
    <w:rsid w:val="0089532C"/>
    <w:rsid w:val="008957F1"/>
    <w:rsid w:val="00895C53"/>
    <w:rsid w:val="00896983"/>
    <w:rsid w:val="00896B20"/>
    <w:rsid w:val="008971B9"/>
    <w:rsid w:val="00897F6C"/>
    <w:rsid w:val="008A0155"/>
    <w:rsid w:val="008A073F"/>
    <w:rsid w:val="008A074B"/>
    <w:rsid w:val="008A0928"/>
    <w:rsid w:val="008A0DFB"/>
    <w:rsid w:val="008A0F7F"/>
    <w:rsid w:val="008A1856"/>
    <w:rsid w:val="008A1D3B"/>
    <w:rsid w:val="008A200D"/>
    <w:rsid w:val="008A24DA"/>
    <w:rsid w:val="008A35F9"/>
    <w:rsid w:val="008A4B71"/>
    <w:rsid w:val="008A5269"/>
    <w:rsid w:val="008A5A8D"/>
    <w:rsid w:val="008A5AD8"/>
    <w:rsid w:val="008A5D4A"/>
    <w:rsid w:val="008A63A1"/>
    <w:rsid w:val="008A73B0"/>
    <w:rsid w:val="008A74FD"/>
    <w:rsid w:val="008A7E62"/>
    <w:rsid w:val="008B0429"/>
    <w:rsid w:val="008B070F"/>
    <w:rsid w:val="008B092B"/>
    <w:rsid w:val="008B0D92"/>
    <w:rsid w:val="008B0DAF"/>
    <w:rsid w:val="008B1C87"/>
    <w:rsid w:val="008B2E93"/>
    <w:rsid w:val="008B337D"/>
    <w:rsid w:val="008B338F"/>
    <w:rsid w:val="008B346A"/>
    <w:rsid w:val="008B3776"/>
    <w:rsid w:val="008B39D6"/>
    <w:rsid w:val="008B4604"/>
    <w:rsid w:val="008B5B6E"/>
    <w:rsid w:val="008B5D5C"/>
    <w:rsid w:val="008B5FCC"/>
    <w:rsid w:val="008B5FD2"/>
    <w:rsid w:val="008B67F0"/>
    <w:rsid w:val="008B6CB5"/>
    <w:rsid w:val="008B7384"/>
    <w:rsid w:val="008B738F"/>
    <w:rsid w:val="008C03E7"/>
    <w:rsid w:val="008C04E9"/>
    <w:rsid w:val="008C0556"/>
    <w:rsid w:val="008C09BB"/>
    <w:rsid w:val="008C0F06"/>
    <w:rsid w:val="008C1AEC"/>
    <w:rsid w:val="008C32B5"/>
    <w:rsid w:val="008C3EE4"/>
    <w:rsid w:val="008C4100"/>
    <w:rsid w:val="008C50CB"/>
    <w:rsid w:val="008C6B8F"/>
    <w:rsid w:val="008C72AB"/>
    <w:rsid w:val="008D03F9"/>
    <w:rsid w:val="008D0775"/>
    <w:rsid w:val="008D0E42"/>
    <w:rsid w:val="008D1A16"/>
    <w:rsid w:val="008D1B48"/>
    <w:rsid w:val="008D20F1"/>
    <w:rsid w:val="008D2260"/>
    <w:rsid w:val="008D2B35"/>
    <w:rsid w:val="008D3B23"/>
    <w:rsid w:val="008D3C09"/>
    <w:rsid w:val="008D4640"/>
    <w:rsid w:val="008D6E42"/>
    <w:rsid w:val="008D7BFE"/>
    <w:rsid w:val="008E0197"/>
    <w:rsid w:val="008E03CC"/>
    <w:rsid w:val="008E08A3"/>
    <w:rsid w:val="008E19F5"/>
    <w:rsid w:val="008E2557"/>
    <w:rsid w:val="008E282A"/>
    <w:rsid w:val="008E2E46"/>
    <w:rsid w:val="008E2E68"/>
    <w:rsid w:val="008E3194"/>
    <w:rsid w:val="008E37FA"/>
    <w:rsid w:val="008E3811"/>
    <w:rsid w:val="008E3E53"/>
    <w:rsid w:val="008E49EB"/>
    <w:rsid w:val="008E655B"/>
    <w:rsid w:val="008E7EC9"/>
    <w:rsid w:val="008F0385"/>
    <w:rsid w:val="008F0660"/>
    <w:rsid w:val="008F066C"/>
    <w:rsid w:val="008F22BC"/>
    <w:rsid w:val="008F3E50"/>
    <w:rsid w:val="008F53BE"/>
    <w:rsid w:val="008F599C"/>
    <w:rsid w:val="008F649C"/>
    <w:rsid w:val="008F7344"/>
    <w:rsid w:val="009009C1"/>
    <w:rsid w:val="00900CE2"/>
    <w:rsid w:val="00901026"/>
    <w:rsid w:val="00901440"/>
    <w:rsid w:val="009022CD"/>
    <w:rsid w:val="00902BA3"/>
    <w:rsid w:val="00902E94"/>
    <w:rsid w:val="00903480"/>
    <w:rsid w:val="00903657"/>
    <w:rsid w:val="00903AFD"/>
    <w:rsid w:val="00904674"/>
    <w:rsid w:val="00905640"/>
    <w:rsid w:val="00906191"/>
    <w:rsid w:val="0090626F"/>
    <w:rsid w:val="00906362"/>
    <w:rsid w:val="00906AEB"/>
    <w:rsid w:val="009072FC"/>
    <w:rsid w:val="00907C31"/>
    <w:rsid w:val="00910596"/>
    <w:rsid w:val="00910AE8"/>
    <w:rsid w:val="00911502"/>
    <w:rsid w:val="00912438"/>
    <w:rsid w:val="00912F30"/>
    <w:rsid w:val="00913020"/>
    <w:rsid w:val="00913312"/>
    <w:rsid w:val="00914182"/>
    <w:rsid w:val="0091435C"/>
    <w:rsid w:val="009145EB"/>
    <w:rsid w:val="00914949"/>
    <w:rsid w:val="0091504B"/>
    <w:rsid w:val="009156FE"/>
    <w:rsid w:val="00915772"/>
    <w:rsid w:val="00915A92"/>
    <w:rsid w:val="0091638F"/>
    <w:rsid w:val="00916BA8"/>
    <w:rsid w:val="00916F17"/>
    <w:rsid w:val="00916FE7"/>
    <w:rsid w:val="009174D7"/>
    <w:rsid w:val="00917544"/>
    <w:rsid w:val="00920354"/>
    <w:rsid w:val="00920426"/>
    <w:rsid w:val="00920A85"/>
    <w:rsid w:val="0092100F"/>
    <w:rsid w:val="00921C82"/>
    <w:rsid w:val="00922746"/>
    <w:rsid w:val="0092277D"/>
    <w:rsid w:val="009237E1"/>
    <w:rsid w:val="00923811"/>
    <w:rsid w:val="00923C60"/>
    <w:rsid w:val="00923FAE"/>
    <w:rsid w:val="00924420"/>
    <w:rsid w:val="00925D70"/>
    <w:rsid w:val="00925E43"/>
    <w:rsid w:val="00926B22"/>
    <w:rsid w:val="0092713A"/>
    <w:rsid w:val="009272B3"/>
    <w:rsid w:val="0092742A"/>
    <w:rsid w:val="00927E11"/>
    <w:rsid w:val="0093012B"/>
    <w:rsid w:val="009302AC"/>
    <w:rsid w:val="00930A8C"/>
    <w:rsid w:val="00930CD9"/>
    <w:rsid w:val="0093151B"/>
    <w:rsid w:val="00931877"/>
    <w:rsid w:val="00932124"/>
    <w:rsid w:val="009325E3"/>
    <w:rsid w:val="00933047"/>
    <w:rsid w:val="0093339F"/>
    <w:rsid w:val="009337AE"/>
    <w:rsid w:val="00933EB6"/>
    <w:rsid w:val="009340BF"/>
    <w:rsid w:val="009340D1"/>
    <w:rsid w:val="009342A1"/>
    <w:rsid w:val="00934367"/>
    <w:rsid w:val="0093459B"/>
    <w:rsid w:val="00934612"/>
    <w:rsid w:val="00934642"/>
    <w:rsid w:val="00935135"/>
    <w:rsid w:val="009354E5"/>
    <w:rsid w:val="00935AE0"/>
    <w:rsid w:val="00935CB1"/>
    <w:rsid w:val="00935D18"/>
    <w:rsid w:val="00935E6B"/>
    <w:rsid w:val="00935FA0"/>
    <w:rsid w:val="00937390"/>
    <w:rsid w:val="00937875"/>
    <w:rsid w:val="009414CD"/>
    <w:rsid w:val="009415A3"/>
    <w:rsid w:val="0094196D"/>
    <w:rsid w:val="0094246A"/>
    <w:rsid w:val="00942657"/>
    <w:rsid w:val="009426B4"/>
    <w:rsid w:val="00942E90"/>
    <w:rsid w:val="00943E6A"/>
    <w:rsid w:val="00944427"/>
    <w:rsid w:val="00944C12"/>
    <w:rsid w:val="00944E0A"/>
    <w:rsid w:val="00944FE2"/>
    <w:rsid w:val="00945539"/>
    <w:rsid w:val="00946261"/>
    <w:rsid w:val="00946389"/>
    <w:rsid w:val="00946423"/>
    <w:rsid w:val="00947793"/>
    <w:rsid w:val="009479B2"/>
    <w:rsid w:val="00947A57"/>
    <w:rsid w:val="00950620"/>
    <w:rsid w:val="00950662"/>
    <w:rsid w:val="00951683"/>
    <w:rsid w:val="0095177E"/>
    <w:rsid w:val="00951BFA"/>
    <w:rsid w:val="00951CA7"/>
    <w:rsid w:val="00951FEC"/>
    <w:rsid w:val="0095250D"/>
    <w:rsid w:val="009526E0"/>
    <w:rsid w:val="009529EC"/>
    <w:rsid w:val="00952A0E"/>
    <w:rsid w:val="00952D73"/>
    <w:rsid w:val="00953687"/>
    <w:rsid w:val="009537CB"/>
    <w:rsid w:val="00953810"/>
    <w:rsid w:val="00953912"/>
    <w:rsid w:val="00953D8C"/>
    <w:rsid w:val="009565E3"/>
    <w:rsid w:val="0095683B"/>
    <w:rsid w:val="00956C3B"/>
    <w:rsid w:val="009577C0"/>
    <w:rsid w:val="00957FAD"/>
    <w:rsid w:val="009604AA"/>
    <w:rsid w:val="00961592"/>
    <w:rsid w:val="00962558"/>
    <w:rsid w:val="00962FA7"/>
    <w:rsid w:val="009633A4"/>
    <w:rsid w:val="009634AC"/>
    <w:rsid w:val="0096388F"/>
    <w:rsid w:val="00963FAF"/>
    <w:rsid w:val="0096474A"/>
    <w:rsid w:val="00964765"/>
    <w:rsid w:val="0096488F"/>
    <w:rsid w:val="0096594B"/>
    <w:rsid w:val="00965F13"/>
    <w:rsid w:val="00966524"/>
    <w:rsid w:val="009670DC"/>
    <w:rsid w:val="00967953"/>
    <w:rsid w:val="00967B2B"/>
    <w:rsid w:val="00967E30"/>
    <w:rsid w:val="0097022E"/>
    <w:rsid w:val="00970F2B"/>
    <w:rsid w:val="00972475"/>
    <w:rsid w:val="009726B7"/>
    <w:rsid w:val="00972AC1"/>
    <w:rsid w:val="0097322C"/>
    <w:rsid w:val="009734DF"/>
    <w:rsid w:val="00973666"/>
    <w:rsid w:val="00973ABE"/>
    <w:rsid w:val="00974B2C"/>
    <w:rsid w:val="009771C1"/>
    <w:rsid w:val="00977973"/>
    <w:rsid w:val="00980AA7"/>
    <w:rsid w:val="00980FD9"/>
    <w:rsid w:val="009812FE"/>
    <w:rsid w:val="009820B4"/>
    <w:rsid w:val="009820F8"/>
    <w:rsid w:val="00983963"/>
    <w:rsid w:val="00983B03"/>
    <w:rsid w:val="00983B94"/>
    <w:rsid w:val="00983F92"/>
    <w:rsid w:val="0098418F"/>
    <w:rsid w:val="0098448D"/>
    <w:rsid w:val="00986BC1"/>
    <w:rsid w:val="00986D0D"/>
    <w:rsid w:val="009870D7"/>
    <w:rsid w:val="00987DC5"/>
    <w:rsid w:val="009903D7"/>
    <w:rsid w:val="009905AB"/>
    <w:rsid w:val="009909C2"/>
    <w:rsid w:val="00990C2D"/>
    <w:rsid w:val="00990DAF"/>
    <w:rsid w:val="00990F05"/>
    <w:rsid w:val="00990F9E"/>
    <w:rsid w:val="009910D0"/>
    <w:rsid w:val="009913EE"/>
    <w:rsid w:val="00991479"/>
    <w:rsid w:val="00991C3F"/>
    <w:rsid w:val="009929A5"/>
    <w:rsid w:val="00992B65"/>
    <w:rsid w:val="0099326F"/>
    <w:rsid w:val="0099349C"/>
    <w:rsid w:val="00993F76"/>
    <w:rsid w:val="009940F0"/>
    <w:rsid w:val="0099418B"/>
    <w:rsid w:val="0099438F"/>
    <w:rsid w:val="009960E4"/>
    <w:rsid w:val="009971B1"/>
    <w:rsid w:val="00997629"/>
    <w:rsid w:val="00997972"/>
    <w:rsid w:val="00997DEF"/>
    <w:rsid w:val="009A0914"/>
    <w:rsid w:val="009A0D67"/>
    <w:rsid w:val="009A0EDC"/>
    <w:rsid w:val="009A18F0"/>
    <w:rsid w:val="009A1ABF"/>
    <w:rsid w:val="009A28EC"/>
    <w:rsid w:val="009A2BB3"/>
    <w:rsid w:val="009A3D7B"/>
    <w:rsid w:val="009A3D86"/>
    <w:rsid w:val="009A3E00"/>
    <w:rsid w:val="009A3F27"/>
    <w:rsid w:val="009A46A7"/>
    <w:rsid w:val="009A4C31"/>
    <w:rsid w:val="009A4DD6"/>
    <w:rsid w:val="009A6AA8"/>
    <w:rsid w:val="009A750D"/>
    <w:rsid w:val="009A75E9"/>
    <w:rsid w:val="009A7821"/>
    <w:rsid w:val="009A7B04"/>
    <w:rsid w:val="009B15F4"/>
    <w:rsid w:val="009B25BF"/>
    <w:rsid w:val="009B2CD2"/>
    <w:rsid w:val="009B31E3"/>
    <w:rsid w:val="009B33C7"/>
    <w:rsid w:val="009B405E"/>
    <w:rsid w:val="009B45A3"/>
    <w:rsid w:val="009B4B67"/>
    <w:rsid w:val="009B4F60"/>
    <w:rsid w:val="009B5080"/>
    <w:rsid w:val="009B58C7"/>
    <w:rsid w:val="009B64BF"/>
    <w:rsid w:val="009B6A69"/>
    <w:rsid w:val="009B6B60"/>
    <w:rsid w:val="009B71FF"/>
    <w:rsid w:val="009B7457"/>
    <w:rsid w:val="009B7521"/>
    <w:rsid w:val="009B755D"/>
    <w:rsid w:val="009B7AD8"/>
    <w:rsid w:val="009B7C7A"/>
    <w:rsid w:val="009B7EE5"/>
    <w:rsid w:val="009C0774"/>
    <w:rsid w:val="009C0A9F"/>
    <w:rsid w:val="009C1790"/>
    <w:rsid w:val="009C20B6"/>
    <w:rsid w:val="009C3545"/>
    <w:rsid w:val="009C355E"/>
    <w:rsid w:val="009C400D"/>
    <w:rsid w:val="009C41D7"/>
    <w:rsid w:val="009C4BDE"/>
    <w:rsid w:val="009C5C94"/>
    <w:rsid w:val="009C66BD"/>
    <w:rsid w:val="009C6C10"/>
    <w:rsid w:val="009C6D97"/>
    <w:rsid w:val="009C734D"/>
    <w:rsid w:val="009C7D6C"/>
    <w:rsid w:val="009C7E3D"/>
    <w:rsid w:val="009C7F16"/>
    <w:rsid w:val="009D06DB"/>
    <w:rsid w:val="009D100C"/>
    <w:rsid w:val="009D162C"/>
    <w:rsid w:val="009D18E9"/>
    <w:rsid w:val="009D1F92"/>
    <w:rsid w:val="009D2288"/>
    <w:rsid w:val="009D2388"/>
    <w:rsid w:val="009D3932"/>
    <w:rsid w:val="009D4157"/>
    <w:rsid w:val="009D4DEA"/>
    <w:rsid w:val="009D5B1C"/>
    <w:rsid w:val="009D67B6"/>
    <w:rsid w:val="009D6D57"/>
    <w:rsid w:val="009D7152"/>
    <w:rsid w:val="009D75AF"/>
    <w:rsid w:val="009E0097"/>
    <w:rsid w:val="009E0978"/>
    <w:rsid w:val="009E0D09"/>
    <w:rsid w:val="009E1385"/>
    <w:rsid w:val="009E156E"/>
    <w:rsid w:val="009E1B24"/>
    <w:rsid w:val="009E1F46"/>
    <w:rsid w:val="009E20AA"/>
    <w:rsid w:val="009E220E"/>
    <w:rsid w:val="009E29A0"/>
    <w:rsid w:val="009E29DF"/>
    <w:rsid w:val="009E2F18"/>
    <w:rsid w:val="009E30E0"/>
    <w:rsid w:val="009E3582"/>
    <w:rsid w:val="009E40C6"/>
    <w:rsid w:val="009E4590"/>
    <w:rsid w:val="009E5638"/>
    <w:rsid w:val="009E59A2"/>
    <w:rsid w:val="009E5A4D"/>
    <w:rsid w:val="009E5D9F"/>
    <w:rsid w:val="009E6D10"/>
    <w:rsid w:val="009E71D5"/>
    <w:rsid w:val="009E7A0C"/>
    <w:rsid w:val="009E7A36"/>
    <w:rsid w:val="009E7BB2"/>
    <w:rsid w:val="009F0622"/>
    <w:rsid w:val="009F09AE"/>
    <w:rsid w:val="009F1DFA"/>
    <w:rsid w:val="009F1EDB"/>
    <w:rsid w:val="009F255F"/>
    <w:rsid w:val="009F2756"/>
    <w:rsid w:val="009F370B"/>
    <w:rsid w:val="009F3884"/>
    <w:rsid w:val="009F3E5A"/>
    <w:rsid w:val="009F43A8"/>
    <w:rsid w:val="009F44D5"/>
    <w:rsid w:val="009F45D3"/>
    <w:rsid w:val="009F4C6B"/>
    <w:rsid w:val="009F5CE7"/>
    <w:rsid w:val="009F6132"/>
    <w:rsid w:val="009F66ED"/>
    <w:rsid w:val="009F6AAD"/>
    <w:rsid w:val="009F6F26"/>
    <w:rsid w:val="009F6F63"/>
    <w:rsid w:val="009F77D1"/>
    <w:rsid w:val="009F79D2"/>
    <w:rsid w:val="009F7F64"/>
    <w:rsid w:val="00A0045C"/>
    <w:rsid w:val="00A0071B"/>
    <w:rsid w:val="00A009D9"/>
    <w:rsid w:val="00A014BB"/>
    <w:rsid w:val="00A021D0"/>
    <w:rsid w:val="00A02582"/>
    <w:rsid w:val="00A02C2E"/>
    <w:rsid w:val="00A03D36"/>
    <w:rsid w:val="00A03D63"/>
    <w:rsid w:val="00A03EAB"/>
    <w:rsid w:val="00A0422D"/>
    <w:rsid w:val="00A043C8"/>
    <w:rsid w:val="00A044E5"/>
    <w:rsid w:val="00A04C13"/>
    <w:rsid w:val="00A05204"/>
    <w:rsid w:val="00A0553A"/>
    <w:rsid w:val="00A05CAB"/>
    <w:rsid w:val="00A06334"/>
    <w:rsid w:val="00A06C00"/>
    <w:rsid w:val="00A0735E"/>
    <w:rsid w:val="00A07FEE"/>
    <w:rsid w:val="00A10CAC"/>
    <w:rsid w:val="00A11770"/>
    <w:rsid w:val="00A11BDF"/>
    <w:rsid w:val="00A1263F"/>
    <w:rsid w:val="00A129B0"/>
    <w:rsid w:val="00A12B00"/>
    <w:rsid w:val="00A12CF0"/>
    <w:rsid w:val="00A13DAF"/>
    <w:rsid w:val="00A14446"/>
    <w:rsid w:val="00A144F2"/>
    <w:rsid w:val="00A14F27"/>
    <w:rsid w:val="00A14FF4"/>
    <w:rsid w:val="00A1551C"/>
    <w:rsid w:val="00A15527"/>
    <w:rsid w:val="00A15665"/>
    <w:rsid w:val="00A159D5"/>
    <w:rsid w:val="00A15AC0"/>
    <w:rsid w:val="00A17C1E"/>
    <w:rsid w:val="00A207EA"/>
    <w:rsid w:val="00A2088F"/>
    <w:rsid w:val="00A20BA0"/>
    <w:rsid w:val="00A213E7"/>
    <w:rsid w:val="00A22092"/>
    <w:rsid w:val="00A222AE"/>
    <w:rsid w:val="00A2280B"/>
    <w:rsid w:val="00A228CA"/>
    <w:rsid w:val="00A22FC8"/>
    <w:rsid w:val="00A23174"/>
    <w:rsid w:val="00A236CC"/>
    <w:rsid w:val="00A23893"/>
    <w:rsid w:val="00A24FAB"/>
    <w:rsid w:val="00A24FDF"/>
    <w:rsid w:val="00A2632C"/>
    <w:rsid w:val="00A263E4"/>
    <w:rsid w:val="00A26F3F"/>
    <w:rsid w:val="00A27E23"/>
    <w:rsid w:val="00A306CF"/>
    <w:rsid w:val="00A30F88"/>
    <w:rsid w:val="00A31C4A"/>
    <w:rsid w:val="00A31EDC"/>
    <w:rsid w:val="00A324FB"/>
    <w:rsid w:val="00A32BC2"/>
    <w:rsid w:val="00A330A9"/>
    <w:rsid w:val="00A33907"/>
    <w:rsid w:val="00A339FB"/>
    <w:rsid w:val="00A34279"/>
    <w:rsid w:val="00A34336"/>
    <w:rsid w:val="00A360A8"/>
    <w:rsid w:val="00A36585"/>
    <w:rsid w:val="00A37280"/>
    <w:rsid w:val="00A37DDA"/>
    <w:rsid w:val="00A403D1"/>
    <w:rsid w:val="00A415CD"/>
    <w:rsid w:val="00A41F7B"/>
    <w:rsid w:val="00A421C0"/>
    <w:rsid w:val="00A424D3"/>
    <w:rsid w:val="00A42BF0"/>
    <w:rsid w:val="00A4316B"/>
    <w:rsid w:val="00A4351C"/>
    <w:rsid w:val="00A44F02"/>
    <w:rsid w:val="00A453EC"/>
    <w:rsid w:val="00A45D1A"/>
    <w:rsid w:val="00A45D4D"/>
    <w:rsid w:val="00A45F93"/>
    <w:rsid w:val="00A470DC"/>
    <w:rsid w:val="00A47843"/>
    <w:rsid w:val="00A479D2"/>
    <w:rsid w:val="00A47EC5"/>
    <w:rsid w:val="00A50328"/>
    <w:rsid w:val="00A5060E"/>
    <w:rsid w:val="00A50613"/>
    <w:rsid w:val="00A5168E"/>
    <w:rsid w:val="00A51FFE"/>
    <w:rsid w:val="00A52A1D"/>
    <w:rsid w:val="00A52B5B"/>
    <w:rsid w:val="00A53FF0"/>
    <w:rsid w:val="00A549DF"/>
    <w:rsid w:val="00A54FF3"/>
    <w:rsid w:val="00A55DC8"/>
    <w:rsid w:val="00A55E82"/>
    <w:rsid w:val="00A56572"/>
    <w:rsid w:val="00A566AA"/>
    <w:rsid w:val="00A569A2"/>
    <w:rsid w:val="00A57A9C"/>
    <w:rsid w:val="00A57E2C"/>
    <w:rsid w:val="00A60167"/>
    <w:rsid w:val="00A6206D"/>
    <w:rsid w:val="00A628C3"/>
    <w:rsid w:val="00A62AAF"/>
    <w:rsid w:val="00A62B37"/>
    <w:rsid w:val="00A63577"/>
    <w:rsid w:val="00A63E27"/>
    <w:rsid w:val="00A64096"/>
    <w:rsid w:val="00A640E4"/>
    <w:rsid w:val="00A64132"/>
    <w:rsid w:val="00A65997"/>
    <w:rsid w:val="00A65DB2"/>
    <w:rsid w:val="00A66044"/>
    <w:rsid w:val="00A6651C"/>
    <w:rsid w:val="00A6655C"/>
    <w:rsid w:val="00A668CB"/>
    <w:rsid w:val="00A668F0"/>
    <w:rsid w:val="00A67021"/>
    <w:rsid w:val="00A70278"/>
    <w:rsid w:val="00A7075A"/>
    <w:rsid w:val="00A72F5A"/>
    <w:rsid w:val="00A7344C"/>
    <w:rsid w:val="00A7374C"/>
    <w:rsid w:val="00A73CA6"/>
    <w:rsid w:val="00A7440B"/>
    <w:rsid w:val="00A74FCA"/>
    <w:rsid w:val="00A75AD7"/>
    <w:rsid w:val="00A75B15"/>
    <w:rsid w:val="00A75D72"/>
    <w:rsid w:val="00A764E1"/>
    <w:rsid w:val="00A77381"/>
    <w:rsid w:val="00A77416"/>
    <w:rsid w:val="00A800F7"/>
    <w:rsid w:val="00A80549"/>
    <w:rsid w:val="00A806C0"/>
    <w:rsid w:val="00A806DC"/>
    <w:rsid w:val="00A80C5C"/>
    <w:rsid w:val="00A80EDB"/>
    <w:rsid w:val="00A83EC6"/>
    <w:rsid w:val="00A854FC"/>
    <w:rsid w:val="00A858B9"/>
    <w:rsid w:val="00A8643D"/>
    <w:rsid w:val="00A872BF"/>
    <w:rsid w:val="00A902C5"/>
    <w:rsid w:val="00A90737"/>
    <w:rsid w:val="00A9174A"/>
    <w:rsid w:val="00A917AA"/>
    <w:rsid w:val="00A9196F"/>
    <w:rsid w:val="00A93879"/>
    <w:rsid w:val="00A93D2A"/>
    <w:rsid w:val="00A94869"/>
    <w:rsid w:val="00A94B6C"/>
    <w:rsid w:val="00A95250"/>
    <w:rsid w:val="00A953CD"/>
    <w:rsid w:val="00A954C5"/>
    <w:rsid w:val="00A95568"/>
    <w:rsid w:val="00A956FD"/>
    <w:rsid w:val="00A9717A"/>
    <w:rsid w:val="00A97383"/>
    <w:rsid w:val="00A97F5B"/>
    <w:rsid w:val="00AA000B"/>
    <w:rsid w:val="00AA0905"/>
    <w:rsid w:val="00AA1361"/>
    <w:rsid w:val="00AA2216"/>
    <w:rsid w:val="00AA2461"/>
    <w:rsid w:val="00AA280D"/>
    <w:rsid w:val="00AA2CF8"/>
    <w:rsid w:val="00AA321C"/>
    <w:rsid w:val="00AA3F12"/>
    <w:rsid w:val="00AA43B5"/>
    <w:rsid w:val="00AA5198"/>
    <w:rsid w:val="00AA663A"/>
    <w:rsid w:val="00AA6643"/>
    <w:rsid w:val="00AA6732"/>
    <w:rsid w:val="00AA7451"/>
    <w:rsid w:val="00AB13BD"/>
    <w:rsid w:val="00AB187A"/>
    <w:rsid w:val="00AB1C60"/>
    <w:rsid w:val="00AB3DD6"/>
    <w:rsid w:val="00AB3F63"/>
    <w:rsid w:val="00AB403E"/>
    <w:rsid w:val="00AB489A"/>
    <w:rsid w:val="00AB4ABB"/>
    <w:rsid w:val="00AB56A9"/>
    <w:rsid w:val="00AB6443"/>
    <w:rsid w:val="00AB71E3"/>
    <w:rsid w:val="00AB7BAB"/>
    <w:rsid w:val="00AC009F"/>
    <w:rsid w:val="00AC0802"/>
    <w:rsid w:val="00AC0A03"/>
    <w:rsid w:val="00AC0EAC"/>
    <w:rsid w:val="00AC136E"/>
    <w:rsid w:val="00AC18C5"/>
    <w:rsid w:val="00AC1FFD"/>
    <w:rsid w:val="00AC21C4"/>
    <w:rsid w:val="00AC3087"/>
    <w:rsid w:val="00AC31F5"/>
    <w:rsid w:val="00AC38BF"/>
    <w:rsid w:val="00AC3A7A"/>
    <w:rsid w:val="00AC41B6"/>
    <w:rsid w:val="00AC4A54"/>
    <w:rsid w:val="00AC4A6A"/>
    <w:rsid w:val="00AC5309"/>
    <w:rsid w:val="00AC58FC"/>
    <w:rsid w:val="00AC5E0B"/>
    <w:rsid w:val="00AC6461"/>
    <w:rsid w:val="00AC686F"/>
    <w:rsid w:val="00AC6B7B"/>
    <w:rsid w:val="00AC7600"/>
    <w:rsid w:val="00AC7A48"/>
    <w:rsid w:val="00AC7D40"/>
    <w:rsid w:val="00AC7FDE"/>
    <w:rsid w:val="00AD0D24"/>
    <w:rsid w:val="00AD0F6B"/>
    <w:rsid w:val="00AD24F8"/>
    <w:rsid w:val="00AD2664"/>
    <w:rsid w:val="00AD26A6"/>
    <w:rsid w:val="00AD3FD6"/>
    <w:rsid w:val="00AD56F3"/>
    <w:rsid w:val="00AD6403"/>
    <w:rsid w:val="00AD65F6"/>
    <w:rsid w:val="00AD68E0"/>
    <w:rsid w:val="00AD6EA3"/>
    <w:rsid w:val="00AD78DB"/>
    <w:rsid w:val="00AE02AB"/>
    <w:rsid w:val="00AE0421"/>
    <w:rsid w:val="00AE096C"/>
    <w:rsid w:val="00AE14A3"/>
    <w:rsid w:val="00AE25BC"/>
    <w:rsid w:val="00AE26DA"/>
    <w:rsid w:val="00AE2899"/>
    <w:rsid w:val="00AE3C4B"/>
    <w:rsid w:val="00AE3CBF"/>
    <w:rsid w:val="00AE464E"/>
    <w:rsid w:val="00AE4CAA"/>
    <w:rsid w:val="00AE4ED0"/>
    <w:rsid w:val="00AE565B"/>
    <w:rsid w:val="00AE5925"/>
    <w:rsid w:val="00AE5D4C"/>
    <w:rsid w:val="00AE62AD"/>
    <w:rsid w:val="00AE649E"/>
    <w:rsid w:val="00AE70F1"/>
    <w:rsid w:val="00AE7125"/>
    <w:rsid w:val="00AE75CB"/>
    <w:rsid w:val="00AE7BB8"/>
    <w:rsid w:val="00AE7C79"/>
    <w:rsid w:val="00AE7FA0"/>
    <w:rsid w:val="00AF0647"/>
    <w:rsid w:val="00AF0A18"/>
    <w:rsid w:val="00AF0A37"/>
    <w:rsid w:val="00AF106E"/>
    <w:rsid w:val="00AF162A"/>
    <w:rsid w:val="00AF1E62"/>
    <w:rsid w:val="00AF29DD"/>
    <w:rsid w:val="00AF3264"/>
    <w:rsid w:val="00AF3D66"/>
    <w:rsid w:val="00AF4BCF"/>
    <w:rsid w:val="00AF50E3"/>
    <w:rsid w:val="00AF514D"/>
    <w:rsid w:val="00AF5EA0"/>
    <w:rsid w:val="00AF5F04"/>
    <w:rsid w:val="00AF6D6E"/>
    <w:rsid w:val="00AF79AC"/>
    <w:rsid w:val="00B00B2C"/>
    <w:rsid w:val="00B01470"/>
    <w:rsid w:val="00B03543"/>
    <w:rsid w:val="00B03E1F"/>
    <w:rsid w:val="00B03EF8"/>
    <w:rsid w:val="00B042E2"/>
    <w:rsid w:val="00B04C64"/>
    <w:rsid w:val="00B053AD"/>
    <w:rsid w:val="00B0561E"/>
    <w:rsid w:val="00B05A16"/>
    <w:rsid w:val="00B05D92"/>
    <w:rsid w:val="00B06504"/>
    <w:rsid w:val="00B06877"/>
    <w:rsid w:val="00B06C0D"/>
    <w:rsid w:val="00B06E4E"/>
    <w:rsid w:val="00B07D73"/>
    <w:rsid w:val="00B1085F"/>
    <w:rsid w:val="00B10FE6"/>
    <w:rsid w:val="00B122F7"/>
    <w:rsid w:val="00B135AB"/>
    <w:rsid w:val="00B1381C"/>
    <w:rsid w:val="00B149C9"/>
    <w:rsid w:val="00B14B0E"/>
    <w:rsid w:val="00B15AD0"/>
    <w:rsid w:val="00B163C1"/>
    <w:rsid w:val="00B1666E"/>
    <w:rsid w:val="00B17818"/>
    <w:rsid w:val="00B17B87"/>
    <w:rsid w:val="00B17C4A"/>
    <w:rsid w:val="00B201AC"/>
    <w:rsid w:val="00B20237"/>
    <w:rsid w:val="00B206FE"/>
    <w:rsid w:val="00B207A1"/>
    <w:rsid w:val="00B20BC5"/>
    <w:rsid w:val="00B20DB8"/>
    <w:rsid w:val="00B21038"/>
    <w:rsid w:val="00B21232"/>
    <w:rsid w:val="00B21814"/>
    <w:rsid w:val="00B218BB"/>
    <w:rsid w:val="00B21A65"/>
    <w:rsid w:val="00B22C89"/>
    <w:rsid w:val="00B22DA2"/>
    <w:rsid w:val="00B23826"/>
    <w:rsid w:val="00B2475C"/>
    <w:rsid w:val="00B24989"/>
    <w:rsid w:val="00B24C53"/>
    <w:rsid w:val="00B24DFE"/>
    <w:rsid w:val="00B24E61"/>
    <w:rsid w:val="00B25BF8"/>
    <w:rsid w:val="00B25CB3"/>
    <w:rsid w:val="00B2641F"/>
    <w:rsid w:val="00B266EA"/>
    <w:rsid w:val="00B26D3C"/>
    <w:rsid w:val="00B27B7E"/>
    <w:rsid w:val="00B27F20"/>
    <w:rsid w:val="00B30834"/>
    <w:rsid w:val="00B30B1E"/>
    <w:rsid w:val="00B3145C"/>
    <w:rsid w:val="00B315BF"/>
    <w:rsid w:val="00B31E37"/>
    <w:rsid w:val="00B31E7E"/>
    <w:rsid w:val="00B320B5"/>
    <w:rsid w:val="00B33B68"/>
    <w:rsid w:val="00B345F9"/>
    <w:rsid w:val="00B35272"/>
    <w:rsid w:val="00B35CCF"/>
    <w:rsid w:val="00B36376"/>
    <w:rsid w:val="00B36892"/>
    <w:rsid w:val="00B36C34"/>
    <w:rsid w:val="00B36FD4"/>
    <w:rsid w:val="00B376A1"/>
    <w:rsid w:val="00B4017E"/>
    <w:rsid w:val="00B402F6"/>
    <w:rsid w:val="00B40B49"/>
    <w:rsid w:val="00B40EE8"/>
    <w:rsid w:val="00B40F9B"/>
    <w:rsid w:val="00B41A14"/>
    <w:rsid w:val="00B4203D"/>
    <w:rsid w:val="00B429B5"/>
    <w:rsid w:val="00B43279"/>
    <w:rsid w:val="00B43924"/>
    <w:rsid w:val="00B43C79"/>
    <w:rsid w:val="00B4476D"/>
    <w:rsid w:val="00B44F1B"/>
    <w:rsid w:val="00B45C37"/>
    <w:rsid w:val="00B45C4C"/>
    <w:rsid w:val="00B45E06"/>
    <w:rsid w:val="00B466AE"/>
    <w:rsid w:val="00B46C33"/>
    <w:rsid w:val="00B47482"/>
    <w:rsid w:val="00B50138"/>
    <w:rsid w:val="00B51294"/>
    <w:rsid w:val="00B51385"/>
    <w:rsid w:val="00B51C21"/>
    <w:rsid w:val="00B520C9"/>
    <w:rsid w:val="00B526F2"/>
    <w:rsid w:val="00B529F7"/>
    <w:rsid w:val="00B52C92"/>
    <w:rsid w:val="00B52FEC"/>
    <w:rsid w:val="00B53384"/>
    <w:rsid w:val="00B538EA"/>
    <w:rsid w:val="00B54319"/>
    <w:rsid w:val="00B5438C"/>
    <w:rsid w:val="00B54BAD"/>
    <w:rsid w:val="00B54E26"/>
    <w:rsid w:val="00B54E8B"/>
    <w:rsid w:val="00B55D7C"/>
    <w:rsid w:val="00B56C9B"/>
    <w:rsid w:val="00B6029F"/>
    <w:rsid w:val="00B60A31"/>
    <w:rsid w:val="00B60B0D"/>
    <w:rsid w:val="00B60CBD"/>
    <w:rsid w:val="00B611A8"/>
    <w:rsid w:val="00B611D4"/>
    <w:rsid w:val="00B61645"/>
    <w:rsid w:val="00B618D0"/>
    <w:rsid w:val="00B63B70"/>
    <w:rsid w:val="00B6468D"/>
    <w:rsid w:val="00B652B3"/>
    <w:rsid w:val="00B66327"/>
    <w:rsid w:val="00B66564"/>
    <w:rsid w:val="00B66BC2"/>
    <w:rsid w:val="00B676BF"/>
    <w:rsid w:val="00B67D7E"/>
    <w:rsid w:val="00B7056C"/>
    <w:rsid w:val="00B719E9"/>
    <w:rsid w:val="00B71B82"/>
    <w:rsid w:val="00B71E30"/>
    <w:rsid w:val="00B72931"/>
    <w:rsid w:val="00B72C26"/>
    <w:rsid w:val="00B72D0C"/>
    <w:rsid w:val="00B72FF8"/>
    <w:rsid w:val="00B73553"/>
    <w:rsid w:val="00B73608"/>
    <w:rsid w:val="00B73FE8"/>
    <w:rsid w:val="00B7401D"/>
    <w:rsid w:val="00B759F5"/>
    <w:rsid w:val="00B75BA5"/>
    <w:rsid w:val="00B75E69"/>
    <w:rsid w:val="00B762FD"/>
    <w:rsid w:val="00B7684E"/>
    <w:rsid w:val="00B774C0"/>
    <w:rsid w:val="00B777E4"/>
    <w:rsid w:val="00B80329"/>
    <w:rsid w:val="00B80736"/>
    <w:rsid w:val="00B8081A"/>
    <w:rsid w:val="00B80872"/>
    <w:rsid w:val="00B814B6"/>
    <w:rsid w:val="00B81784"/>
    <w:rsid w:val="00B81A44"/>
    <w:rsid w:val="00B81C37"/>
    <w:rsid w:val="00B825A6"/>
    <w:rsid w:val="00B82826"/>
    <w:rsid w:val="00B828C8"/>
    <w:rsid w:val="00B82B59"/>
    <w:rsid w:val="00B82D13"/>
    <w:rsid w:val="00B84313"/>
    <w:rsid w:val="00B84670"/>
    <w:rsid w:val="00B846BD"/>
    <w:rsid w:val="00B84ED0"/>
    <w:rsid w:val="00B85292"/>
    <w:rsid w:val="00B85AD1"/>
    <w:rsid w:val="00B875AF"/>
    <w:rsid w:val="00B87762"/>
    <w:rsid w:val="00B90241"/>
    <w:rsid w:val="00B907C2"/>
    <w:rsid w:val="00B90897"/>
    <w:rsid w:val="00B90A32"/>
    <w:rsid w:val="00B90A7B"/>
    <w:rsid w:val="00B90D60"/>
    <w:rsid w:val="00B90E7A"/>
    <w:rsid w:val="00B90E7F"/>
    <w:rsid w:val="00B914AA"/>
    <w:rsid w:val="00B917DB"/>
    <w:rsid w:val="00B922FB"/>
    <w:rsid w:val="00B92860"/>
    <w:rsid w:val="00B92C72"/>
    <w:rsid w:val="00B943AD"/>
    <w:rsid w:val="00B945FC"/>
    <w:rsid w:val="00B94801"/>
    <w:rsid w:val="00B94F9A"/>
    <w:rsid w:val="00B96060"/>
    <w:rsid w:val="00B9621A"/>
    <w:rsid w:val="00B96D4B"/>
    <w:rsid w:val="00BA0AD4"/>
    <w:rsid w:val="00BA1187"/>
    <w:rsid w:val="00BA135D"/>
    <w:rsid w:val="00BA14D6"/>
    <w:rsid w:val="00BA1BC9"/>
    <w:rsid w:val="00BA1CB0"/>
    <w:rsid w:val="00BA260F"/>
    <w:rsid w:val="00BA2CCC"/>
    <w:rsid w:val="00BA3675"/>
    <w:rsid w:val="00BA3793"/>
    <w:rsid w:val="00BA3AAD"/>
    <w:rsid w:val="00BA3B7E"/>
    <w:rsid w:val="00BA4056"/>
    <w:rsid w:val="00BA45B3"/>
    <w:rsid w:val="00BA495F"/>
    <w:rsid w:val="00BA4D08"/>
    <w:rsid w:val="00BA4DA5"/>
    <w:rsid w:val="00BA51C9"/>
    <w:rsid w:val="00BA5210"/>
    <w:rsid w:val="00BA5505"/>
    <w:rsid w:val="00BA68C4"/>
    <w:rsid w:val="00BA6E61"/>
    <w:rsid w:val="00BA70DE"/>
    <w:rsid w:val="00BA73D2"/>
    <w:rsid w:val="00BB056A"/>
    <w:rsid w:val="00BB059E"/>
    <w:rsid w:val="00BB0E37"/>
    <w:rsid w:val="00BB1E7D"/>
    <w:rsid w:val="00BB2210"/>
    <w:rsid w:val="00BB28DE"/>
    <w:rsid w:val="00BB34D5"/>
    <w:rsid w:val="00BB35F8"/>
    <w:rsid w:val="00BB4051"/>
    <w:rsid w:val="00BB653F"/>
    <w:rsid w:val="00BB6759"/>
    <w:rsid w:val="00BB6ED5"/>
    <w:rsid w:val="00BB72F8"/>
    <w:rsid w:val="00BB74F6"/>
    <w:rsid w:val="00BC0766"/>
    <w:rsid w:val="00BC1C2C"/>
    <w:rsid w:val="00BC499B"/>
    <w:rsid w:val="00BC52B1"/>
    <w:rsid w:val="00BC52E2"/>
    <w:rsid w:val="00BC5695"/>
    <w:rsid w:val="00BC5B44"/>
    <w:rsid w:val="00BC60AA"/>
    <w:rsid w:val="00BC6429"/>
    <w:rsid w:val="00BC7345"/>
    <w:rsid w:val="00BD0C0D"/>
    <w:rsid w:val="00BD1091"/>
    <w:rsid w:val="00BD115E"/>
    <w:rsid w:val="00BD1CA4"/>
    <w:rsid w:val="00BD1E6A"/>
    <w:rsid w:val="00BD218D"/>
    <w:rsid w:val="00BD2ADB"/>
    <w:rsid w:val="00BD31EB"/>
    <w:rsid w:val="00BD3A61"/>
    <w:rsid w:val="00BD4294"/>
    <w:rsid w:val="00BD4DEC"/>
    <w:rsid w:val="00BD5770"/>
    <w:rsid w:val="00BD59BF"/>
    <w:rsid w:val="00BD5CE6"/>
    <w:rsid w:val="00BD755D"/>
    <w:rsid w:val="00BD776C"/>
    <w:rsid w:val="00BD7E4D"/>
    <w:rsid w:val="00BE002C"/>
    <w:rsid w:val="00BE045A"/>
    <w:rsid w:val="00BE0BEF"/>
    <w:rsid w:val="00BE17ED"/>
    <w:rsid w:val="00BE1B0E"/>
    <w:rsid w:val="00BE2643"/>
    <w:rsid w:val="00BE2E61"/>
    <w:rsid w:val="00BE308F"/>
    <w:rsid w:val="00BE325C"/>
    <w:rsid w:val="00BE3315"/>
    <w:rsid w:val="00BE3851"/>
    <w:rsid w:val="00BE39F8"/>
    <w:rsid w:val="00BE4413"/>
    <w:rsid w:val="00BE61F4"/>
    <w:rsid w:val="00BE624F"/>
    <w:rsid w:val="00BE72FA"/>
    <w:rsid w:val="00BE7FE7"/>
    <w:rsid w:val="00BF0126"/>
    <w:rsid w:val="00BF148F"/>
    <w:rsid w:val="00BF18BF"/>
    <w:rsid w:val="00BF1DA6"/>
    <w:rsid w:val="00BF2681"/>
    <w:rsid w:val="00BF3B39"/>
    <w:rsid w:val="00BF4D2B"/>
    <w:rsid w:val="00BF5B9F"/>
    <w:rsid w:val="00BF6194"/>
    <w:rsid w:val="00BF6ED3"/>
    <w:rsid w:val="00BF796A"/>
    <w:rsid w:val="00C00935"/>
    <w:rsid w:val="00C00B18"/>
    <w:rsid w:val="00C00B82"/>
    <w:rsid w:val="00C00FB6"/>
    <w:rsid w:val="00C01C41"/>
    <w:rsid w:val="00C01D39"/>
    <w:rsid w:val="00C01FEA"/>
    <w:rsid w:val="00C022CB"/>
    <w:rsid w:val="00C02AC9"/>
    <w:rsid w:val="00C03350"/>
    <w:rsid w:val="00C04A46"/>
    <w:rsid w:val="00C04C5C"/>
    <w:rsid w:val="00C04D9E"/>
    <w:rsid w:val="00C04F20"/>
    <w:rsid w:val="00C050BC"/>
    <w:rsid w:val="00C07077"/>
    <w:rsid w:val="00C070D9"/>
    <w:rsid w:val="00C07AEE"/>
    <w:rsid w:val="00C10608"/>
    <w:rsid w:val="00C10E4E"/>
    <w:rsid w:val="00C11065"/>
    <w:rsid w:val="00C121AE"/>
    <w:rsid w:val="00C128E5"/>
    <w:rsid w:val="00C12C0A"/>
    <w:rsid w:val="00C130C1"/>
    <w:rsid w:val="00C147F1"/>
    <w:rsid w:val="00C14E9B"/>
    <w:rsid w:val="00C16A76"/>
    <w:rsid w:val="00C16CDE"/>
    <w:rsid w:val="00C1732A"/>
    <w:rsid w:val="00C20185"/>
    <w:rsid w:val="00C2041B"/>
    <w:rsid w:val="00C208DF"/>
    <w:rsid w:val="00C21488"/>
    <w:rsid w:val="00C21F4F"/>
    <w:rsid w:val="00C224C4"/>
    <w:rsid w:val="00C226B9"/>
    <w:rsid w:val="00C22A45"/>
    <w:rsid w:val="00C22BF5"/>
    <w:rsid w:val="00C22CC1"/>
    <w:rsid w:val="00C22DFC"/>
    <w:rsid w:val="00C2330A"/>
    <w:rsid w:val="00C23400"/>
    <w:rsid w:val="00C234BA"/>
    <w:rsid w:val="00C24040"/>
    <w:rsid w:val="00C247E5"/>
    <w:rsid w:val="00C2489E"/>
    <w:rsid w:val="00C24B63"/>
    <w:rsid w:val="00C2507D"/>
    <w:rsid w:val="00C25C5D"/>
    <w:rsid w:val="00C2743F"/>
    <w:rsid w:val="00C30084"/>
    <w:rsid w:val="00C30385"/>
    <w:rsid w:val="00C30D70"/>
    <w:rsid w:val="00C31129"/>
    <w:rsid w:val="00C3152C"/>
    <w:rsid w:val="00C31999"/>
    <w:rsid w:val="00C31B0A"/>
    <w:rsid w:val="00C31B3A"/>
    <w:rsid w:val="00C325B7"/>
    <w:rsid w:val="00C32770"/>
    <w:rsid w:val="00C32968"/>
    <w:rsid w:val="00C32D07"/>
    <w:rsid w:val="00C32D10"/>
    <w:rsid w:val="00C333EB"/>
    <w:rsid w:val="00C33637"/>
    <w:rsid w:val="00C338C0"/>
    <w:rsid w:val="00C33BE1"/>
    <w:rsid w:val="00C342CA"/>
    <w:rsid w:val="00C34A91"/>
    <w:rsid w:val="00C356F0"/>
    <w:rsid w:val="00C357A9"/>
    <w:rsid w:val="00C358FE"/>
    <w:rsid w:val="00C35B9B"/>
    <w:rsid w:val="00C35BE5"/>
    <w:rsid w:val="00C3609A"/>
    <w:rsid w:val="00C36CF0"/>
    <w:rsid w:val="00C37118"/>
    <w:rsid w:val="00C37946"/>
    <w:rsid w:val="00C37AE0"/>
    <w:rsid w:val="00C37AE6"/>
    <w:rsid w:val="00C37F59"/>
    <w:rsid w:val="00C405DD"/>
    <w:rsid w:val="00C40655"/>
    <w:rsid w:val="00C4094B"/>
    <w:rsid w:val="00C40FC5"/>
    <w:rsid w:val="00C42C85"/>
    <w:rsid w:val="00C42F02"/>
    <w:rsid w:val="00C42F42"/>
    <w:rsid w:val="00C43CF4"/>
    <w:rsid w:val="00C43D3C"/>
    <w:rsid w:val="00C43E58"/>
    <w:rsid w:val="00C4449C"/>
    <w:rsid w:val="00C4536E"/>
    <w:rsid w:val="00C4715F"/>
    <w:rsid w:val="00C4765A"/>
    <w:rsid w:val="00C47B85"/>
    <w:rsid w:val="00C50CA6"/>
    <w:rsid w:val="00C50D5E"/>
    <w:rsid w:val="00C510F9"/>
    <w:rsid w:val="00C51B59"/>
    <w:rsid w:val="00C51BDA"/>
    <w:rsid w:val="00C52B85"/>
    <w:rsid w:val="00C53EF1"/>
    <w:rsid w:val="00C546DF"/>
    <w:rsid w:val="00C55ABC"/>
    <w:rsid w:val="00C56148"/>
    <w:rsid w:val="00C568BA"/>
    <w:rsid w:val="00C56FFD"/>
    <w:rsid w:val="00C57706"/>
    <w:rsid w:val="00C57E08"/>
    <w:rsid w:val="00C605C9"/>
    <w:rsid w:val="00C60D93"/>
    <w:rsid w:val="00C62A5A"/>
    <w:rsid w:val="00C63CED"/>
    <w:rsid w:val="00C640BF"/>
    <w:rsid w:val="00C6516A"/>
    <w:rsid w:val="00C65633"/>
    <w:rsid w:val="00C6584F"/>
    <w:rsid w:val="00C658E2"/>
    <w:rsid w:val="00C65C47"/>
    <w:rsid w:val="00C66512"/>
    <w:rsid w:val="00C665A7"/>
    <w:rsid w:val="00C67466"/>
    <w:rsid w:val="00C700CF"/>
    <w:rsid w:val="00C7058D"/>
    <w:rsid w:val="00C70E8C"/>
    <w:rsid w:val="00C71110"/>
    <w:rsid w:val="00C71959"/>
    <w:rsid w:val="00C724D3"/>
    <w:rsid w:val="00C729F6"/>
    <w:rsid w:val="00C73316"/>
    <w:rsid w:val="00C73758"/>
    <w:rsid w:val="00C73BEF"/>
    <w:rsid w:val="00C73C15"/>
    <w:rsid w:val="00C73D12"/>
    <w:rsid w:val="00C73E55"/>
    <w:rsid w:val="00C74011"/>
    <w:rsid w:val="00C74CA5"/>
    <w:rsid w:val="00C75788"/>
    <w:rsid w:val="00C764F7"/>
    <w:rsid w:val="00C76653"/>
    <w:rsid w:val="00C76F17"/>
    <w:rsid w:val="00C776DC"/>
    <w:rsid w:val="00C80306"/>
    <w:rsid w:val="00C807C4"/>
    <w:rsid w:val="00C8094E"/>
    <w:rsid w:val="00C80E42"/>
    <w:rsid w:val="00C81A65"/>
    <w:rsid w:val="00C82979"/>
    <w:rsid w:val="00C831A4"/>
    <w:rsid w:val="00C83FC6"/>
    <w:rsid w:val="00C84C16"/>
    <w:rsid w:val="00C850F7"/>
    <w:rsid w:val="00C85102"/>
    <w:rsid w:val="00C85612"/>
    <w:rsid w:val="00C857CB"/>
    <w:rsid w:val="00C85985"/>
    <w:rsid w:val="00C86DFC"/>
    <w:rsid w:val="00C874D7"/>
    <w:rsid w:val="00C877D4"/>
    <w:rsid w:val="00C879F0"/>
    <w:rsid w:val="00C87EFC"/>
    <w:rsid w:val="00C90E03"/>
    <w:rsid w:val="00C90E38"/>
    <w:rsid w:val="00C922C0"/>
    <w:rsid w:val="00C92329"/>
    <w:rsid w:val="00C93354"/>
    <w:rsid w:val="00C93ED0"/>
    <w:rsid w:val="00C94602"/>
    <w:rsid w:val="00C946B8"/>
    <w:rsid w:val="00C94954"/>
    <w:rsid w:val="00C94A4F"/>
    <w:rsid w:val="00C9507E"/>
    <w:rsid w:val="00CA051E"/>
    <w:rsid w:val="00CA0713"/>
    <w:rsid w:val="00CA0D23"/>
    <w:rsid w:val="00CA2378"/>
    <w:rsid w:val="00CA26F2"/>
    <w:rsid w:val="00CA2A2C"/>
    <w:rsid w:val="00CA2A61"/>
    <w:rsid w:val="00CA2DE1"/>
    <w:rsid w:val="00CA2E51"/>
    <w:rsid w:val="00CA31AC"/>
    <w:rsid w:val="00CA44FA"/>
    <w:rsid w:val="00CA5502"/>
    <w:rsid w:val="00CA595C"/>
    <w:rsid w:val="00CA5A03"/>
    <w:rsid w:val="00CA5AD9"/>
    <w:rsid w:val="00CA71B8"/>
    <w:rsid w:val="00CA7B84"/>
    <w:rsid w:val="00CA7D01"/>
    <w:rsid w:val="00CA7E37"/>
    <w:rsid w:val="00CB05AC"/>
    <w:rsid w:val="00CB0783"/>
    <w:rsid w:val="00CB10B7"/>
    <w:rsid w:val="00CB1593"/>
    <w:rsid w:val="00CB16E3"/>
    <w:rsid w:val="00CB20A9"/>
    <w:rsid w:val="00CB2A3E"/>
    <w:rsid w:val="00CB36CE"/>
    <w:rsid w:val="00CB3EEA"/>
    <w:rsid w:val="00CB3F2B"/>
    <w:rsid w:val="00CB4378"/>
    <w:rsid w:val="00CB4817"/>
    <w:rsid w:val="00CB4AF8"/>
    <w:rsid w:val="00CB4E93"/>
    <w:rsid w:val="00CB63C1"/>
    <w:rsid w:val="00CB64A3"/>
    <w:rsid w:val="00CB6F19"/>
    <w:rsid w:val="00CB6F8C"/>
    <w:rsid w:val="00CB7113"/>
    <w:rsid w:val="00CB71D6"/>
    <w:rsid w:val="00CB7978"/>
    <w:rsid w:val="00CB7DF4"/>
    <w:rsid w:val="00CB7E3A"/>
    <w:rsid w:val="00CC0069"/>
    <w:rsid w:val="00CC02DD"/>
    <w:rsid w:val="00CC1096"/>
    <w:rsid w:val="00CC1340"/>
    <w:rsid w:val="00CC2549"/>
    <w:rsid w:val="00CC2795"/>
    <w:rsid w:val="00CC2DC0"/>
    <w:rsid w:val="00CC3550"/>
    <w:rsid w:val="00CC38A0"/>
    <w:rsid w:val="00CC51F6"/>
    <w:rsid w:val="00CC589B"/>
    <w:rsid w:val="00CC5FD8"/>
    <w:rsid w:val="00CC6144"/>
    <w:rsid w:val="00CC6A1D"/>
    <w:rsid w:val="00CC7FF1"/>
    <w:rsid w:val="00CD06F8"/>
    <w:rsid w:val="00CD13FD"/>
    <w:rsid w:val="00CD14EF"/>
    <w:rsid w:val="00CD1AF3"/>
    <w:rsid w:val="00CD22FC"/>
    <w:rsid w:val="00CD26D1"/>
    <w:rsid w:val="00CD2804"/>
    <w:rsid w:val="00CD28AE"/>
    <w:rsid w:val="00CD29CD"/>
    <w:rsid w:val="00CD2EAD"/>
    <w:rsid w:val="00CD3D12"/>
    <w:rsid w:val="00CD3FD1"/>
    <w:rsid w:val="00CD626C"/>
    <w:rsid w:val="00CD6AE7"/>
    <w:rsid w:val="00CD6CBE"/>
    <w:rsid w:val="00CD7CBF"/>
    <w:rsid w:val="00CD7E82"/>
    <w:rsid w:val="00CE0040"/>
    <w:rsid w:val="00CE0C74"/>
    <w:rsid w:val="00CE141D"/>
    <w:rsid w:val="00CE1949"/>
    <w:rsid w:val="00CE1C05"/>
    <w:rsid w:val="00CE279D"/>
    <w:rsid w:val="00CE30C1"/>
    <w:rsid w:val="00CE3271"/>
    <w:rsid w:val="00CE35E3"/>
    <w:rsid w:val="00CE3FC0"/>
    <w:rsid w:val="00CE400B"/>
    <w:rsid w:val="00CE42BA"/>
    <w:rsid w:val="00CE482B"/>
    <w:rsid w:val="00CE5530"/>
    <w:rsid w:val="00CE586B"/>
    <w:rsid w:val="00CE5C2E"/>
    <w:rsid w:val="00CE5D69"/>
    <w:rsid w:val="00CE6703"/>
    <w:rsid w:val="00CE6A5F"/>
    <w:rsid w:val="00CE71B1"/>
    <w:rsid w:val="00CE7280"/>
    <w:rsid w:val="00CE758A"/>
    <w:rsid w:val="00CE7D76"/>
    <w:rsid w:val="00CF0F5A"/>
    <w:rsid w:val="00CF1081"/>
    <w:rsid w:val="00CF14FB"/>
    <w:rsid w:val="00CF279D"/>
    <w:rsid w:val="00CF2E1D"/>
    <w:rsid w:val="00CF367B"/>
    <w:rsid w:val="00CF4253"/>
    <w:rsid w:val="00CF42E9"/>
    <w:rsid w:val="00CF4C1C"/>
    <w:rsid w:val="00CF4DB0"/>
    <w:rsid w:val="00CF4EB1"/>
    <w:rsid w:val="00CF5010"/>
    <w:rsid w:val="00CF50F6"/>
    <w:rsid w:val="00CF5583"/>
    <w:rsid w:val="00CF62B2"/>
    <w:rsid w:val="00CF64B6"/>
    <w:rsid w:val="00CF6D99"/>
    <w:rsid w:val="00CF750C"/>
    <w:rsid w:val="00CF771E"/>
    <w:rsid w:val="00CF7A94"/>
    <w:rsid w:val="00D00ED7"/>
    <w:rsid w:val="00D018EB"/>
    <w:rsid w:val="00D01EB2"/>
    <w:rsid w:val="00D021C2"/>
    <w:rsid w:val="00D03E9C"/>
    <w:rsid w:val="00D04260"/>
    <w:rsid w:val="00D044C6"/>
    <w:rsid w:val="00D04555"/>
    <w:rsid w:val="00D049FE"/>
    <w:rsid w:val="00D056EE"/>
    <w:rsid w:val="00D060DB"/>
    <w:rsid w:val="00D060DC"/>
    <w:rsid w:val="00D06A8B"/>
    <w:rsid w:val="00D06BFB"/>
    <w:rsid w:val="00D10D2E"/>
    <w:rsid w:val="00D11965"/>
    <w:rsid w:val="00D11BA3"/>
    <w:rsid w:val="00D11C3C"/>
    <w:rsid w:val="00D12C1E"/>
    <w:rsid w:val="00D141D2"/>
    <w:rsid w:val="00D14CD3"/>
    <w:rsid w:val="00D14DA1"/>
    <w:rsid w:val="00D15021"/>
    <w:rsid w:val="00D17163"/>
    <w:rsid w:val="00D17169"/>
    <w:rsid w:val="00D17A89"/>
    <w:rsid w:val="00D2041D"/>
    <w:rsid w:val="00D2084B"/>
    <w:rsid w:val="00D20AC2"/>
    <w:rsid w:val="00D20E1E"/>
    <w:rsid w:val="00D21160"/>
    <w:rsid w:val="00D212CE"/>
    <w:rsid w:val="00D213BC"/>
    <w:rsid w:val="00D21574"/>
    <w:rsid w:val="00D2166B"/>
    <w:rsid w:val="00D21A9D"/>
    <w:rsid w:val="00D21BEB"/>
    <w:rsid w:val="00D21DD3"/>
    <w:rsid w:val="00D223B6"/>
    <w:rsid w:val="00D22647"/>
    <w:rsid w:val="00D22818"/>
    <w:rsid w:val="00D22B31"/>
    <w:rsid w:val="00D22F6F"/>
    <w:rsid w:val="00D23DDC"/>
    <w:rsid w:val="00D24EE2"/>
    <w:rsid w:val="00D255AB"/>
    <w:rsid w:val="00D25AF6"/>
    <w:rsid w:val="00D25DED"/>
    <w:rsid w:val="00D26998"/>
    <w:rsid w:val="00D26AC1"/>
    <w:rsid w:val="00D26E53"/>
    <w:rsid w:val="00D2704D"/>
    <w:rsid w:val="00D279CD"/>
    <w:rsid w:val="00D27A06"/>
    <w:rsid w:val="00D3075A"/>
    <w:rsid w:val="00D317B5"/>
    <w:rsid w:val="00D31D10"/>
    <w:rsid w:val="00D32071"/>
    <w:rsid w:val="00D32655"/>
    <w:rsid w:val="00D32C69"/>
    <w:rsid w:val="00D33546"/>
    <w:rsid w:val="00D33ECA"/>
    <w:rsid w:val="00D34D69"/>
    <w:rsid w:val="00D34E6E"/>
    <w:rsid w:val="00D34E79"/>
    <w:rsid w:val="00D35E14"/>
    <w:rsid w:val="00D35E8B"/>
    <w:rsid w:val="00D360ED"/>
    <w:rsid w:val="00D36464"/>
    <w:rsid w:val="00D3665E"/>
    <w:rsid w:val="00D36A38"/>
    <w:rsid w:val="00D37600"/>
    <w:rsid w:val="00D376F2"/>
    <w:rsid w:val="00D37AB9"/>
    <w:rsid w:val="00D37CA0"/>
    <w:rsid w:val="00D37F7C"/>
    <w:rsid w:val="00D41465"/>
    <w:rsid w:val="00D418C4"/>
    <w:rsid w:val="00D41DDE"/>
    <w:rsid w:val="00D42424"/>
    <w:rsid w:val="00D431F3"/>
    <w:rsid w:val="00D43306"/>
    <w:rsid w:val="00D435B6"/>
    <w:rsid w:val="00D43616"/>
    <w:rsid w:val="00D44670"/>
    <w:rsid w:val="00D4467F"/>
    <w:rsid w:val="00D4482D"/>
    <w:rsid w:val="00D44A11"/>
    <w:rsid w:val="00D44DA0"/>
    <w:rsid w:val="00D4559E"/>
    <w:rsid w:val="00D456ED"/>
    <w:rsid w:val="00D457B9"/>
    <w:rsid w:val="00D459A3"/>
    <w:rsid w:val="00D45BA2"/>
    <w:rsid w:val="00D463C5"/>
    <w:rsid w:val="00D464B6"/>
    <w:rsid w:val="00D468F8"/>
    <w:rsid w:val="00D46D4C"/>
    <w:rsid w:val="00D47710"/>
    <w:rsid w:val="00D51006"/>
    <w:rsid w:val="00D51397"/>
    <w:rsid w:val="00D52A6B"/>
    <w:rsid w:val="00D53A95"/>
    <w:rsid w:val="00D53EBB"/>
    <w:rsid w:val="00D54B2A"/>
    <w:rsid w:val="00D54B7D"/>
    <w:rsid w:val="00D55025"/>
    <w:rsid w:val="00D550D5"/>
    <w:rsid w:val="00D556CE"/>
    <w:rsid w:val="00D560E7"/>
    <w:rsid w:val="00D56372"/>
    <w:rsid w:val="00D56F1F"/>
    <w:rsid w:val="00D56FD2"/>
    <w:rsid w:val="00D571D5"/>
    <w:rsid w:val="00D574F6"/>
    <w:rsid w:val="00D60123"/>
    <w:rsid w:val="00D608BD"/>
    <w:rsid w:val="00D60930"/>
    <w:rsid w:val="00D61033"/>
    <w:rsid w:val="00D61536"/>
    <w:rsid w:val="00D61A19"/>
    <w:rsid w:val="00D61F2C"/>
    <w:rsid w:val="00D621D8"/>
    <w:rsid w:val="00D62829"/>
    <w:rsid w:val="00D628B1"/>
    <w:rsid w:val="00D631FC"/>
    <w:rsid w:val="00D63B82"/>
    <w:rsid w:val="00D63D49"/>
    <w:rsid w:val="00D6488C"/>
    <w:rsid w:val="00D64D26"/>
    <w:rsid w:val="00D65D4D"/>
    <w:rsid w:val="00D6608C"/>
    <w:rsid w:val="00D66360"/>
    <w:rsid w:val="00D66DEE"/>
    <w:rsid w:val="00D672D7"/>
    <w:rsid w:val="00D70633"/>
    <w:rsid w:val="00D707F1"/>
    <w:rsid w:val="00D70CAC"/>
    <w:rsid w:val="00D70F7D"/>
    <w:rsid w:val="00D714F3"/>
    <w:rsid w:val="00D71AB1"/>
    <w:rsid w:val="00D72052"/>
    <w:rsid w:val="00D72105"/>
    <w:rsid w:val="00D724D6"/>
    <w:rsid w:val="00D7281B"/>
    <w:rsid w:val="00D72CBD"/>
    <w:rsid w:val="00D72FA9"/>
    <w:rsid w:val="00D7336F"/>
    <w:rsid w:val="00D73659"/>
    <w:rsid w:val="00D739FD"/>
    <w:rsid w:val="00D73C89"/>
    <w:rsid w:val="00D73E80"/>
    <w:rsid w:val="00D74C67"/>
    <w:rsid w:val="00D75266"/>
    <w:rsid w:val="00D75843"/>
    <w:rsid w:val="00D75D2E"/>
    <w:rsid w:val="00D75E7A"/>
    <w:rsid w:val="00D76F9D"/>
    <w:rsid w:val="00D77076"/>
    <w:rsid w:val="00D77503"/>
    <w:rsid w:val="00D775DB"/>
    <w:rsid w:val="00D80C97"/>
    <w:rsid w:val="00D80E5E"/>
    <w:rsid w:val="00D80F27"/>
    <w:rsid w:val="00D81029"/>
    <w:rsid w:val="00D811E0"/>
    <w:rsid w:val="00D823BB"/>
    <w:rsid w:val="00D82590"/>
    <w:rsid w:val="00D82998"/>
    <w:rsid w:val="00D829B2"/>
    <w:rsid w:val="00D82EE3"/>
    <w:rsid w:val="00D834F5"/>
    <w:rsid w:val="00D83E86"/>
    <w:rsid w:val="00D8449D"/>
    <w:rsid w:val="00D864EB"/>
    <w:rsid w:val="00D878B5"/>
    <w:rsid w:val="00D87A9E"/>
    <w:rsid w:val="00D87C07"/>
    <w:rsid w:val="00D917A1"/>
    <w:rsid w:val="00D91F83"/>
    <w:rsid w:val="00D91F98"/>
    <w:rsid w:val="00D92C44"/>
    <w:rsid w:val="00D94409"/>
    <w:rsid w:val="00D94686"/>
    <w:rsid w:val="00D94E44"/>
    <w:rsid w:val="00D95BFD"/>
    <w:rsid w:val="00D95C3F"/>
    <w:rsid w:val="00D95DE1"/>
    <w:rsid w:val="00DA0123"/>
    <w:rsid w:val="00DA1076"/>
    <w:rsid w:val="00DA1958"/>
    <w:rsid w:val="00DA1F26"/>
    <w:rsid w:val="00DA1F9E"/>
    <w:rsid w:val="00DA1FD6"/>
    <w:rsid w:val="00DA36D8"/>
    <w:rsid w:val="00DA36D9"/>
    <w:rsid w:val="00DA3E22"/>
    <w:rsid w:val="00DA44D1"/>
    <w:rsid w:val="00DA5E7E"/>
    <w:rsid w:val="00DA62A2"/>
    <w:rsid w:val="00DA6871"/>
    <w:rsid w:val="00DA6ED0"/>
    <w:rsid w:val="00DA7AB0"/>
    <w:rsid w:val="00DB05D0"/>
    <w:rsid w:val="00DB0712"/>
    <w:rsid w:val="00DB0D25"/>
    <w:rsid w:val="00DB1247"/>
    <w:rsid w:val="00DB16B2"/>
    <w:rsid w:val="00DB1738"/>
    <w:rsid w:val="00DB17A7"/>
    <w:rsid w:val="00DB1B5B"/>
    <w:rsid w:val="00DB1F67"/>
    <w:rsid w:val="00DB20BA"/>
    <w:rsid w:val="00DB2724"/>
    <w:rsid w:val="00DB2DD1"/>
    <w:rsid w:val="00DB3346"/>
    <w:rsid w:val="00DB38C9"/>
    <w:rsid w:val="00DB39FE"/>
    <w:rsid w:val="00DB4534"/>
    <w:rsid w:val="00DB48C4"/>
    <w:rsid w:val="00DB4D92"/>
    <w:rsid w:val="00DB5338"/>
    <w:rsid w:val="00DB546F"/>
    <w:rsid w:val="00DB56CB"/>
    <w:rsid w:val="00DB5739"/>
    <w:rsid w:val="00DB59C1"/>
    <w:rsid w:val="00DB63AC"/>
    <w:rsid w:val="00DB6704"/>
    <w:rsid w:val="00DB6FC9"/>
    <w:rsid w:val="00DB7953"/>
    <w:rsid w:val="00DC07FD"/>
    <w:rsid w:val="00DC1671"/>
    <w:rsid w:val="00DC1C85"/>
    <w:rsid w:val="00DC1FDE"/>
    <w:rsid w:val="00DC2F32"/>
    <w:rsid w:val="00DC31A0"/>
    <w:rsid w:val="00DC34A5"/>
    <w:rsid w:val="00DC3A8B"/>
    <w:rsid w:val="00DC3C9D"/>
    <w:rsid w:val="00DC4062"/>
    <w:rsid w:val="00DC454E"/>
    <w:rsid w:val="00DC4A2F"/>
    <w:rsid w:val="00DC4C8D"/>
    <w:rsid w:val="00DC58CF"/>
    <w:rsid w:val="00DC60C7"/>
    <w:rsid w:val="00DC63F9"/>
    <w:rsid w:val="00DC6568"/>
    <w:rsid w:val="00DC70E3"/>
    <w:rsid w:val="00DC739F"/>
    <w:rsid w:val="00DC75A3"/>
    <w:rsid w:val="00DD01D4"/>
    <w:rsid w:val="00DD037B"/>
    <w:rsid w:val="00DD050F"/>
    <w:rsid w:val="00DD0919"/>
    <w:rsid w:val="00DD0FE8"/>
    <w:rsid w:val="00DD12FA"/>
    <w:rsid w:val="00DD2320"/>
    <w:rsid w:val="00DD2419"/>
    <w:rsid w:val="00DD252B"/>
    <w:rsid w:val="00DD2F8E"/>
    <w:rsid w:val="00DD3866"/>
    <w:rsid w:val="00DD3DA6"/>
    <w:rsid w:val="00DD48A9"/>
    <w:rsid w:val="00DD4D2D"/>
    <w:rsid w:val="00DD5B60"/>
    <w:rsid w:val="00DD6D0B"/>
    <w:rsid w:val="00DD6ED4"/>
    <w:rsid w:val="00DE06BE"/>
    <w:rsid w:val="00DE07C7"/>
    <w:rsid w:val="00DE0D99"/>
    <w:rsid w:val="00DE1452"/>
    <w:rsid w:val="00DE1A86"/>
    <w:rsid w:val="00DE1CE7"/>
    <w:rsid w:val="00DE31FA"/>
    <w:rsid w:val="00DE44C9"/>
    <w:rsid w:val="00DE4E66"/>
    <w:rsid w:val="00DE50DC"/>
    <w:rsid w:val="00DE75FE"/>
    <w:rsid w:val="00DE7807"/>
    <w:rsid w:val="00DE7C58"/>
    <w:rsid w:val="00DE7FB1"/>
    <w:rsid w:val="00DF1524"/>
    <w:rsid w:val="00DF31CE"/>
    <w:rsid w:val="00DF338D"/>
    <w:rsid w:val="00DF44B9"/>
    <w:rsid w:val="00DF47C9"/>
    <w:rsid w:val="00DF5100"/>
    <w:rsid w:val="00DF51FA"/>
    <w:rsid w:val="00DF5915"/>
    <w:rsid w:val="00DF5B64"/>
    <w:rsid w:val="00DF64C7"/>
    <w:rsid w:val="00E00030"/>
    <w:rsid w:val="00E00B9A"/>
    <w:rsid w:val="00E0138B"/>
    <w:rsid w:val="00E020B8"/>
    <w:rsid w:val="00E02D79"/>
    <w:rsid w:val="00E03015"/>
    <w:rsid w:val="00E0326C"/>
    <w:rsid w:val="00E0434F"/>
    <w:rsid w:val="00E07091"/>
    <w:rsid w:val="00E07AC9"/>
    <w:rsid w:val="00E07F31"/>
    <w:rsid w:val="00E10531"/>
    <w:rsid w:val="00E118BA"/>
    <w:rsid w:val="00E11972"/>
    <w:rsid w:val="00E11B63"/>
    <w:rsid w:val="00E12961"/>
    <w:rsid w:val="00E1321A"/>
    <w:rsid w:val="00E13224"/>
    <w:rsid w:val="00E137A4"/>
    <w:rsid w:val="00E13D28"/>
    <w:rsid w:val="00E15F29"/>
    <w:rsid w:val="00E163AB"/>
    <w:rsid w:val="00E163DB"/>
    <w:rsid w:val="00E16AA8"/>
    <w:rsid w:val="00E171FC"/>
    <w:rsid w:val="00E1731A"/>
    <w:rsid w:val="00E17FD0"/>
    <w:rsid w:val="00E20C27"/>
    <w:rsid w:val="00E20FE7"/>
    <w:rsid w:val="00E21286"/>
    <w:rsid w:val="00E21471"/>
    <w:rsid w:val="00E214FE"/>
    <w:rsid w:val="00E2154A"/>
    <w:rsid w:val="00E218F4"/>
    <w:rsid w:val="00E21E38"/>
    <w:rsid w:val="00E23105"/>
    <w:rsid w:val="00E231F0"/>
    <w:rsid w:val="00E23495"/>
    <w:rsid w:val="00E24906"/>
    <w:rsid w:val="00E25044"/>
    <w:rsid w:val="00E25AF2"/>
    <w:rsid w:val="00E26559"/>
    <w:rsid w:val="00E271DA"/>
    <w:rsid w:val="00E27986"/>
    <w:rsid w:val="00E27C93"/>
    <w:rsid w:val="00E27F7C"/>
    <w:rsid w:val="00E30E5D"/>
    <w:rsid w:val="00E32842"/>
    <w:rsid w:val="00E32F3E"/>
    <w:rsid w:val="00E3318B"/>
    <w:rsid w:val="00E33544"/>
    <w:rsid w:val="00E33781"/>
    <w:rsid w:val="00E338C8"/>
    <w:rsid w:val="00E33A2F"/>
    <w:rsid w:val="00E345ED"/>
    <w:rsid w:val="00E349CC"/>
    <w:rsid w:val="00E35B91"/>
    <w:rsid w:val="00E361D5"/>
    <w:rsid w:val="00E36234"/>
    <w:rsid w:val="00E363BF"/>
    <w:rsid w:val="00E36D7A"/>
    <w:rsid w:val="00E37F25"/>
    <w:rsid w:val="00E40621"/>
    <w:rsid w:val="00E40AD4"/>
    <w:rsid w:val="00E413A9"/>
    <w:rsid w:val="00E41746"/>
    <w:rsid w:val="00E4250E"/>
    <w:rsid w:val="00E42C14"/>
    <w:rsid w:val="00E431F2"/>
    <w:rsid w:val="00E43D29"/>
    <w:rsid w:val="00E44940"/>
    <w:rsid w:val="00E44B29"/>
    <w:rsid w:val="00E44D26"/>
    <w:rsid w:val="00E45083"/>
    <w:rsid w:val="00E4557A"/>
    <w:rsid w:val="00E476F6"/>
    <w:rsid w:val="00E47CEA"/>
    <w:rsid w:val="00E50154"/>
    <w:rsid w:val="00E50B0C"/>
    <w:rsid w:val="00E5115E"/>
    <w:rsid w:val="00E51B2D"/>
    <w:rsid w:val="00E52B7F"/>
    <w:rsid w:val="00E533AC"/>
    <w:rsid w:val="00E53423"/>
    <w:rsid w:val="00E536E8"/>
    <w:rsid w:val="00E54687"/>
    <w:rsid w:val="00E547D3"/>
    <w:rsid w:val="00E549D9"/>
    <w:rsid w:val="00E5528D"/>
    <w:rsid w:val="00E56D37"/>
    <w:rsid w:val="00E56F4D"/>
    <w:rsid w:val="00E571B6"/>
    <w:rsid w:val="00E57257"/>
    <w:rsid w:val="00E60716"/>
    <w:rsid w:val="00E61FAF"/>
    <w:rsid w:val="00E621E4"/>
    <w:rsid w:val="00E62716"/>
    <w:rsid w:val="00E634D2"/>
    <w:rsid w:val="00E64B9B"/>
    <w:rsid w:val="00E64D1D"/>
    <w:rsid w:val="00E668DF"/>
    <w:rsid w:val="00E66DA0"/>
    <w:rsid w:val="00E66F02"/>
    <w:rsid w:val="00E67B9B"/>
    <w:rsid w:val="00E706FA"/>
    <w:rsid w:val="00E70CF0"/>
    <w:rsid w:val="00E71696"/>
    <w:rsid w:val="00E71705"/>
    <w:rsid w:val="00E71839"/>
    <w:rsid w:val="00E72157"/>
    <w:rsid w:val="00E72DB0"/>
    <w:rsid w:val="00E72F13"/>
    <w:rsid w:val="00E75461"/>
    <w:rsid w:val="00E75835"/>
    <w:rsid w:val="00E76FB7"/>
    <w:rsid w:val="00E80E20"/>
    <w:rsid w:val="00E822D1"/>
    <w:rsid w:val="00E828EC"/>
    <w:rsid w:val="00E83219"/>
    <w:rsid w:val="00E834EC"/>
    <w:rsid w:val="00E835BA"/>
    <w:rsid w:val="00E83E90"/>
    <w:rsid w:val="00E83F91"/>
    <w:rsid w:val="00E84744"/>
    <w:rsid w:val="00E847DA"/>
    <w:rsid w:val="00E84F78"/>
    <w:rsid w:val="00E85F99"/>
    <w:rsid w:val="00E860B3"/>
    <w:rsid w:val="00E860D5"/>
    <w:rsid w:val="00E866B4"/>
    <w:rsid w:val="00E87068"/>
    <w:rsid w:val="00E8746D"/>
    <w:rsid w:val="00E877C5"/>
    <w:rsid w:val="00E87B0E"/>
    <w:rsid w:val="00E90174"/>
    <w:rsid w:val="00E903F6"/>
    <w:rsid w:val="00E90420"/>
    <w:rsid w:val="00E90D23"/>
    <w:rsid w:val="00E90D30"/>
    <w:rsid w:val="00E91331"/>
    <w:rsid w:val="00E913DD"/>
    <w:rsid w:val="00E9164D"/>
    <w:rsid w:val="00E94202"/>
    <w:rsid w:val="00E95A69"/>
    <w:rsid w:val="00E9677A"/>
    <w:rsid w:val="00E9697E"/>
    <w:rsid w:val="00E96F21"/>
    <w:rsid w:val="00E9706A"/>
    <w:rsid w:val="00E972FB"/>
    <w:rsid w:val="00E97506"/>
    <w:rsid w:val="00EA0657"/>
    <w:rsid w:val="00EA09D0"/>
    <w:rsid w:val="00EA1C44"/>
    <w:rsid w:val="00EA2740"/>
    <w:rsid w:val="00EA28F5"/>
    <w:rsid w:val="00EA36AC"/>
    <w:rsid w:val="00EA4F87"/>
    <w:rsid w:val="00EA5CA5"/>
    <w:rsid w:val="00EA6ED9"/>
    <w:rsid w:val="00EA7691"/>
    <w:rsid w:val="00EA77DF"/>
    <w:rsid w:val="00EB059C"/>
    <w:rsid w:val="00EB0AD8"/>
    <w:rsid w:val="00EB0FC7"/>
    <w:rsid w:val="00EB1B8A"/>
    <w:rsid w:val="00EB1F22"/>
    <w:rsid w:val="00EB2169"/>
    <w:rsid w:val="00EB2903"/>
    <w:rsid w:val="00EB31ED"/>
    <w:rsid w:val="00EB3D42"/>
    <w:rsid w:val="00EB4559"/>
    <w:rsid w:val="00EB53A8"/>
    <w:rsid w:val="00EB6029"/>
    <w:rsid w:val="00EB6478"/>
    <w:rsid w:val="00EB681B"/>
    <w:rsid w:val="00EB71F7"/>
    <w:rsid w:val="00EB76FD"/>
    <w:rsid w:val="00EB78F1"/>
    <w:rsid w:val="00EC09E0"/>
    <w:rsid w:val="00EC0C4D"/>
    <w:rsid w:val="00EC0E48"/>
    <w:rsid w:val="00EC11A5"/>
    <w:rsid w:val="00EC154D"/>
    <w:rsid w:val="00EC2849"/>
    <w:rsid w:val="00EC2CBA"/>
    <w:rsid w:val="00EC39A0"/>
    <w:rsid w:val="00EC4640"/>
    <w:rsid w:val="00EC483C"/>
    <w:rsid w:val="00EC4944"/>
    <w:rsid w:val="00EC49E8"/>
    <w:rsid w:val="00EC524E"/>
    <w:rsid w:val="00EC54C8"/>
    <w:rsid w:val="00EC56BA"/>
    <w:rsid w:val="00EC639B"/>
    <w:rsid w:val="00EC65EC"/>
    <w:rsid w:val="00EC734C"/>
    <w:rsid w:val="00EC7B7B"/>
    <w:rsid w:val="00ED011F"/>
    <w:rsid w:val="00ED115A"/>
    <w:rsid w:val="00ED1726"/>
    <w:rsid w:val="00ED1C33"/>
    <w:rsid w:val="00ED288C"/>
    <w:rsid w:val="00ED2E14"/>
    <w:rsid w:val="00ED2F10"/>
    <w:rsid w:val="00ED2FC8"/>
    <w:rsid w:val="00ED37B5"/>
    <w:rsid w:val="00ED4441"/>
    <w:rsid w:val="00ED47B8"/>
    <w:rsid w:val="00ED4E90"/>
    <w:rsid w:val="00ED5072"/>
    <w:rsid w:val="00ED5179"/>
    <w:rsid w:val="00ED5491"/>
    <w:rsid w:val="00ED56C8"/>
    <w:rsid w:val="00ED5C02"/>
    <w:rsid w:val="00ED6CAF"/>
    <w:rsid w:val="00ED7A52"/>
    <w:rsid w:val="00EE0246"/>
    <w:rsid w:val="00EE09BC"/>
    <w:rsid w:val="00EE0AA3"/>
    <w:rsid w:val="00EE0E83"/>
    <w:rsid w:val="00EE0F48"/>
    <w:rsid w:val="00EE1D07"/>
    <w:rsid w:val="00EE20C1"/>
    <w:rsid w:val="00EE2F4D"/>
    <w:rsid w:val="00EE31CD"/>
    <w:rsid w:val="00EE336B"/>
    <w:rsid w:val="00EE3796"/>
    <w:rsid w:val="00EE39AE"/>
    <w:rsid w:val="00EE3B72"/>
    <w:rsid w:val="00EE5DD6"/>
    <w:rsid w:val="00EE654F"/>
    <w:rsid w:val="00EE696C"/>
    <w:rsid w:val="00EF0390"/>
    <w:rsid w:val="00EF0DC7"/>
    <w:rsid w:val="00EF1CDB"/>
    <w:rsid w:val="00EF23D0"/>
    <w:rsid w:val="00EF2A90"/>
    <w:rsid w:val="00EF2AD4"/>
    <w:rsid w:val="00EF2D2D"/>
    <w:rsid w:val="00EF3607"/>
    <w:rsid w:val="00EF3E40"/>
    <w:rsid w:val="00EF45E7"/>
    <w:rsid w:val="00EF4916"/>
    <w:rsid w:val="00EF4B3F"/>
    <w:rsid w:val="00EF4BF6"/>
    <w:rsid w:val="00EF5860"/>
    <w:rsid w:val="00EF5E7E"/>
    <w:rsid w:val="00EF66CA"/>
    <w:rsid w:val="00EF7786"/>
    <w:rsid w:val="00F0026B"/>
    <w:rsid w:val="00F00571"/>
    <w:rsid w:val="00F0057A"/>
    <w:rsid w:val="00F005D1"/>
    <w:rsid w:val="00F00792"/>
    <w:rsid w:val="00F00974"/>
    <w:rsid w:val="00F0103C"/>
    <w:rsid w:val="00F015C4"/>
    <w:rsid w:val="00F01784"/>
    <w:rsid w:val="00F01E32"/>
    <w:rsid w:val="00F021CD"/>
    <w:rsid w:val="00F02AFB"/>
    <w:rsid w:val="00F02C35"/>
    <w:rsid w:val="00F03417"/>
    <w:rsid w:val="00F04844"/>
    <w:rsid w:val="00F04D80"/>
    <w:rsid w:val="00F05176"/>
    <w:rsid w:val="00F055A3"/>
    <w:rsid w:val="00F05730"/>
    <w:rsid w:val="00F06328"/>
    <w:rsid w:val="00F06D7E"/>
    <w:rsid w:val="00F0762E"/>
    <w:rsid w:val="00F100AE"/>
    <w:rsid w:val="00F1125B"/>
    <w:rsid w:val="00F11365"/>
    <w:rsid w:val="00F11A56"/>
    <w:rsid w:val="00F124B2"/>
    <w:rsid w:val="00F13C99"/>
    <w:rsid w:val="00F144BC"/>
    <w:rsid w:val="00F15179"/>
    <w:rsid w:val="00F1524A"/>
    <w:rsid w:val="00F15CE6"/>
    <w:rsid w:val="00F16362"/>
    <w:rsid w:val="00F16AA5"/>
    <w:rsid w:val="00F16BFB"/>
    <w:rsid w:val="00F17151"/>
    <w:rsid w:val="00F1750F"/>
    <w:rsid w:val="00F17D64"/>
    <w:rsid w:val="00F20178"/>
    <w:rsid w:val="00F205E5"/>
    <w:rsid w:val="00F20940"/>
    <w:rsid w:val="00F216FB"/>
    <w:rsid w:val="00F2189E"/>
    <w:rsid w:val="00F21937"/>
    <w:rsid w:val="00F21A38"/>
    <w:rsid w:val="00F227DF"/>
    <w:rsid w:val="00F236B3"/>
    <w:rsid w:val="00F244D0"/>
    <w:rsid w:val="00F245E5"/>
    <w:rsid w:val="00F25505"/>
    <w:rsid w:val="00F26F68"/>
    <w:rsid w:val="00F27B48"/>
    <w:rsid w:val="00F3028D"/>
    <w:rsid w:val="00F3033E"/>
    <w:rsid w:val="00F30831"/>
    <w:rsid w:val="00F321D1"/>
    <w:rsid w:val="00F32928"/>
    <w:rsid w:val="00F33386"/>
    <w:rsid w:val="00F33BB8"/>
    <w:rsid w:val="00F343C5"/>
    <w:rsid w:val="00F34CBD"/>
    <w:rsid w:val="00F34FE0"/>
    <w:rsid w:val="00F36754"/>
    <w:rsid w:val="00F37003"/>
    <w:rsid w:val="00F3707C"/>
    <w:rsid w:val="00F37475"/>
    <w:rsid w:val="00F37AAB"/>
    <w:rsid w:val="00F37F08"/>
    <w:rsid w:val="00F40302"/>
    <w:rsid w:val="00F4042D"/>
    <w:rsid w:val="00F40F9B"/>
    <w:rsid w:val="00F42FA7"/>
    <w:rsid w:val="00F43832"/>
    <w:rsid w:val="00F43895"/>
    <w:rsid w:val="00F44504"/>
    <w:rsid w:val="00F448AE"/>
    <w:rsid w:val="00F45AFE"/>
    <w:rsid w:val="00F45F4B"/>
    <w:rsid w:val="00F474C7"/>
    <w:rsid w:val="00F47EFD"/>
    <w:rsid w:val="00F50127"/>
    <w:rsid w:val="00F507BC"/>
    <w:rsid w:val="00F523BC"/>
    <w:rsid w:val="00F525B9"/>
    <w:rsid w:val="00F52B93"/>
    <w:rsid w:val="00F5327A"/>
    <w:rsid w:val="00F53B42"/>
    <w:rsid w:val="00F53E93"/>
    <w:rsid w:val="00F541D3"/>
    <w:rsid w:val="00F547E0"/>
    <w:rsid w:val="00F54C84"/>
    <w:rsid w:val="00F55262"/>
    <w:rsid w:val="00F5544B"/>
    <w:rsid w:val="00F55F24"/>
    <w:rsid w:val="00F57056"/>
    <w:rsid w:val="00F57102"/>
    <w:rsid w:val="00F5779F"/>
    <w:rsid w:val="00F6035D"/>
    <w:rsid w:val="00F6051D"/>
    <w:rsid w:val="00F605C9"/>
    <w:rsid w:val="00F61AFA"/>
    <w:rsid w:val="00F6205E"/>
    <w:rsid w:val="00F623A6"/>
    <w:rsid w:val="00F62AE2"/>
    <w:rsid w:val="00F63576"/>
    <w:rsid w:val="00F63C14"/>
    <w:rsid w:val="00F63C53"/>
    <w:rsid w:val="00F6410E"/>
    <w:rsid w:val="00F645AE"/>
    <w:rsid w:val="00F65236"/>
    <w:rsid w:val="00F654C0"/>
    <w:rsid w:val="00F65917"/>
    <w:rsid w:val="00F677A4"/>
    <w:rsid w:val="00F67C4F"/>
    <w:rsid w:val="00F70087"/>
    <w:rsid w:val="00F7027A"/>
    <w:rsid w:val="00F7112D"/>
    <w:rsid w:val="00F71297"/>
    <w:rsid w:val="00F71464"/>
    <w:rsid w:val="00F7147E"/>
    <w:rsid w:val="00F7153E"/>
    <w:rsid w:val="00F71AE5"/>
    <w:rsid w:val="00F721CF"/>
    <w:rsid w:val="00F7257C"/>
    <w:rsid w:val="00F737F8"/>
    <w:rsid w:val="00F739B3"/>
    <w:rsid w:val="00F73E2B"/>
    <w:rsid w:val="00F73E3B"/>
    <w:rsid w:val="00F741FB"/>
    <w:rsid w:val="00F7451E"/>
    <w:rsid w:val="00F7533D"/>
    <w:rsid w:val="00F756C4"/>
    <w:rsid w:val="00F75D3E"/>
    <w:rsid w:val="00F76285"/>
    <w:rsid w:val="00F76612"/>
    <w:rsid w:val="00F766CE"/>
    <w:rsid w:val="00F76D5A"/>
    <w:rsid w:val="00F770F4"/>
    <w:rsid w:val="00F77525"/>
    <w:rsid w:val="00F77920"/>
    <w:rsid w:val="00F77BCF"/>
    <w:rsid w:val="00F801EC"/>
    <w:rsid w:val="00F80D9A"/>
    <w:rsid w:val="00F81182"/>
    <w:rsid w:val="00F82215"/>
    <w:rsid w:val="00F8231E"/>
    <w:rsid w:val="00F82379"/>
    <w:rsid w:val="00F82467"/>
    <w:rsid w:val="00F824C7"/>
    <w:rsid w:val="00F82728"/>
    <w:rsid w:val="00F83799"/>
    <w:rsid w:val="00F83C24"/>
    <w:rsid w:val="00F83CD4"/>
    <w:rsid w:val="00F83DE5"/>
    <w:rsid w:val="00F85076"/>
    <w:rsid w:val="00F852EA"/>
    <w:rsid w:val="00F85550"/>
    <w:rsid w:val="00F859CB"/>
    <w:rsid w:val="00F8630B"/>
    <w:rsid w:val="00F865D4"/>
    <w:rsid w:val="00F90B89"/>
    <w:rsid w:val="00F90BC7"/>
    <w:rsid w:val="00F91193"/>
    <w:rsid w:val="00F91ACC"/>
    <w:rsid w:val="00F9261A"/>
    <w:rsid w:val="00F9286E"/>
    <w:rsid w:val="00F92C0D"/>
    <w:rsid w:val="00F92CAF"/>
    <w:rsid w:val="00F9333D"/>
    <w:rsid w:val="00F933AA"/>
    <w:rsid w:val="00F933DF"/>
    <w:rsid w:val="00F934EB"/>
    <w:rsid w:val="00F943C9"/>
    <w:rsid w:val="00F951FA"/>
    <w:rsid w:val="00F95F40"/>
    <w:rsid w:val="00F9602C"/>
    <w:rsid w:val="00F96404"/>
    <w:rsid w:val="00F96A21"/>
    <w:rsid w:val="00F97D92"/>
    <w:rsid w:val="00FA006A"/>
    <w:rsid w:val="00FA0243"/>
    <w:rsid w:val="00FA0D32"/>
    <w:rsid w:val="00FA214D"/>
    <w:rsid w:val="00FA2978"/>
    <w:rsid w:val="00FA2D6D"/>
    <w:rsid w:val="00FA2ED7"/>
    <w:rsid w:val="00FA2F36"/>
    <w:rsid w:val="00FA3B5E"/>
    <w:rsid w:val="00FA4386"/>
    <w:rsid w:val="00FA4496"/>
    <w:rsid w:val="00FA44FE"/>
    <w:rsid w:val="00FA4751"/>
    <w:rsid w:val="00FA53E2"/>
    <w:rsid w:val="00FA558D"/>
    <w:rsid w:val="00FA5E65"/>
    <w:rsid w:val="00FA5F74"/>
    <w:rsid w:val="00FA6CF3"/>
    <w:rsid w:val="00FA6DDD"/>
    <w:rsid w:val="00FA797A"/>
    <w:rsid w:val="00FA7F24"/>
    <w:rsid w:val="00FB0128"/>
    <w:rsid w:val="00FB0671"/>
    <w:rsid w:val="00FB0827"/>
    <w:rsid w:val="00FB1420"/>
    <w:rsid w:val="00FB2904"/>
    <w:rsid w:val="00FB363C"/>
    <w:rsid w:val="00FB4E59"/>
    <w:rsid w:val="00FB4E99"/>
    <w:rsid w:val="00FB4FAF"/>
    <w:rsid w:val="00FB5418"/>
    <w:rsid w:val="00FB5B86"/>
    <w:rsid w:val="00FB5DC3"/>
    <w:rsid w:val="00FB6B49"/>
    <w:rsid w:val="00FB7797"/>
    <w:rsid w:val="00FC03A9"/>
    <w:rsid w:val="00FC05A5"/>
    <w:rsid w:val="00FC0961"/>
    <w:rsid w:val="00FC09C4"/>
    <w:rsid w:val="00FC10F7"/>
    <w:rsid w:val="00FC14A7"/>
    <w:rsid w:val="00FC16AB"/>
    <w:rsid w:val="00FC188F"/>
    <w:rsid w:val="00FC2125"/>
    <w:rsid w:val="00FC2588"/>
    <w:rsid w:val="00FC277D"/>
    <w:rsid w:val="00FC2B18"/>
    <w:rsid w:val="00FC3438"/>
    <w:rsid w:val="00FC3C6E"/>
    <w:rsid w:val="00FC403D"/>
    <w:rsid w:val="00FC40D9"/>
    <w:rsid w:val="00FC4220"/>
    <w:rsid w:val="00FC45C0"/>
    <w:rsid w:val="00FC4A2E"/>
    <w:rsid w:val="00FC5269"/>
    <w:rsid w:val="00FC588A"/>
    <w:rsid w:val="00FC5F1C"/>
    <w:rsid w:val="00FC74C7"/>
    <w:rsid w:val="00FC7CD9"/>
    <w:rsid w:val="00FD0118"/>
    <w:rsid w:val="00FD071C"/>
    <w:rsid w:val="00FD0BAA"/>
    <w:rsid w:val="00FD0EC3"/>
    <w:rsid w:val="00FD0FB9"/>
    <w:rsid w:val="00FD1E6A"/>
    <w:rsid w:val="00FD1FAE"/>
    <w:rsid w:val="00FD2468"/>
    <w:rsid w:val="00FD2FC5"/>
    <w:rsid w:val="00FD3797"/>
    <w:rsid w:val="00FD3985"/>
    <w:rsid w:val="00FD3D60"/>
    <w:rsid w:val="00FD4EE2"/>
    <w:rsid w:val="00FD5464"/>
    <w:rsid w:val="00FD57BB"/>
    <w:rsid w:val="00FD5E82"/>
    <w:rsid w:val="00FD5F59"/>
    <w:rsid w:val="00FD6702"/>
    <w:rsid w:val="00FD741C"/>
    <w:rsid w:val="00FD779B"/>
    <w:rsid w:val="00FE1AB2"/>
    <w:rsid w:val="00FE24DD"/>
    <w:rsid w:val="00FE30B6"/>
    <w:rsid w:val="00FE31E0"/>
    <w:rsid w:val="00FE3487"/>
    <w:rsid w:val="00FE45B4"/>
    <w:rsid w:val="00FE47CC"/>
    <w:rsid w:val="00FE4837"/>
    <w:rsid w:val="00FE4FB0"/>
    <w:rsid w:val="00FE5086"/>
    <w:rsid w:val="00FE522D"/>
    <w:rsid w:val="00FE536B"/>
    <w:rsid w:val="00FE5454"/>
    <w:rsid w:val="00FE57BB"/>
    <w:rsid w:val="00FE5ADB"/>
    <w:rsid w:val="00FE5F97"/>
    <w:rsid w:val="00FE600B"/>
    <w:rsid w:val="00FE6582"/>
    <w:rsid w:val="00FE7000"/>
    <w:rsid w:val="00FE7478"/>
    <w:rsid w:val="00FE7F28"/>
    <w:rsid w:val="00FE7F5F"/>
    <w:rsid w:val="00FF0416"/>
    <w:rsid w:val="00FF0684"/>
    <w:rsid w:val="00FF099B"/>
    <w:rsid w:val="00FF0FB6"/>
    <w:rsid w:val="00FF181B"/>
    <w:rsid w:val="00FF24A1"/>
    <w:rsid w:val="00FF26F4"/>
    <w:rsid w:val="00FF27E3"/>
    <w:rsid w:val="00FF3CDD"/>
    <w:rsid w:val="00FF47A1"/>
    <w:rsid w:val="00FF47E3"/>
    <w:rsid w:val="00FF4BB4"/>
    <w:rsid w:val="00FF4CE4"/>
    <w:rsid w:val="00FF58DF"/>
    <w:rsid w:val="00FF628B"/>
    <w:rsid w:val="00FF64FA"/>
    <w:rsid w:val="00FF6FC5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C2D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62"/>
    <w:pPr>
      <w:widowControl w:val="0"/>
      <w:spacing w:line="360" w:lineRule="auto"/>
      <w:jc w:val="both"/>
    </w:pPr>
    <w:rPr>
      <w:rFonts w:ascii="Arial" w:eastAsia="微软雅黑" w:hAnsi="Arial"/>
      <w:kern w:val="2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30B8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46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D2468"/>
    <w:pPr>
      <w:keepNext/>
      <w:keepLines/>
      <w:spacing w:before="260" w:after="260" w:line="416" w:lineRule="auto"/>
      <w:outlineLvl w:val="2"/>
    </w:pPr>
    <w:rPr>
      <w:rFonts w:ascii="微软雅黑" w:hAnsi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00430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F4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30B8E"/>
    <w:rPr>
      <w:rFonts w:ascii="Arial" w:eastAsia="微软雅黑" w:hAnsi="Arial" w:cs="宋体"/>
      <w:b/>
      <w:bCs/>
      <w:kern w:val="36"/>
      <w:sz w:val="24"/>
      <w:szCs w:val="48"/>
    </w:rPr>
  </w:style>
  <w:style w:type="character" w:customStyle="1" w:styleId="2Char">
    <w:name w:val="标题 2 Char"/>
    <w:link w:val="2"/>
    <w:uiPriority w:val="9"/>
    <w:rsid w:val="00FD2468"/>
    <w:rPr>
      <w:rFonts w:ascii="Arial" w:eastAsia="微软雅黑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FD246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430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F43"/>
    <w:rPr>
      <w:rFonts w:ascii="Arial" w:eastAsia="微软雅黑" w:hAnsi="Arial"/>
      <w:b/>
      <w:bCs/>
      <w:kern w:val="2"/>
      <w:sz w:val="28"/>
      <w:szCs w:val="28"/>
    </w:rPr>
  </w:style>
  <w:style w:type="character" w:customStyle="1" w:styleId="Char">
    <w:name w:val="批注文字 Char"/>
    <w:link w:val="a3"/>
    <w:rPr>
      <w:kern w:val="2"/>
      <w:sz w:val="21"/>
    </w:rPr>
  </w:style>
  <w:style w:type="paragraph" w:styleId="a3">
    <w:name w:val="annotation text"/>
    <w:basedOn w:val="a"/>
    <w:link w:val="Char"/>
    <w:pPr>
      <w:jc w:val="left"/>
    </w:pPr>
    <w:rPr>
      <w:rFonts w:ascii="微软雅黑" w:hAnsi="微软雅黑"/>
      <w:szCs w:val="20"/>
      <w:lang w:val="x-none" w:eastAsia="x-none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微软雅黑" w:hAnsi="微软雅黑"/>
      <w:szCs w:val="18"/>
      <w:lang w:val="x-none" w:eastAsia="x-none"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7">
    <w:name w:val="annotation subject"/>
    <w:basedOn w:val="a3"/>
    <w:next w:val="a3"/>
    <w:link w:val="Char1"/>
    <w:rPr>
      <w:b/>
      <w:bCs/>
    </w:rPr>
  </w:style>
  <w:style w:type="paragraph" w:styleId="a8">
    <w:name w:val="Normal Indent"/>
    <w:basedOn w:val="a"/>
    <w:pPr>
      <w:adjustRightInd w:val="0"/>
      <w:spacing w:line="360" w:lineRule="atLeast"/>
      <w:ind w:firstLineChars="200" w:firstLine="420"/>
      <w:jc w:val="left"/>
      <w:textAlignment w:val="baseline"/>
    </w:pPr>
    <w:rPr>
      <w:rFonts w:ascii="微软雅黑" w:hAnsi="微软雅黑"/>
      <w:kern w:val="0"/>
    </w:rPr>
  </w:style>
  <w:style w:type="paragraph" w:styleId="a9">
    <w:name w:val="Balloon Text"/>
    <w:basedOn w:val="a"/>
    <w:rPr>
      <w:rFonts w:ascii="微软雅黑" w:hAnsi="微软雅黑"/>
      <w:szCs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hAnsi="微软雅黑"/>
      <w:szCs w:val="18"/>
    </w:rPr>
  </w:style>
  <w:style w:type="paragraph" w:styleId="ab">
    <w:name w:val="Normal (Web)"/>
    <w:basedOn w:val="a"/>
    <w:uiPriority w:val="99"/>
    <w:unhideWhenUsed/>
    <w:rsid w:val="00423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Strong"/>
    <w:uiPriority w:val="22"/>
    <w:qFormat/>
    <w:rsid w:val="00FD2468"/>
    <w:rPr>
      <w:b/>
      <w:bCs/>
    </w:rPr>
  </w:style>
  <w:style w:type="paragraph" w:customStyle="1" w:styleId="MediumGrid1-Accent21">
    <w:name w:val="Medium Grid 1 - Accent 21"/>
    <w:basedOn w:val="a"/>
    <w:uiPriority w:val="34"/>
    <w:rsid w:val="00FD2468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d">
    <w:name w:val="Emphasis"/>
    <w:uiPriority w:val="20"/>
    <w:rsid w:val="00FD2468"/>
    <w:rPr>
      <w:i w:val="0"/>
      <w:iCs w:val="0"/>
      <w:color w:val="CC0000"/>
    </w:rPr>
  </w:style>
  <w:style w:type="paragraph" w:customStyle="1" w:styleId="Flietext">
    <w:name w:val="Fließtext"/>
    <w:basedOn w:val="a"/>
    <w:rsid w:val="006D6E08"/>
    <w:pPr>
      <w:widowControl/>
      <w:spacing w:line="318" w:lineRule="exact"/>
      <w:jc w:val="left"/>
    </w:pPr>
    <w:rPr>
      <w:snapToGrid w:val="0"/>
      <w:kern w:val="12"/>
      <w:sz w:val="22"/>
      <w:szCs w:val="20"/>
      <w:lang w:val="zh-CN"/>
    </w:rPr>
  </w:style>
  <w:style w:type="character" w:customStyle="1" w:styleId="c-author1">
    <w:name w:val="c-author1"/>
    <w:rsid w:val="0054647A"/>
    <w:rPr>
      <w:color w:val="666666"/>
      <w:sz w:val="20"/>
      <w:szCs w:val="20"/>
    </w:rPr>
  </w:style>
  <w:style w:type="character" w:customStyle="1" w:styleId="apple-converted-space">
    <w:name w:val="apple-converted-space"/>
    <w:basedOn w:val="a0"/>
    <w:rsid w:val="009913EE"/>
  </w:style>
  <w:style w:type="paragraph" w:styleId="ae">
    <w:name w:val="Date"/>
    <w:basedOn w:val="a"/>
    <w:next w:val="a"/>
    <w:link w:val="Char3"/>
    <w:uiPriority w:val="99"/>
    <w:semiHidden/>
    <w:unhideWhenUsed/>
    <w:rsid w:val="00E83F91"/>
    <w:pPr>
      <w:ind w:leftChars="2500" w:left="100"/>
    </w:pPr>
    <w:rPr>
      <w:rFonts w:ascii="微软雅黑" w:hAnsi="微软雅黑"/>
      <w:lang w:val="x-none" w:eastAsia="x-none"/>
    </w:rPr>
  </w:style>
  <w:style w:type="character" w:customStyle="1" w:styleId="Char3">
    <w:name w:val="日期 Char"/>
    <w:link w:val="ae"/>
    <w:uiPriority w:val="99"/>
    <w:semiHidden/>
    <w:rsid w:val="00E83F91"/>
    <w:rPr>
      <w:kern w:val="2"/>
      <w:sz w:val="21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A3B7E"/>
    <w:rPr>
      <w:kern w:val="2"/>
      <w:sz w:val="21"/>
      <w:szCs w:val="24"/>
    </w:rPr>
  </w:style>
  <w:style w:type="character" w:styleId="af">
    <w:name w:val="Subtle Emphasis"/>
    <w:uiPriority w:val="19"/>
    <w:rsid w:val="00FD2468"/>
    <w:rPr>
      <w:rFonts w:ascii="Arial" w:eastAsia="微软雅黑" w:hAnsi="Arial"/>
      <w:i w:val="0"/>
      <w:iCs/>
      <w:color w:val="A7A7A7"/>
      <w:sz w:val="18"/>
    </w:rPr>
  </w:style>
  <w:style w:type="paragraph" w:styleId="af0">
    <w:name w:val="Title"/>
    <w:basedOn w:val="a"/>
    <w:next w:val="a"/>
    <w:link w:val="Char4"/>
    <w:uiPriority w:val="10"/>
    <w:qFormat/>
    <w:rsid w:val="0063173B"/>
    <w:pPr>
      <w:spacing w:line="400" w:lineRule="exact"/>
      <w:jc w:val="left"/>
      <w:outlineLvl w:val="0"/>
    </w:pPr>
    <w:rPr>
      <w:b/>
      <w:bCs/>
      <w:sz w:val="32"/>
      <w:szCs w:val="32"/>
    </w:rPr>
  </w:style>
  <w:style w:type="character" w:customStyle="1" w:styleId="Char4">
    <w:name w:val="标题 Char"/>
    <w:link w:val="af0"/>
    <w:uiPriority w:val="10"/>
    <w:rsid w:val="0063173B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1">
    <w:name w:val="Subtitle"/>
    <w:aliases w:val="题目"/>
    <w:basedOn w:val="a"/>
    <w:next w:val="a"/>
    <w:link w:val="Char5"/>
    <w:qFormat/>
    <w:rsid w:val="009B7521"/>
    <w:pPr>
      <w:jc w:val="left"/>
      <w:outlineLvl w:val="1"/>
    </w:pPr>
    <w:rPr>
      <w:b/>
      <w:bCs/>
      <w:kern w:val="28"/>
      <w:szCs w:val="32"/>
    </w:rPr>
  </w:style>
  <w:style w:type="character" w:customStyle="1" w:styleId="Char5">
    <w:name w:val="副标题 Char"/>
    <w:aliases w:val="题目 Char"/>
    <w:link w:val="af1"/>
    <w:uiPriority w:val="11"/>
    <w:rsid w:val="009B7521"/>
    <w:rPr>
      <w:rFonts w:ascii="Arial" w:eastAsia="微软雅黑" w:hAnsi="Arial" w:cs="Times New Roman"/>
      <w:b/>
      <w:bCs/>
      <w:kern w:val="28"/>
      <w:szCs w:val="32"/>
    </w:rPr>
  </w:style>
  <w:style w:type="paragraph" w:customStyle="1" w:styleId="NoteLevel21">
    <w:name w:val="Note Level 21"/>
    <w:basedOn w:val="a"/>
    <w:uiPriority w:val="1"/>
    <w:rsid w:val="00E00B9A"/>
    <w:pPr>
      <w:keepNext/>
      <w:tabs>
        <w:tab w:val="num" w:pos="720"/>
      </w:tabs>
      <w:spacing w:line="240" w:lineRule="auto"/>
      <w:ind w:left="1080" w:hanging="360"/>
      <w:contextualSpacing/>
      <w:jc w:val="left"/>
      <w:outlineLvl w:val="1"/>
    </w:pPr>
    <w:rPr>
      <w:sz w:val="16"/>
      <w:szCs w:val="16"/>
    </w:rPr>
  </w:style>
  <w:style w:type="paragraph" w:customStyle="1" w:styleId="af2">
    <w:name w:val="题目副题"/>
    <w:basedOn w:val="af1"/>
    <w:rsid w:val="00C874D7"/>
    <w:pPr>
      <w:spacing w:before="240" w:after="240" w:line="312" w:lineRule="auto"/>
      <w:jc w:val="center"/>
      <w:outlineLvl w:val="9"/>
    </w:pPr>
    <w:rPr>
      <w:rFonts w:ascii="Arial Black" w:eastAsia="黑体" w:hAnsi="Arial Black"/>
      <w:bCs w:val="0"/>
      <w:sz w:val="44"/>
      <w:szCs w:val="20"/>
    </w:rPr>
  </w:style>
  <w:style w:type="paragraph" w:styleId="20">
    <w:name w:val="toc 2"/>
    <w:basedOn w:val="a"/>
    <w:next w:val="a"/>
    <w:autoRedefine/>
    <w:uiPriority w:val="39"/>
    <w:rsid w:val="00D54B7D"/>
    <w:pPr>
      <w:ind w:left="210"/>
      <w:jc w:val="left"/>
    </w:pPr>
    <w:rPr>
      <w:rFonts w:ascii="Times New Roman" w:hAns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4A3781"/>
    <w:pPr>
      <w:ind w:left="420"/>
      <w:jc w:val="left"/>
    </w:pPr>
    <w:rPr>
      <w:rFonts w:ascii="Times New Roman" w:hAnsi="Times New Roman"/>
      <w:iCs/>
      <w:szCs w:val="20"/>
    </w:rPr>
  </w:style>
  <w:style w:type="paragraph" w:styleId="10">
    <w:name w:val="toc 1"/>
    <w:basedOn w:val="a"/>
    <w:next w:val="a"/>
    <w:autoRedefine/>
    <w:uiPriority w:val="39"/>
    <w:rsid w:val="00302444"/>
    <w:pPr>
      <w:spacing w:before="120" w:after="120"/>
      <w:jc w:val="left"/>
    </w:pPr>
    <w:rPr>
      <w:rFonts w:ascii="Times New Roman" w:hAnsi="Times New Roman"/>
      <w:b/>
      <w:bCs/>
      <w:szCs w:val="20"/>
    </w:rPr>
  </w:style>
  <w:style w:type="paragraph" w:customStyle="1" w:styleId="af3">
    <w:name w:val="表格正文"/>
    <w:basedOn w:val="a"/>
    <w:rsid w:val="00004308"/>
    <w:pPr>
      <w:keepNext/>
      <w:keepLines/>
      <w:adjustRightInd w:val="0"/>
      <w:spacing w:before="60" w:after="60" w:line="312" w:lineRule="atLeast"/>
      <w:textAlignment w:val="baseline"/>
    </w:pPr>
    <w:rPr>
      <w:rFonts w:ascii="Times New Roman" w:eastAsia="宋体" w:hAnsi="Times New Roman"/>
      <w:color w:val="000000"/>
      <w:sz w:val="18"/>
      <w:szCs w:val="20"/>
    </w:rPr>
  </w:style>
  <w:style w:type="paragraph" w:customStyle="1" w:styleId="TableHeading">
    <w:name w:val="Table Heading"/>
    <w:rsid w:val="00004308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rsid w:val="00004308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OC1">
    <w:name w:val="TOC 标题1"/>
    <w:next w:val="10"/>
    <w:rsid w:val="00004308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styleId="af4">
    <w:name w:val="List Paragraph"/>
    <w:basedOn w:val="a"/>
    <w:link w:val="Char6"/>
    <w:uiPriority w:val="34"/>
    <w:qFormat/>
    <w:rsid w:val="00004308"/>
    <w:pPr>
      <w:ind w:firstLineChars="200" w:firstLine="420"/>
    </w:pPr>
    <w:rPr>
      <w:rFonts w:ascii="Times New Roman" w:eastAsia="宋体" w:hAnsi="Times New Roman"/>
      <w:sz w:val="21"/>
      <w:szCs w:val="20"/>
    </w:rPr>
  </w:style>
  <w:style w:type="character" w:customStyle="1" w:styleId="Char6">
    <w:name w:val="列出段落 Char"/>
    <w:link w:val="af4"/>
    <w:rsid w:val="00C877D4"/>
    <w:rPr>
      <w:kern w:val="2"/>
      <w:sz w:val="21"/>
    </w:rPr>
  </w:style>
  <w:style w:type="paragraph" w:customStyle="1" w:styleId="af5">
    <w:name w:val="方括号"/>
    <w:next w:val="a"/>
    <w:autoRedefine/>
    <w:rsid w:val="00004308"/>
    <w:pPr>
      <w:keepNext/>
      <w:keepLines/>
      <w:ind w:leftChars="200" w:left="420"/>
      <w:jc w:val="both"/>
    </w:pPr>
    <w:rPr>
      <w:rFonts w:ascii="Arial" w:hAnsi="Arial" w:cs="Arial"/>
      <w:b/>
      <w:sz w:val="21"/>
      <w:szCs w:val="21"/>
    </w:rPr>
  </w:style>
  <w:style w:type="paragraph" w:customStyle="1" w:styleId="af6">
    <w:name w:val="注释内容"/>
    <w:basedOn w:val="a"/>
    <w:next w:val="a"/>
    <w:link w:val="Char7"/>
    <w:autoRedefine/>
    <w:rsid w:val="007D71D6"/>
    <w:pPr>
      <w:widowControl/>
      <w:snapToGrid w:val="0"/>
      <w:spacing w:before="80" w:after="80"/>
      <w:ind w:firstLineChars="200" w:firstLine="480"/>
      <w:jc w:val="left"/>
    </w:pPr>
    <w:rPr>
      <w:rFonts w:ascii="微软雅黑" w:hAnsi="微软雅黑" w:cs="Arial"/>
      <w:kern w:val="0"/>
    </w:rPr>
  </w:style>
  <w:style w:type="character" w:customStyle="1" w:styleId="Char7">
    <w:name w:val="注释内容 Char"/>
    <w:link w:val="af6"/>
    <w:rsid w:val="007D71D6"/>
    <w:rPr>
      <w:rFonts w:ascii="微软雅黑" w:eastAsia="微软雅黑" w:hAnsi="微软雅黑" w:cs="Arial"/>
      <w:sz w:val="24"/>
      <w:szCs w:val="24"/>
    </w:rPr>
  </w:style>
  <w:style w:type="paragraph" w:styleId="af7">
    <w:name w:val="caption"/>
    <w:basedOn w:val="a"/>
    <w:next w:val="a"/>
    <w:unhideWhenUsed/>
    <w:qFormat/>
    <w:rsid w:val="009C7E3D"/>
    <w:rPr>
      <w:rFonts w:asciiTheme="majorHAnsi" w:eastAsia="黑体" w:hAnsiTheme="majorHAnsi" w:cstheme="majorBidi"/>
      <w:szCs w:val="20"/>
    </w:rPr>
  </w:style>
  <w:style w:type="table" w:styleId="af8">
    <w:name w:val="Table Grid"/>
    <w:basedOn w:val="a1"/>
    <w:uiPriority w:val="59"/>
    <w:rsid w:val="00267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BC499B"/>
    <w:pPr>
      <w:ind w:leftChars="600" w:left="1260"/>
    </w:pPr>
  </w:style>
  <w:style w:type="paragraph" w:styleId="TOC">
    <w:name w:val="TOC Heading"/>
    <w:basedOn w:val="1"/>
    <w:next w:val="a"/>
    <w:uiPriority w:val="39"/>
    <w:unhideWhenUsed/>
    <w:qFormat/>
    <w:rsid w:val="00BC499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6D8FA5" w:themeColor="accent1" w:themeShade="BF"/>
      <w:kern w:val="0"/>
      <w:sz w:val="28"/>
      <w:szCs w:val="28"/>
    </w:rPr>
  </w:style>
  <w:style w:type="paragraph" w:customStyle="1" w:styleId="21">
    <w:name w:val="项目符号2"/>
    <w:basedOn w:val="a"/>
    <w:autoRedefine/>
    <w:qFormat/>
    <w:rsid w:val="00E835BA"/>
    <w:pPr>
      <w:ind w:left="1260" w:hanging="420"/>
    </w:pPr>
    <w:rPr>
      <w:rFonts w:eastAsia="宋体"/>
    </w:rPr>
  </w:style>
  <w:style w:type="paragraph" w:styleId="af9">
    <w:name w:val="Revision"/>
    <w:hidden/>
    <w:uiPriority w:val="99"/>
    <w:semiHidden/>
    <w:rsid w:val="009A3D86"/>
    <w:rPr>
      <w:rFonts w:ascii="Arial" w:eastAsia="微软雅黑" w:hAnsi="Arial"/>
      <w:kern w:val="2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D54B7D"/>
    <w:pPr>
      <w:ind w:leftChars="800" w:left="1680"/>
      <w:jc w:val="left"/>
    </w:pPr>
  </w:style>
  <w:style w:type="paragraph" w:styleId="6">
    <w:name w:val="toc 6"/>
    <w:basedOn w:val="a"/>
    <w:next w:val="a"/>
    <w:autoRedefine/>
    <w:uiPriority w:val="39"/>
    <w:unhideWhenUsed/>
    <w:rsid w:val="00D54B7D"/>
    <w:pPr>
      <w:ind w:leftChars="1000" w:left="2100"/>
      <w:jc w:val="left"/>
    </w:pPr>
  </w:style>
  <w:style w:type="paragraph" w:styleId="7">
    <w:name w:val="toc 7"/>
    <w:basedOn w:val="a"/>
    <w:next w:val="a"/>
    <w:autoRedefine/>
    <w:uiPriority w:val="39"/>
    <w:unhideWhenUsed/>
    <w:rsid w:val="00D54B7D"/>
    <w:pPr>
      <w:ind w:leftChars="1200" w:left="2520"/>
      <w:jc w:val="left"/>
    </w:pPr>
  </w:style>
  <w:style w:type="paragraph" w:styleId="8">
    <w:name w:val="toc 8"/>
    <w:basedOn w:val="a"/>
    <w:next w:val="a"/>
    <w:autoRedefine/>
    <w:uiPriority w:val="39"/>
    <w:unhideWhenUsed/>
    <w:rsid w:val="00D54B7D"/>
    <w:pPr>
      <w:ind w:leftChars="1400" w:left="2940"/>
      <w:jc w:val="left"/>
    </w:pPr>
  </w:style>
  <w:style w:type="paragraph" w:styleId="9">
    <w:name w:val="toc 9"/>
    <w:basedOn w:val="a"/>
    <w:next w:val="a"/>
    <w:autoRedefine/>
    <w:uiPriority w:val="39"/>
    <w:unhideWhenUsed/>
    <w:rsid w:val="00D11BA3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a">
    <w:name w:val="FollowedHyperlink"/>
    <w:basedOn w:val="a0"/>
    <w:uiPriority w:val="99"/>
    <w:semiHidden/>
    <w:unhideWhenUsed/>
    <w:rsid w:val="00AF4BCF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F4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F4BCF"/>
    <w:rPr>
      <w:rFonts w:ascii="宋体" w:hAnsi="宋体" w:cs="宋体"/>
      <w:sz w:val="24"/>
      <w:szCs w:val="24"/>
    </w:rPr>
  </w:style>
  <w:style w:type="character" w:customStyle="1" w:styleId="pun">
    <w:name w:val="pun"/>
    <w:basedOn w:val="a0"/>
    <w:rsid w:val="00AF4BCF"/>
  </w:style>
  <w:style w:type="character" w:customStyle="1" w:styleId="pln">
    <w:name w:val="pln"/>
    <w:basedOn w:val="a0"/>
    <w:rsid w:val="00AF4BCF"/>
  </w:style>
  <w:style w:type="character" w:customStyle="1" w:styleId="kwd">
    <w:name w:val="kwd"/>
    <w:basedOn w:val="a0"/>
    <w:rsid w:val="00AF4BCF"/>
  </w:style>
  <w:style w:type="character" w:customStyle="1" w:styleId="str">
    <w:name w:val="str"/>
    <w:basedOn w:val="a0"/>
    <w:rsid w:val="00AF4BCF"/>
  </w:style>
  <w:style w:type="character" w:customStyle="1" w:styleId="lit">
    <w:name w:val="lit"/>
    <w:basedOn w:val="a0"/>
    <w:rsid w:val="00AF4BCF"/>
  </w:style>
  <w:style w:type="character" w:customStyle="1" w:styleId="typ">
    <w:name w:val="typ"/>
    <w:basedOn w:val="a0"/>
    <w:rsid w:val="00AF4BCF"/>
  </w:style>
  <w:style w:type="character" w:customStyle="1" w:styleId="com">
    <w:name w:val="com"/>
    <w:basedOn w:val="a0"/>
    <w:rsid w:val="00AF4BCF"/>
  </w:style>
  <w:style w:type="character" w:styleId="HTML0">
    <w:name w:val="HTML Code"/>
    <w:basedOn w:val="a0"/>
    <w:uiPriority w:val="99"/>
    <w:semiHidden/>
    <w:unhideWhenUsed/>
    <w:rsid w:val="00AF4BCF"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a"/>
    <w:uiPriority w:val="99"/>
    <w:rsid w:val="00AF4BCF"/>
    <w:rPr>
      <w:rFonts w:ascii="微软雅黑" w:eastAsia="微软雅黑" w:hAnsi="微软雅黑"/>
      <w:kern w:val="2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62"/>
    <w:pPr>
      <w:widowControl w:val="0"/>
      <w:spacing w:line="360" w:lineRule="auto"/>
      <w:jc w:val="both"/>
    </w:pPr>
    <w:rPr>
      <w:rFonts w:ascii="Arial" w:eastAsia="微软雅黑" w:hAnsi="Arial"/>
      <w:kern w:val="2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30B8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46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D2468"/>
    <w:pPr>
      <w:keepNext/>
      <w:keepLines/>
      <w:spacing w:before="260" w:after="260" w:line="416" w:lineRule="auto"/>
      <w:outlineLvl w:val="2"/>
    </w:pPr>
    <w:rPr>
      <w:rFonts w:ascii="微软雅黑" w:hAnsi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00430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F4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30B8E"/>
    <w:rPr>
      <w:rFonts w:ascii="Arial" w:eastAsia="微软雅黑" w:hAnsi="Arial" w:cs="宋体"/>
      <w:b/>
      <w:bCs/>
      <w:kern w:val="36"/>
      <w:sz w:val="24"/>
      <w:szCs w:val="48"/>
    </w:rPr>
  </w:style>
  <w:style w:type="character" w:customStyle="1" w:styleId="2Char">
    <w:name w:val="标题 2 Char"/>
    <w:link w:val="2"/>
    <w:uiPriority w:val="9"/>
    <w:rsid w:val="00FD2468"/>
    <w:rPr>
      <w:rFonts w:ascii="Arial" w:eastAsia="微软雅黑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FD246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430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F43"/>
    <w:rPr>
      <w:rFonts w:ascii="Arial" w:eastAsia="微软雅黑" w:hAnsi="Arial"/>
      <w:b/>
      <w:bCs/>
      <w:kern w:val="2"/>
      <w:sz w:val="28"/>
      <w:szCs w:val="28"/>
    </w:rPr>
  </w:style>
  <w:style w:type="character" w:customStyle="1" w:styleId="Char">
    <w:name w:val="批注文字 Char"/>
    <w:link w:val="a3"/>
    <w:rPr>
      <w:kern w:val="2"/>
      <w:sz w:val="21"/>
    </w:rPr>
  </w:style>
  <w:style w:type="paragraph" w:styleId="a3">
    <w:name w:val="annotation text"/>
    <w:basedOn w:val="a"/>
    <w:link w:val="Char"/>
    <w:pPr>
      <w:jc w:val="left"/>
    </w:pPr>
    <w:rPr>
      <w:rFonts w:ascii="微软雅黑" w:hAnsi="微软雅黑"/>
      <w:szCs w:val="20"/>
      <w:lang w:val="x-none" w:eastAsia="x-none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微软雅黑" w:hAnsi="微软雅黑"/>
      <w:szCs w:val="18"/>
      <w:lang w:val="x-none" w:eastAsia="x-none"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1">
    <w:name w:val="批注主题 Char"/>
    <w:link w:val="a7"/>
    <w:rPr>
      <w:b/>
      <w:bCs/>
      <w:kern w:val="2"/>
      <w:sz w:val="21"/>
    </w:rPr>
  </w:style>
  <w:style w:type="paragraph" w:styleId="a7">
    <w:name w:val="annotation subject"/>
    <w:basedOn w:val="a3"/>
    <w:next w:val="a3"/>
    <w:link w:val="Char1"/>
    <w:rPr>
      <w:b/>
      <w:bCs/>
    </w:rPr>
  </w:style>
  <w:style w:type="paragraph" w:styleId="a8">
    <w:name w:val="Normal Indent"/>
    <w:basedOn w:val="a"/>
    <w:pPr>
      <w:adjustRightInd w:val="0"/>
      <w:spacing w:line="360" w:lineRule="atLeast"/>
      <w:ind w:firstLineChars="200" w:firstLine="420"/>
      <w:jc w:val="left"/>
      <w:textAlignment w:val="baseline"/>
    </w:pPr>
    <w:rPr>
      <w:rFonts w:ascii="微软雅黑" w:hAnsi="微软雅黑"/>
      <w:kern w:val="0"/>
    </w:rPr>
  </w:style>
  <w:style w:type="paragraph" w:styleId="a9">
    <w:name w:val="Balloon Text"/>
    <w:basedOn w:val="a"/>
    <w:rPr>
      <w:rFonts w:ascii="微软雅黑" w:hAnsi="微软雅黑"/>
      <w:szCs w:val="18"/>
    </w:rPr>
  </w:style>
  <w:style w:type="paragraph" w:styleId="aa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hAnsi="微软雅黑"/>
      <w:szCs w:val="18"/>
    </w:rPr>
  </w:style>
  <w:style w:type="paragraph" w:styleId="ab">
    <w:name w:val="Normal (Web)"/>
    <w:basedOn w:val="a"/>
    <w:uiPriority w:val="99"/>
    <w:unhideWhenUsed/>
    <w:rsid w:val="00423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Strong"/>
    <w:uiPriority w:val="22"/>
    <w:qFormat/>
    <w:rsid w:val="00FD2468"/>
    <w:rPr>
      <w:b/>
      <w:bCs/>
    </w:rPr>
  </w:style>
  <w:style w:type="paragraph" w:customStyle="1" w:styleId="MediumGrid1-Accent21">
    <w:name w:val="Medium Grid 1 - Accent 21"/>
    <w:basedOn w:val="a"/>
    <w:uiPriority w:val="34"/>
    <w:rsid w:val="00FD2468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d">
    <w:name w:val="Emphasis"/>
    <w:uiPriority w:val="20"/>
    <w:rsid w:val="00FD2468"/>
    <w:rPr>
      <w:i w:val="0"/>
      <w:iCs w:val="0"/>
      <w:color w:val="CC0000"/>
    </w:rPr>
  </w:style>
  <w:style w:type="paragraph" w:customStyle="1" w:styleId="Flietext">
    <w:name w:val="Fließtext"/>
    <w:basedOn w:val="a"/>
    <w:rsid w:val="006D6E08"/>
    <w:pPr>
      <w:widowControl/>
      <w:spacing w:line="318" w:lineRule="exact"/>
      <w:jc w:val="left"/>
    </w:pPr>
    <w:rPr>
      <w:snapToGrid w:val="0"/>
      <w:kern w:val="12"/>
      <w:sz w:val="22"/>
      <w:szCs w:val="20"/>
      <w:lang w:val="zh-CN"/>
    </w:rPr>
  </w:style>
  <w:style w:type="character" w:customStyle="1" w:styleId="c-author1">
    <w:name w:val="c-author1"/>
    <w:rsid w:val="0054647A"/>
    <w:rPr>
      <w:color w:val="666666"/>
      <w:sz w:val="20"/>
      <w:szCs w:val="20"/>
    </w:rPr>
  </w:style>
  <w:style w:type="character" w:customStyle="1" w:styleId="apple-converted-space">
    <w:name w:val="apple-converted-space"/>
    <w:basedOn w:val="a0"/>
    <w:rsid w:val="009913EE"/>
  </w:style>
  <w:style w:type="paragraph" w:styleId="ae">
    <w:name w:val="Date"/>
    <w:basedOn w:val="a"/>
    <w:next w:val="a"/>
    <w:link w:val="Char3"/>
    <w:uiPriority w:val="99"/>
    <w:semiHidden/>
    <w:unhideWhenUsed/>
    <w:rsid w:val="00E83F91"/>
    <w:pPr>
      <w:ind w:leftChars="2500" w:left="100"/>
    </w:pPr>
    <w:rPr>
      <w:rFonts w:ascii="微软雅黑" w:hAnsi="微软雅黑"/>
      <w:lang w:val="x-none" w:eastAsia="x-none"/>
    </w:rPr>
  </w:style>
  <w:style w:type="character" w:customStyle="1" w:styleId="Char3">
    <w:name w:val="日期 Char"/>
    <w:link w:val="ae"/>
    <w:uiPriority w:val="99"/>
    <w:semiHidden/>
    <w:rsid w:val="00E83F91"/>
    <w:rPr>
      <w:kern w:val="2"/>
      <w:sz w:val="21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A3B7E"/>
    <w:rPr>
      <w:kern w:val="2"/>
      <w:sz w:val="21"/>
      <w:szCs w:val="24"/>
    </w:rPr>
  </w:style>
  <w:style w:type="character" w:styleId="af">
    <w:name w:val="Subtle Emphasis"/>
    <w:uiPriority w:val="19"/>
    <w:rsid w:val="00FD2468"/>
    <w:rPr>
      <w:rFonts w:ascii="Arial" w:eastAsia="微软雅黑" w:hAnsi="Arial"/>
      <w:i w:val="0"/>
      <w:iCs/>
      <w:color w:val="A7A7A7"/>
      <w:sz w:val="18"/>
    </w:rPr>
  </w:style>
  <w:style w:type="paragraph" w:styleId="af0">
    <w:name w:val="Title"/>
    <w:basedOn w:val="a"/>
    <w:next w:val="a"/>
    <w:link w:val="Char4"/>
    <w:uiPriority w:val="10"/>
    <w:qFormat/>
    <w:rsid w:val="0063173B"/>
    <w:pPr>
      <w:spacing w:line="400" w:lineRule="exact"/>
      <w:jc w:val="left"/>
      <w:outlineLvl w:val="0"/>
    </w:pPr>
    <w:rPr>
      <w:b/>
      <w:bCs/>
      <w:sz w:val="32"/>
      <w:szCs w:val="32"/>
    </w:rPr>
  </w:style>
  <w:style w:type="character" w:customStyle="1" w:styleId="Char4">
    <w:name w:val="标题 Char"/>
    <w:link w:val="af0"/>
    <w:uiPriority w:val="10"/>
    <w:rsid w:val="0063173B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1">
    <w:name w:val="Subtitle"/>
    <w:aliases w:val="题目"/>
    <w:basedOn w:val="a"/>
    <w:next w:val="a"/>
    <w:link w:val="Char5"/>
    <w:qFormat/>
    <w:rsid w:val="009B7521"/>
    <w:pPr>
      <w:jc w:val="left"/>
      <w:outlineLvl w:val="1"/>
    </w:pPr>
    <w:rPr>
      <w:b/>
      <w:bCs/>
      <w:kern w:val="28"/>
      <w:szCs w:val="32"/>
    </w:rPr>
  </w:style>
  <w:style w:type="character" w:customStyle="1" w:styleId="Char5">
    <w:name w:val="副标题 Char"/>
    <w:aliases w:val="题目 Char"/>
    <w:link w:val="af1"/>
    <w:uiPriority w:val="11"/>
    <w:rsid w:val="009B7521"/>
    <w:rPr>
      <w:rFonts w:ascii="Arial" w:eastAsia="微软雅黑" w:hAnsi="Arial" w:cs="Times New Roman"/>
      <w:b/>
      <w:bCs/>
      <w:kern w:val="28"/>
      <w:szCs w:val="32"/>
    </w:rPr>
  </w:style>
  <w:style w:type="paragraph" w:customStyle="1" w:styleId="NoteLevel21">
    <w:name w:val="Note Level 21"/>
    <w:basedOn w:val="a"/>
    <w:uiPriority w:val="1"/>
    <w:rsid w:val="00E00B9A"/>
    <w:pPr>
      <w:keepNext/>
      <w:tabs>
        <w:tab w:val="num" w:pos="720"/>
      </w:tabs>
      <w:spacing w:line="240" w:lineRule="auto"/>
      <w:ind w:left="1080" w:hanging="360"/>
      <w:contextualSpacing/>
      <w:jc w:val="left"/>
      <w:outlineLvl w:val="1"/>
    </w:pPr>
    <w:rPr>
      <w:sz w:val="16"/>
      <w:szCs w:val="16"/>
    </w:rPr>
  </w:style>
  <w:style w:type="paragraph" w:customStyle="1" w:styleId="af2">
    <w:name w:val="题目副题"/>
    <w:basedOn w:val="af1"/>
    <w:rsid w:val="00C874D7"/>
    <w:pPr>
      <w:spacing w:before="240" w:after="240" w:line="312" w:lineRule="auto"/>
      <w:jc w:val="center"/>
      <w:outlineLvl w:val="9"/>
    </w:pPr>
    <w:rPr>
      <w:rFonts w:ascii="Arial Black" w:eastAsia="黑体" w:hAnsi="Arial Black"/>
      <w:bCs w:val="0"/>
      <w:sz w:val="44"/>
      <w:szCs w:val="20"/>
    </w:rPr>
  </w:style>
  <w:style w:type="paragraph" w:styleId="20">
    <w:name w:val="toc 2"/>
    <w:basedOn w:val="a"/>
    <w:next w:val="a"/>
    <w:autoRedefine/>
    <w:uiPriority w:val="39"/>
    <w:rsid w:val="00D54B7D"/>
    <w:pPr>
      <w:ind w:left="210"/>
      <w:jc w:val="left"/>
    </w:pPr>
    <w:rPr>
      <w:rFonts w:ascii="Times New Roman" w:hAns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4A3781"/>
    <w:pPr>
      <w:ind w:left="420"/>
      <w:jc w:val="left"/>
    </w:pPr>
    <w:rPr>
      <w:rFonts w:ascii="Times New Roman" w:hAnsi="Times New Roman"/>
      <w:iCs/>
      <w:szCs w:val="20"/>
    </w:rPr>
  </w:style>
  <w:style w:type="paragraph" w:styleId="10">
    <w:name w:val="toc 1"/>
    <w:basedOn w:val="a"/>
    <w:next w:val="a"/>
    <w:autoRedefine/>
    <w:uiPriority w:val="39"/>
    <w:rsid w:val="00302444"/>
    <w:pPr>
      <w:spacing w:before="120" w:after="120"/>
      <w:jc w:val="left"/>
    </w:pPr>
    <w:rPr>
      <w:rFonts w:ascii="Times New Roman" w:hAnsi="Times New Roman"/>
      <w:b/>
      <w:bCs/>
      <w:szCs w:val="20"/>
    </w:rPr>
  </w:style>
  <w:style w:type="paragraph" w:customStyle="1" w:styleId="af3">
    <w:name w:val="表格正文"/>
    <w:basedOn w:val="a"/>
    <w:rsid w:val="00004308"/>
    <w:pPr>
      <w:keepNext/>
      <w:keepLines/>
      <w:adjustRightInd w:val="0"/>
      <w:spacing w:before="60" w:after="60" w:line="312" w:lineRule="atLeast"/>
      <w:textAlignment w:val="baseline"/>
    </w:pPr>
    <w:rPr>
      <w:rFonts w:ascii="Times New Roman" w:eastAsia="宋体" w:hAnsi="Times New Roman"/>
      <w:color w:val="000000"/>
      <w:sz w:val="18"/>
      <w:szCs w:val="20"/>
    </w:rPr>
  </w:style>
  <w:style w:type="paragraph" w:customStyle="1" w:styleId="TableHeading">
    <w:name w:val="Table Heading"/>
    <w:rsid w:val="00004308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rsid w:val="00004308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TOC1">
    <w:name w:val="TOC 标题1"/>
    <w:next w:val="10"/>
    <w:rsid w:val="00004308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styleId="af4">
    <w:name w:val="List Paragraph"/>
    <w:basedOn w:val="a"/>
    <w:link w:val="Char6"/>
    <w:uiPriority w:val="34"/>
    <w:qFormat/>
    <w:rsid w:val="00004308"/>
    <w:pPr>
      <w:ind w:firstLineChars="200" w:firstLine="420"/>
    </w:pPr>
    <w:rPr>
      <w:rFonts w:ascii="Times New Roman" w:eastAsia="宋体" w:hAnsi="Times New Roman"/>
      <w:sz w:val="21"/>
      <w:szCs w:val="20"/>
    </w:rPr>
  </w:style>
  <w:style w:type="character" w:customStyle="1" w:styleId="Char6">
    <w:name w:val="列出段落 Char"/>
    <w:link w:val="af4"/>
    <w:rsid w:val="00C877D4"/>
    <w:rPr>
      <w:kern w:val="2"/>
      <w:sz w:val="21"/>
    </w:rPr>
  </w:style>
  <w:style w:type="paragraph" w:customStyle="1" w:styleId="af5">
    <w:name w:val="方括号"/>
    <w:next w:val="a"/>
    <w:autoRedefine/>
    <w:rsid w:val="00004308"/>
    <w:pPr>
      <w:keepNext/>
      <w:keepLines/>
      <w:ind w:leftChars="200" w:left="420"/>
      <w:jc w:val="both"/>
    </w:pPr>
    <w:rPr>
      <w:rFonts w:ascii="Arial" w:hAnsi="Arial" w:cs="Arial"/>
      <w:b/>
      <w:sz w:val="21"/>
      <w:szCs w:val="21"/>
    </w:rPr>
  </w:style>
  <w:style w:type="paragraph" w:customStyle="1" w:styleId="af6">
    <w:name w:val="注释内容"/>
    <w:basedOn w:val="a"/>
    <w:next w:val="a"/>
    <w:link w:val="Char7"/>
    <w:autoRedefine/>
    <w:rsid w:val="007D71D6"/>
    <w:pPr>
      <w:widowControl/>
      <w:snapToGrid w:val="0"/>
      <w:spacing w:before="80" w:after="80"/>
      <w:ind w:firstLineChars="200" w:firstLine="480"/>
      <w:jc w:val="left"/>
    </w:pPr>
    <w:rPr>
      <w:rFonts w:ascii="微软雅黑" w:hAnsi="微软雅黑" w:cs="Arial"/>
      <w:kern w:val="0"/>
    </w:rPr>
  </w:style>
  <w:style w:type="character" w:customStyle="1" w:styleId="Char7">
    <w:name w:val="注释内容 Char"/>
    <w:link w:val="af6"/>
    <w:rsid w:val="007D71D6"/>
    <w:rPr>
      <w:rFonts w:ascii="微软雅黑" w:eastAsia="微软雅黑" w:hAnsi="微软雅黑" w:cs="Arial"/>
      <w:sz w:val="24"/>
      <w:szCs w:val="24"/>
    </w:rPr>
  </w:style>
  <w:style w:type="paragraph" w:styleId="af7">
    <w:name w:val="caption"/>
    <w:basedOn w:val="a"/>
    <w:next w:val="a"/>
    <w:unhideWhenUsed/>
    <w:qFormat/>
    <w:rsid w:val="009C7E3D"/>
    <w:rPr>
      <w:rFonts w:asciiTheme="majorHAnsi" w:eastAsia="黑体" w:hAnsiTheme="majorHAnsi" w:cstheme="majorBidi"/>
      <w:szCs w:val="20"/>
    </w:rPr>
  </w:style>
  <w:style w:type="table" w:styleId="af8">
    <w:name w:val="Table Grid"/>
    <w:basedOn w:val="a1"/>
    <w:uiPriority w:val="59"/>
    <w:rsid w:val="00267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BC499B"/>
    <w:pPr>
      <w:ind w:leftChars="600" w:left="1260"/>
    </w:pPr>
  </w:style>
  <w:style w:type="paragraph" w:styleId="TOC">
    <w:name w:val="TOC Heading"/>
    <w:basedOn w:val="1"/>
    <w:next w:val="a"/>
    <w:uiPriority w:val="39"/>
    <w:unhideWhenUsed/>
    <w:qFormat/>
    <w:rsid w:val="00BC499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6D8FA5" w:themeColor="accent1" w:themeShade="BF"/>
      <w:kern w:val="0"/>
      <w:sz w:val="28"/>
      <w:szCs w:val="28"/>
    </w:rPr>
  </w:style>
  <w:style w:type="paragraph" w:customStyle="1" w:styleId="21">
    <w:name w:val="项目符号2"/>
    <w:basedOn w:val="a"/>
    <w:autoRedefine/>
    <w:qFormat/>
    <w:rsid w:val="00E835BA"/>
    <w:pPr>
      <w:ind w:left="1260" w:hanging="420"/>
    </w:pPr>
    <w:rPr>
      <w:rFonts w:eastAsia="宋体"/>
    </w:rPr>
  </w:style>
  <w:style w:type="paragraph" w:styleId="af9">
    <w:name w:val="Revision"/>
    <w:hidden/>
    <w:uiPriority w:val="99"/>
    <w:semiHidden/>
    <w:rsid w:val="009A3D86"/>
    <w:rPr>
      <w:rFonts w:ascii="Arial" w:eastAsia="微软雅黑" w:hAnsi="Arial"/>
      <w:kern w:val="2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D54B7D"/>
    <w:pPr>
      <w:ind w:leftChars="800" w:left="1680"/>
      <w:jc w:val="left"/>
    </w:pPr>
  </w:style>
  <w:style w:type="paragraph" w:styleId="6">
    <w:name w:val="toc 6"/>
    <w:basedOn w:val="a"/>
    <w:next w:val="a"/>
    <w:autoRedefine/>
    <w:uiPriority w:val="39"/>
    <w:unhideWhenUsed/>
    <w:rsid w:val="00D54B7D"/>
    <w:pPr>
      <w:ind w:leftChars="1000" w:left="2100"/>
      <w:jc w:val="left"/>
    </w:pPr>
  </w:style>
  <w:style w:type="paragraph" w:styleId="7">
    <w:name w:val="toc 7"/>
    <w:basedOn w:val="a"/>
    <w:next w:val="a"/>
    <w:autoRedefine/>
    <w:uiPriority w:val="39"/>
    <w:unhideWhenUsed/>
    <w:rsid w:val="00D54B7D"/>
    <w:pPr>
      <w:ind w:leftChars="1200" w:left="2520"/>
      <w:jc w:val="left"/>
    </w:pPr>
  </w:style>
  <w:style w:type="paragraph" w:styleId="8">
    <w:name w:val="toc 8"/>
    <w:basedOn w:val="a"/>
    <w:next w:val="a"/>
    <w:autoRedefine/>
    <w:uiPriority w:val="39"/>
    <w:unhideWhenUsed/>
    <w:rsid w:val="00D54B7D"/>
    <w:pPr>
      <w:ind w:leftChars="1400" w:left="2940"/>
      <w:jc w:val="left"/>
    </w:pPr>
  </w:style>
  <w:style w:type="paragraph" w:styleId="9">
    <w:name w:val="toc 9"/>
    <w:basedOn w:val="a"/>
    <w:next w:val="a"/>
    <w:autoRedefine/>
    <w:uiPriority w:val="39"/>
    <w:unhideWhenUsed/>
    <w:rsid w:val="00D11BA3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a">
    <w:name w:val="FollowedHyperlink"/>
    <w:basedOn w:val="a0"/>
    <w:uiPriority w:val="99"/>
    <w:semiHidden/>
    <w:unhideWhenUsed/>
    <w:rsid w:val="00AF4BCF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F4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F4BCF"/>
    <w:rPr>
      <w:rFonts w:ascii="宋体" w:hAnsi="宋体" w:cs="宋体"/>
      <w:sz w:val="24"/>
      <w:szCs w:val="24"/>
    </w:rPr>
  </w:style>
  <w:style w:type="character" w:customStyle="1" w:styleId="pun">
    <w:name w:val="pun"/>
    <w:basedOn w:val="a0"/>
    <w:rsid w:val="00AF4BCF"/>
  </w:style>
  <w:style w:type="character" w:customStyle="1" w:styleId="pln">
    <w:name w:val="pln"/>
    <w:basedOn w:val="a0"/>
    <w:rsid w:val="00AF4BCF"/>
  </w:style>
  <w:style w:type="character" w:customStyle="1" w:styleId="kwd">
    <w:name w:val="kwd"/>
    <w:basedOn w:val="a0"/>
    <w:rsid w:val="00AF4BCF"/>
  </w:style>
  <w:style w:type="character" w:customStyle="1" w:styleId="str">
    <w:name w:val="str"/>
    <w:basedOn w:val="a0"/>
    <w:rsid w:val="00AF4BCF"/>
  </w:style>
  <w:style w:type="character" w:customStyle="1" w:styleId="lit">
    <w:name w:val="lit"/>
    <w:basedOn w:val="a0"/>
    <w:rsid w:val="00AF4BCF"/>
  </w:style>
  <w:style w:type="character" w:customStyle="1" w:styleId="typ">
    <w:name w:val="typ"/>
    <w:basedOn w:val="a0"/>
    <w:rsid w:val="00AF4BCF"/>
  </w:style>
  <w:style w:type="character" w:customStyle="1" w:styleId="com">
    <w:name w:val="com"/>
    <w:basedOn w:val="a0"/>
    <w:rsid w:val="00AF4BCF"/>
  </w:style>
  <w:style w:type="character" w:styleId="HTML0">
    <w:name w:val="HTML Code"/>
    <w:basedOn w:val="a0"/>
    <w:uiPriority w:val="99"/>
    <w:semiHidden/>
    <w:unhideWhenUsed/>
    <w:rsid w:val="00AF4BCF"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a"/>
    <w:uiPriority w:val="99"/>
    <w:rsid w:val="00AF4BCF"/>
    <w:rPr>
      <w:rFonts w:ascii="微软雅黑" w:eastAsia="微软雅黑" w:hAnsi="微软雅黑"/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070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208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429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554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77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6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97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577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4235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7323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21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19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9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248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830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434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7493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06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669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Code_review" TargetMode="External"/><Relationship Id="rId80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ython.org/dev/peps/pep-0257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python.org/reference/compound_stmts.html" TargetMode="External"/><Relationship Id="rId79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Shebang_(Unix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ython.org/dev/peps/pep-0394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yiling\Desktop\&#35760;&#24405;&#34920;&#26679;\PROT-1.6-MG-006-3.00-&#20250;&#35758;&#32426;&#35201;_Meeting%20Minutes_CN&amp;EN.dotx" TargetMode="External"/></Relationships>
</file>

<file path=word/theme/theme1.xml><?xml version="1.0" encoding="utf-8"?>
<a:theme xmlns:a="http://schemas.openxmlformats.org/drawingml/2006/main" name="SVW">
  <a:themeElements>
    <a:clrScheme name="SVW">
      <a:dk1>
        <a:srgbClr val="505050"/>
      </a:dk1>
      <a:lt1>
        <a:sysClr val="window" lastClr="FFFFFF"/>
      </a:lt1>
      <a:dk2>
        <a:srgbClr val="00B5E2"/>
      </a:dk2>
      <a:lt2>
        <a:srgbClr val="505050"/>
      </a:lt2>
      <a:accent1>
        <a:srgbClr val="A6BBC8"/>
      </a:accent1>
      <a:accent2>
        <a:srgbClr val="333F48"/>
      </a:accent2>
      <a:accent3>
        <a:srgbClr val="FFBF3F"/>
      </a:accent3>
      <a:accent4>
        <a:srgbClr val="76232F"/>
      </a:accent4>
      <a:accent5>
        <a:srgbClr val="8CE2D0"/>
      </a:accent5>
      <a:accent6>
        <a:srgbClr val="007377"/>
      </a:accent6>
      <a:hlink>
        <a:srgbClr val="00B5E2"/>
      </a:hlink>
      <a:folHlink>
        <a:srgbClr val="A6BBC8"/>
      </a:folHlink>
    </a:clrScheme>
    <a:fontScheme name="SVW">
      <a:majorFont>
        <a:latin typeface="Arial Black"/>
        <a:ea typeface="黑体"/>
        <a:cs typeface=""/>
      </a:majorFont>
      <a:minorFont>
        <a:latin typeface="Arial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07959-FE20-4897-8FD9-20D6D9AD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PROT-1.6-MG-006-3.00-会议纪要_Meeting Minutes_CN&amp;EN.dotx</Template>
  <TotalTime>2</TotalTime>
  <Pages>21</Pages>
  <Words>2295</Words>
  <Characters>13086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Shanghai Volkswagen</vt:lpstr>
    </vt:vector>
  </TitlesOfParts>
  <Company>Primeton</Company>
  <LinksUpToDate>false</LinksUpToDate>
  <CharactersWithSpaces>15351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python编程规范</dc:title>
  <dc:creator>hancx</dc:creator>
  <cp:lastModifiedBy>韩存兴</cp:lastModifiedBy>
  <cp:revision>2</cp:revision>
  <cp:lastPrinted>2015-11-11T09:19:00Z</cp:lastPrinted>
  <dcterms:created xsi:type="dcterms:W3CDTF">2018-07-05T10:26:00Z</dcterms:created>
  <dcterms:modified xsi:type="dcterms:W3CDTF">2018-07-05T10:26:00Z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